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B554B2" w14:textId="411ED719" w:rsidR="00E251EF" w:rsidRPr="00E36162" w:rsidRDefault="00C606BC" w:rsidP="00E251EF">
      <w:pPr>
        <w:pStyle w:val="Zaglavljenaslovnestrane"/>
        <w:rPr>
          <w:rFonts w:cs="Arial"/>
          <w:lang w:val="sr-Latn-RS"/>
        </w:rPr>
      </w:pPr>
      <w:bookmarkStart w:id="0" w:name="_Hlk175048308"/>
      <w:bookmarkEnd w:id="0"/>
      <w:r w:rsidRPr="00E36162">
        <w:rPr>
          <w:rFonts w:cs="Arial"/>
          <w:lang w:val="sr-Latn-RS"/>
        </w:rPr>
        <w:t>Univerzitet u Beogradu</w:t>
      </w:r>
    </w:p>
    <w:p w14:paraId="047F0D94" w14:textId="771F32D2" w:rsidR="00E251EF" w:rsidRPr="00E36162" w:rsidRDefault="00C606BC" w:rsidP="00E251EF">
      <w:pPr>
        <w:pStyle w:val="Zaglavljenaslovnestrane"/>
        <w:rPr>
          <w:rFonts w:cs="Arial"/>
          <w:lang w:val="sr-Latn-RS"/>
        </w:rPr>
      </w:pPr>
      <w:r w:rsidRPr="00E36162">
        <w:rPr>
          <w:rFonts w:cs="Arial"/>
          <w:lang w:val="sr-Latn-RS"/>
        </w:rPr>
        <w:t>Elektrotehnički fakultet</w:t>
      </w:r>
    </w:p>
    <w:p w14:paraId="1938A33C" w14:textId="77777777" w:rsidR="00E251EF" w:rsidRPr="00E36162" w:rsidRDefault="00E251EF" w:rsidP="00E251EF">
      <w:pPr>
        <w:pStyle w:val="Osnovnitekst"/>
        <w:rPr>
          <w:lang w:val="sr-Latn-RS"/>
        </w:rPr>
      </w:pPr>
    </w:p>
    <w:p w14:paraId="2CDAFEAD" w14:textId="77777777" w:rsidR="00E251EF" w:rsidRPr="00E36162" w:rsidRDefault="00E251EF" w:rsidP="00E251EF">
      <w:pPr>
        <w:pStyle w:val="Osnovnitekst"/>
        <w:rPr>
          <w:lang w:val="sr-Latn-RS"/>
        </w:rPr>
      </w:pPr>
    </w:p>
    <w:p w14:paraId="6869106E" w14:textId="77777777" w:rsidR="00E251EF" w:rsidRPr="00E36162" w:rsidRDefault="00E251EF" w:rsidP="00E251EF">
      <w:pPr>
        <w:pStyle w:val="SlikeTabele"/>
        <w:rPr>
          <w:lang w:val="sr-Latn-RS"/>
        </w:rPr>
      </w:pPr>
      <w:r w:rsidRPr="00E36162">
        <w:rPr>
          <w:lang w:val="sr-Latn-RS"/>
        </w:rPr>
        <w:drawing>
          <wp:inline distT="0" distB="0" distL="0" distR="0" wp14:anchorId="491F0E56" wp14:editId="4775DC5F">
            <wp:extent cx="1327785" cy="1749425"/>
            <wp:effectExtent l="19050" t="0" r="5715" b="0"/>
            <wp:docPr id="1" name="Slika 1" descr="Znak%20E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k%20ETF"/>
                    <pic:cNvPicPr>
                      <a:picLocks noChangeAspect="1" noChangeArrowheads="1"/>
                    </pic:cNvPicPr>
                  </pic:nvPicPr>
                  <pic:blipFill>
                    <a:blip r:embed="rId8" cstate="print"/>
                    <a:srcRect/>
                    <a:stretch>
                      <a:fillRect/>
                    </a:stretch>
                  </pic:blipFill>
                  <pic:spPr bwMode="auto">
                    <a:xfrm>
                      <a:off x="0" y="0"/>
                      <a:ext cx="1327785" cy="1749425"/>
                    </a:xfrm>
                    <a:prstGeom prst="rect">
                      <a:avLst/>
                    </a:prstGeom>
                    <a:noFill/>
                    <a:ln w="9525">
                      <a:noFill/>
                      <a:miter lim="800000"/>
                      <a:headEnd/>
                      <a:tailEnd/>
                    </a:ln>
                  </pic:spPr>
                </pic:pic>
              </a:graphicData>
            </a:graphic>
          </wp:inline>
        </w:drawing>
      </w:r>
    </w:p>
    <w:p w14:paraId="21A84725" w14:textId="77777777" w:rsidR="00E251EF" w:rsidRPr="00E36162" w:rsidRDefault="00E251EF" w:rsidP="00E251EF">
      <w:pPr>
        <w:pStyle w:val="Osnovnitekst"/>
        <w:rPr>
          <w:lang w:val="sr-Latn-RS"/>
        </w:rPr>
      </w:pPr>
    </w:p>
    <w:p w14:paraId="4FBE2198" w14:textId="77777777" w:rsidR="00E251EF" w:rsidRPr="00E36162" w:rsidRDefault="00E251EF" w:rsidP="00E251EF">
      <w:pPr>
        <w:pStyle w:val="Osnovnitekst"/>
        <w:rPr>
          <w:lang w:val="sr-Latn-RS"/>
        </w:rPr>
      </w:pPr>
    </w:p>
    <w:p w14:paraId="15E9B505" w14:textId="535C981A" w:rsidR="00AB67CC" w:rsidRPr="00E36162" w:rsidRDefault="00C606BC" w:rsidP="00AB67CC">
      <w:pPr>
        <w:pStyle w:val="Naslovteze"/>
        <w:rPr>
          <w:lang w:val="sr-Latn-RS"/>
        </w:rPr>
      </w:pPr>
      <w:r w:rsidRPr="00E36162">
        <w:rPr>
          <w:lang w:val="sr-Latn-RS"/>
        </w:rPr>
        <w:t>Analiza socijalnih mreža</w:t>
      </w:r>
    </w:p>
    <w:p w14:paraId="5B9C8AD5" w14:textId="253C13AD" w:rsidR="00E251EF" w:rsidRPr="00E36162" w:rsidRDefault="00C606BC" w:rsidP="00E251EF">
      <w:pPr>
        <w:pStyle w:val="Podnaslovteze"/>
        <w:rPr>
          <w:lang w:val="sr-Latn-RS"/>
        </w:rPr>
      </w:pPr>
      <w:r w:rsidRPr="00E36162">
        <w:rPr>
          <w:lang w:val="sr-Latn-RS"/>
        </w:rPr>
        <w:t>Izveštaj</w:t>
      </w:r>
    </w:p>
    <w:p w14:paraId="1F870544" w14:textId="77777777" w:rsidR="00E251EF" w:rsidRPr="00E36162" w:rsidRDefault="00E251EF" w:rsidP="00E251EF">
      <w:pPr>
        <w:pStyle w:val="Osnovnitekst"/>
        <w:rPr>
          <w:lang w:val="sr-Latn-RS"/>
        </w:rPr>
      </w:pPr>
    </w:p>
    <w:tbl>
      <w:tblPr>
        <w:tblpPr w:leftFromText="180" w:rightFromText="180" w:vertAnchor="text" w:horzAnchor="margin" w:tblpY="922"/>
        <w:tblW w:w="0" w:type="auto"/>
        <w:tblLook w:val="01E0" w:firstRow="1" w:lastRow="1" w:firstColumn="1" w:lastColumn="1" w:noHBand="0" w:noVBand="0"/>
      </w:tblPr>
      <w:tblGrid>
        <w:gridCol w:w="6047"/>
        <w:gridCol w:w="3591"/>
      </w:tblGrid>
      <w:tr w:rsidR="004B0114" w:rsidRPr="00E36162" w14:paraId="06F833A8" w14:textId="77777777" w:rsidTr="004074DB">
        <w:tc>
          <w:tcPr>
            <w:tcW w:w="6047" w:type="dxa"/>
            <w:shd w:val="clear" w:color="auto" w:fill="auto"/>
            <w:vAlign w:val="center"/>
          </w:tcPr>
          <w:p w14:paraId="037960BD" w14:textId="20667593" w:rsidR="004B0114" w:rsidRPr="00E36162" w:rsidRDefault="00C606BC" w:rsidP="005072D9">
            <w:pPr>
              <w:pStyle w:val="Naslovnakandidatimentor"/>
              <w:rPr>
                <w:lang w:val="sr-Latn-RS"/>
              </w:rPr>
            </w:pPr>
            <w:r w:rsidRPr="00E36162">
              <w:rPr>
                <w:lang w:val="sr-Latn-RS"/>
              </w:rPr>
              <w:t>Profesor</w:t>
            </w:r>
            <w:r w:rsidR="004B0114" w:rsidRPr="00E36162">
              <w:rPr>
                <w:lang w:val="sr-Latn-RS"/>
              </w:rPr>
              <w:t>:</w:t>
            </w:r>
          </w:p>
        </w:tc>
        <w:tc>
          <w:tcPr>
            <w:tcW w:w="3591" w:type="dxa"/>
            <w:shd w:val="clear" w:color="auto" w:fill="auto"/>
            <w:vAlign w:val="center"/>
          </w:tcPr>
          <w:p w14:paraId="6280EC5A" w14:textId="43BE956B" w:rsidR="004B0114" w:rsidRPr="00E36162" w:rsidRDefault="00C606BC" w:rsidP="005072D9">
            <w:pPr>
              <w:pStyle w:val="Naslovnakandidatimentor"/>
              <w:rPr>
                <w:lang w:val="sr-Latn-RS"/>
              </w:rPr>
            </w:pPr>
            <w:r w:rsidRPr="00E36162">
              <w:rPr>
                <w:lang w:val="sr-Latn-RS"/>
              </w:rPr>
              <w:t>Student</w:t>
            </w:r>
            <w:r w:rsidR="004B0114" w:rsidRPr="00E36162">
              <w:rPr>
                <w:lang w:val="sr-Latn-RS"/>
              </w:rPr>
              <w:t>:</w:t>
            </w:r>
          </w:p>
        </w:tc>
      </w:tr>
      <w:tr w:rsidR="004B0114" w:rsidRPr="00E36162" w14:paraId="7FA74882" w14:textId="77777777" w:rsidTr="004074DB">
        <w:trPr>
          <w:trHeight w:val="491"/>
        </w:trPr>
        <w:tc>
          <w:tcPr>
            <w:tcW w:w="6047" w:type="dxa"/>
            <w:shd w:val="clear" w:color="auto" w:fill="auto"/>
            <w:vAlign w:val="center"/>
          </w:tcPr>
          <w:p w14:paraId="43C60560" w14:textId="52D87BFB" w:rsidR="004B0114" w:rsidRPr="00E36162" w:rsidRDefault="00C606BC" w:rsidP="005072D9">
            <w:pPr>
              <w:pStyle w:val="Naslovnakandidatimentor"/>
              <w:rPr>
                <w:lang w:val="sr-Latn-RS"/>
              </w:rPr>
            </w:pPr>
            <w:r w:rsidRPr="00E36162">
              <w:rPr>
                <w:lang w:val="sr-Latn-RS"/>
              </w:rPr>
              <w:t>prof</w:t>
            </w:r>
            <w:r w:rsidR="004B0114" w:rsidRPr="00E36162">
              <w:rPr>
                <w:lang w:val="sr-Latn-RS"/>
              </w:rPr>
              <w:t xml:space="preserve">. </w:t>
            </w:r>
            <w:r w:rsidRPr="00E36162">
              <w:rPr>
                <w:lang w:val="sr-Latn-RS"/>
              </w:rPr>
              <w:t>dr</w:t>
            </w:r>
            <w:r w:rsidR="004B0114" w:rsidRPr="00E36162">
              <w:rPr>
                <w:lang w:val="sr-Latn-RS"/>
              </w:rPr>
              <w:t xml:space="preserve">. </w:t>
            </w:r>
            <w:r w:rsidRPr="00E36162">
              <w:rPr>
                <w:lang w:val="sr-Latn-RS"/>
              </w:rPr>
              <w:t>Marko Mišić</w:t>
            </w:r>
            <w:r w:rsidR="000B369D" w:rsidRPr="00E36162">
              <w:rPr>
                <w:lang w:val="sr-Latn-RS"/>
              </w:rPr>
              <w:t>,</w:t>
            </w:r>
          </w:p>
          <w:p w14:paraId="7DC1D5C0" w14:textId="2BE984BC" w:rsidR="000B369D" w:rsidRPr="00E36162" w:rsidRDefault="00C606BC" w:rsidP="005072D9">
            <w:pPr>
              <w:pStyle w:val="Naslovnakandidatimentor"/>
              <w:rPr>
                <w:lang w:val="sr-Latn-RS"/>
              </w:rPr>
            </w:pPr>
            <w:r w:rsidRPr="00E36162">
              <w:rPr>
                <w:lang w:val="sr-Latn-RS"/>
              </w:rPr>
              <w:t>prof. dr.</w:t>
            </w:r>
            <w:r w:rsidR="000B369D" w:rsidRPr="00E36162">
              <w:rPr>
                <w:lang w:val="sr-Latn-RS"/>
              </w:rPr>
              <w:t xml:space="preserve"> </w:t>
            </w:r>
            <w:r w:rsidRPr="00E36162">
              <w:rPr>
                <w:lang w:val="sr-Latn-RS"/>
              </w:rPr>
              <w:t>Jelica</w:t>
            </w:r>
            <w:r w:rsidR="000B369D" w:rsidRPr="00E36162">
              <w:rPr>
                <w:lang w:val="sr-Latn-RS"/>
              </w:rPr>
              <w:t xml:space="preserve"> </w:t>
            </w:r>
            <w:r w:rsidRPr="00E36162">
              <w:rPr>
                <w:lang w:val="sr-Latn-RS"/>
              </w:rPr>
              <w:t>Protić</w:t>
            </w:r>
            <w:r w:rsidR="000B369D" w:rsidRPr="00E36162">
              <w:rPr>
                <w:lang w:val="sr-Latn-RS"/>
              </w:rPr>
              <w:t>,</w:t>
            </w:r>
          </w:p>
          <w:p w14:paraId="5B14131D" w14:textId="507C234A" w:rsidR="000B369D" w:rsidRPr="00E36162" w:rsidRDefault="00C606BC" w:rsidP="005072D9">
            <w:pPr>
              <w:pStyle w:val="Naslovnakandidatimentor"/>
              <w:rPr>
                <w:lang w:val="sr-Latn-RS"/>
              </w:rPr>
            </w:pPr>
            <w:r w:rsidRPr="00E36162">
              <w:rPr>
                <w:lang w:val="sr-Latn-RS"/>
              </w:rPr>
              <w:t>as</w:t>
            </w:r>
            <w:r w:rsidR="000B369D" w:rsidRPr="00E36162">
              <w:rPr>
                <w:lang w:val="sr-Latn-RS"/>
              </w:rPr>
              <w:t xml:space="preserve">. </w:t>
            </w:r>
            <w:r w:rsidRPr="00E36162">
              <w:rPr>
                <w:lang w:val="sr-Latn-RS"/>
              </w:rPr>
              <w:t>ms</w:t>
            </w:r>
            <w:r w:rsidR="000B369D" w:rsidRPr="00E36162">
              <w:rPr>
                <w:lang w:val="sr-Latn-RS"/>
              </w:rPr>
              <w:t xml:space="preserve"> </w:t>
            </w:r>
            <w:r w:rsidRPr="00E36162">
              <w:rPr>
                <w:lang w:val="sr-Latn-RS"/>
              </w:rPr>
              <w:t>Predrag</w:t>
            </w:r>
            <w:r w:rsidR="000B369D" w:rsidRPr="00E36162">
              <w:rPr>
                <w:lang w:val="sr-Latn-RS"/>
              </w:rPr>
              <w:t xml:space="preserve"> </w:t>
            </w:r>
            <w:r w:rsidR="00F2300B" w:rsidRPr="00E36162">
              <w:rPr>
                <w:lang w:val="sr-Latn-RS"/>
              </w:rPr>
              <w:t>Obradović</w:t>
            </w:r>
          </w:p>
        </w:tc>
        <w:tc>
          <w:tcPr>
            <w:tcW w:w="3591" w:type="dxa"/>
            <w:shd w:val="clear" w:color="auto" w:fill="auto"/>
            <w:vAlign w:val="center"/>
          </w:tcPr>
          <w:p w14:paraId="2C2E19FA" w14:textId="7FE43885" w:rsidR="004074DB" w:rsidRPr="00E36162" w:rsidRDefault="00C606BC" w:rsidP="005072D9">
            <w:pPr>
              <w:pStyle w:val="Naslovnakandidatimentor"/>
              <w:rPr>
                <w:lang w:val="sr-Latn-RS"/>
              </w:rPr>
            </w:pPr>
            <w:r w:rsidRPr="00E36162">
              <w:rPr>
                <w:lang w:val="sr-Latn-RS"/>
              </w:rPr>
              <w:t>Andrijana</w:t>
            </w:r>
            <w:r w:rsidR="004B0114" w:rsidRPr="00E36162">
              <w:rPr>
                <w:lang w:val="sr-Latn-RS"/>
              </w:rPr>
              <w:t xml:space="preserve"> </w:t>
            </w:r>
            <w:r w:rsidRPr="00E36162">
              <w:rPr>
                <w:lang w:val="sr-Latn-RS"/>
              </w:rPr>
              <w:t>Miković</w:t>
            </w:r>
            <w:r w:rsidR="004074DB" w:rsidRPr="00E36162">
              <w:rPr>
                <w:lang w:val="sr-Latn-RS"/>
              </w:rPr>
              <w:t xml:space="preserve"> 2023/3042</w:t>
            </w:r>
          </w:p>
        </w:tc>
      </w:tr>
    </w:tbl>
    <w:p w14:paraId="19E1CD29" w14:textId="77777777" w:rsidR="00E251EF" w:rsidRPr="00E36162" w:rsidRDefault="00E251EF" w:rsidP="00E251EF">
      <w:pPr>
        <w:pStyle w:val="Osnovnitekst"/>
        <w:rPr>
          <w:lang w:val="sr-Latn-RS"/>
        </w:rPr>
      </w:pPr>
    </w:p>
    <w:p w14:paraId="36252101" w14:textId="77777777" w:rsidR="00E251EF" w:rsidRPr="00E36162" w:rsidRDefault="00E251EF" w:rsidP="00E251EF">
      <w:pPr>
        <w:pStyle w:val="Osnovnitekst"/>
        <w:rPr>
          <w:lang w:val="sr-Latn-RS"/>
        </w:rPr>
      </w:pPr>
    </w:p>
    <w:p w14:paraId="609D4D8C" w14:textId="77777777" w:rsidR="004074DB" w:rsidRPr="00E36162" w:rsidRDefault="004074DB" w:rsidP="00AB67CC">
      <w:pPr>
        <w:pStyle w:val="Vremepredajeteze"/>
        <w:ind w:left="2880"/>
        <w:jc w:val="left"/>
        <w:rPr>
          <w:lang w:val="sr-Latn-RS"/>
        </w:rPr>
      </w:pPr>
    </w:p>
    <w:p w14:paraId="2EB086AC" w14:textId="47BCE9DC" w:rsidR="00E251EF" w:rsidRPr="00E36162" w:rsidRDefault="00F2300B" w:rsidP="00AB67CC">
      <w:pPr>
        <w:pStyle w:val="Vremepredajeteze"/>
        <w:ind w:left="2880"/>
        <w:jc w:val="left"/>
        <w:rPr>
          <w:lang w:val="sr-Latn-RS"/>
        </w:rPr>
      </w:pPr>
      <w:r w:rsidRPr="00E36162">
        <w:rPr>
          <w:lang w:val="sr-Latn-RS"/>
        </w:rPr>
        <w:t>Beograd</w:t>
      </w:r>
      <w:r w:rsidR="00E251EF" w:rsidRPr="00E36162">
        <w:rPr>
          <w:lang w:val="sr-Latn-RS"/>
        </w:rPr>
        <w:t xml:space="preserve">, </w:t>
      </w:r>
      <w:r w:rsidRPr="00E36162">
        <w:rPr>
          <w:lang w:val="sr-Latn-RS"/>
        </w:rPr>
        <w:t>avgust</w:t>
      </w:r>
      <w:r w:rsidR="00E251EF" w:rsidRPr="00E36162">
        <w:rPr>
          <w:lang w:val="sr-Latn-RS"/>
        </w:rPr>
        <w:t xml:space="preserve"> 202</w:t>
      </w:r>
      <w:r w:rsidR="004B0114" w:rsidRPr="00E36162">
        <w:rPr>
          <w:lang w:val="sr-Latn-RS"/>
        </w:rPr>
        <w:t>4</w:t>
      </w:r>
      <w:r w:rsidR="00E251EF" w:rsidRPr="00E36162">
        <w:rPr>
          <w:lang w:val="sr-Latn-RS"/>
        </w:rPr>
        <w:t>.</w:t>
      </w:r>
    </w:p>
    <w:p w14:paraId="452B3286" w14:textId="77777777" w:rsidR="00F06BB2" w:rsidRPr="00E36162" w:rsidRDefault="00F06BB2" w:rsidP="00F06BB2">
      <w:pPr>
        <w:sectPr w:rsidR="00F06BB2" w:rsidRPr="00E36162" w:rsidSect="004303ED">
          <w:footerReference w:type="even" r:id="rId9"/>
          <w:footerReference w:type="default" r:id="rId10"/>
          <w:type w:val="continuous"/>
          <w:pgSz w:w="11906" w:h="16838"/>
          <w:pgMar w:top="1701" w:right="1134" w:bottom="1701" w:left="1134" w:header="709" w:footer="709" w:gutter="0"/>
          <w:cols w:space="720"/>
          <w:titlePg/>
        </w:sectPr>
      </w:pPr>
    </w:p>
    <w:p w14:paraId="253E27CE" w14:textId="5632C592" w:rsidR="00F06BB2" w:rsidRPr="00E36162" w:rsidRDefault="00F2300B" w:rsidP="00F06BB2">
      <w:pPr>
        <w:pStyle w:val="SadrajLiteratura"/>
        <w:rPr>
          <w:lang w:val="sr-Latn-RS"/>
        </w:rPr>
      </w:pPr>
      <w:bookmarkStart w:id="1" w:name="_Toc175077091"/>
      <w:r w:rsidRPr="00E36162">
        <w:rPr>
          <w:lang w:val="sr-Latn-RS"/>
        </w:rPr>
        <w:lastRenderedPageBreak/>
        <w:t>Sadržaj</w:t>
      </w:r>
      <w:bookmarkEnd w:id="1"/>
    </w:p>
    <w:p w14:paraId="1471A4D5" w14:textId="33DEDF75" w:rsidR="00D22FAD" w:rsidRPr="00E36162" w:rsidRDefault="00D20D2B">
      <w:pPr>
        <w:pStyle w:val="TOC1"/>
        <w:tabs>
          <w:tab w:val="right" w:leader="dot" w:pos="9628"/>
        </w:tabs>
        <w:rPr>
          <w:rFonts w:asciiTheme="minorHAnsi" w:eastAsiaTheme="minorEastAsia" w:hAnsiTheme="minorHAnsi" w:cstheme="minorBidi"/>
          <w:b w:val="0"/>
          <w:bCs w:val="0"/>
          <w:caps w:val="0"/>
          <w:kern w:val="2"/>
          <w:sz w:val="24"/>
          <w:szCs w:val="24"/>
          <w14:ligatures w14:val="standardContextual"/>
        </w:rPr>
      </w:pPr>
      <w:r w:rsidRPr="00E36162">
        <w:fldChar w:fldCharType="begin"/>
      </w:r>
      <w:r w:rsidR="0021095F" w:rsidRPr="00E36162">
        <w:instrText xml:space="preserve"> TOC \o "1-3" \h \z \u </w:instrText>
      </w:r>
      <w:r w:rsidRPr="00E36162">
        <w:fldChar w:fldCharType="separate"/>
      </w:r>
      <w:hyperlink w:anchor="_Toc175077091" w:history="1">
        <w:r w:rsidR="00D22FAD" w:rsidRPr="00E36162">
          <w:rPr>
            <w:rStyle w:val="Hyperlink"/>
          </w:rPr>
          <w:t>Sadržaj</w:t>
        </w:r>
        <w:r w:rsidR="00D22FAD" w:rsidRPr="00E36162">
          <w:rPr>
            <w:webHidden/>
          </w:rPr>
          <w:tab/>
        </w:r>
        <w:r w:rsidR="00D22FAD" w:rsidRPr="00E36162">
          <w:rPr>
            <w:webHidden/>
          </w:rPr>
          <w:fldChar w:fldCharType="begin"/>
        </w:r>
        <w:r w:rsidR="00D22FAD" w:rsidRPr="00E36162">
          <w:rPr>
            <w:webHidden/>
          </w:rPr>
          <w:instrText xml:space="preserve"> PAGEREF _Toc175077091 \h </w:instrText>
        </w:r>
        <w:r w:rsidR="00D22FAD" w:rsidRPr="00E36162">
          <w:rPr>
            <w:webHidden/>
          </w:rPr>
        </w:r>
        <w:r w:rsidR="00D22FAD" w:rsidRPr="00E36162">
          <w:rPr>
            <w:webHidden/>
          </w:rPr>
          <w:fldChar w:fldCharType="separate"/>
        </w:r>
        <w:r w:rsidR="0024622F">
          <w:rPr>
            <w:noProof/>
            <w:webHidden/>
          </w:rPr>
          <w:t>0</w:t>
        </w:r>
        <w:r w:rsidR="00D22FAD" w:rsidRPr="00E36162">
          <w:rPr>
            <w:webHidden/>
          </w:rPr>
          <w:fldChar w:fldCharType="end"/>
        </w:r>
      </w:hyperlink>
    </w:p>
    <w:p w14:paraId="66CD492E" w14:textId="25C18BBA" w:rsidR="00D22FAD" w:rsidRPr="00E36162" w:rsidRDefault="00000000">
      <w:pPr>
        <w:pStyle w:val="TOC1"/>
        <w:tabs>
          <w:tab w:val="left" w:pos="480"/>
          <w:tab w:val="right" w:leader="dot" w:pos="9628"/>
        </w:tabs>
        <w:rPr>
          <w:rFonts w:asciiTheme="minorHAnsi" w:eastAsiaTheme="minorEastAsia" w:hAnsiTheme="minorHAnsi" w:cstheme="minorBidi"/>
          <w:b w:val="0"/>
          <w:bCs w:val="0"/>
          <w:caps w:val="0"/>
          <w:kern w:val="2"/>
          <w:sz w:val="24"/>
          <w:szCs w:val="24"/>
          <w14:ligatures w14:val="standardContextual"/>
        </w:rPr>
      </w:pPr>
      <w:hyperlink w:anchor="_Toc175077092" w:history="1">
        <w:r w:rsidR="00D22FAD" w:rsidRPr="00E36162">
          <w:rPr>
            <w:rStyle w:val="Hyperlink"/>
          </w:rPr>
          <w:t>1.</w:t>
        </w:r>
        <w:r w:rsidR="00D22FAD" w:rsidRPr="00E36162">
          <w:rPr>
            <w:rFonts w:asciiTheme="minorHAnsi" w:eastAsiaTheme="minorEastAsia" w:hAnsiTheme="minorHAnsi" w:cstheme="minorBidi"/>
            <w:b w:val="0"/>
            <w:bCs w:val="0"/>
            <w:caps w:val="0"/>
            <w:kern w:val="2"/>
            <w:sz w:val="24"/>
            <w:szCs w:val="24"/>
            <w14:ligatures w14:val="standardContextual"/>
          </w:rPr>
          <w:tab/>
        </w:r>
        <w:r w:rsidR="00D22FAD" w:rsidRPr="00E36162">
          <w:rPr>
            <w:rStyle w:val="Hyperlink"/>
          </w:rPr>
          <w:t>Uvod</w:t>
        </w:r>
        <w:r w:rsidR="00D22FAD" w:rsidRPr="00E36162">
          <w:rPr>
            <w:webHidden/>
          </w:rPr>
          <w:tab/>
        </w:r>
        <w:r w:rsidR="00D22FAD" w:rsidRPr="00E36162">
          <w:rPr>
            <w:webHidden/>
          </w:rPr>
          <w:fldChar w:fldCharType="begin"/>
        </w:r>
        <w:r w:rsidR="00D22FAD" w:rsidRPr="00E36162">
          <w:rPr>
            <w:webHidden/>
          </w:rPr>
          <w:instrText xml:space="preserve"> PAGEREF _Toc175077092 \h </w:instrText>
        </w:r>
        <w:r w:rsidR="00D22FAD" w:rsidRPr="00E36162">
          <w:rPr>
            <w:webHidden/>
          </w:rPr>
        </w:r>
        <w:r w:rsidR="00D22FAD" w:rsidRPr="00E36162">
          <w:rPr>
            <w:webHidden/>
          </w:rPr>
          <w:fldChar w:fldCharType="separate"/>
        </w:r>
        <w:r w:rsidR="0024622F">
          <w:rPr>
            <w:noProof/>
            <w:webHidden/>
          </w:rPr>
          <w:t>1</w:t>
        </w:r>
        <w:r w:rsidR="00D22FAD" w:rsidRPr="00E36162">
          <w:rPr>
            <w:webHidden/>
          </w:rPr>
          <w:fldChar w:fldCharType="end"/>
        </w:r>
      </w:hyperlink>
    </w:p>
    <w:p w14:paraId="6C7D66B0" w14:textId="3C6125F6" w:rsidR="00D22FAD" w:rsidRPr="00E36162" w:rsidRDefault="00000000">
      <w:pPr>
        <w:pStyle w:val="TOC1"/>
        <w:tabs>
          <w:tab w:val="left" w:pos="480"/>
          <w:tab w:val="right" w:leader="dot" w:pos="9628"/>
        </w:tabs>
        <w:rPr>
          <w:rFonts w:asciiTheme="minorHAnsi" w:eastAsiaTheme="minorEastAsia" w:hAnsiTheme="minorHAnsi" w:cstheme="minorBidi"/>
          <w:b w:val="0"/>
          <w:bCs w:val="0"/>
          <w:caps w:val="0"/>
          <w:kern w:val="2"/>
          <w:sz w:val="24"/>
          <w:szCs w:val="24"/>
          <w14:ligatures w14:val="standardContextual"/>
        </w:rPr>
      </w:pPr>
      <w:hyperlink w:anchor="_Toc175077093" w:history="1">
        <w:r w:rsidR="00D22FAD" w:rsidRPr="00E36162">
          <w:rPr>
            <w:rStyle w:val="Hyperlink"/>
          </w:rPr>
          <w:t>2.</w:t>
        </w:r>
        <w:r w:rsidR="00D22FAD" w:rsidRPr="00E36162">
          <w:rPr>
            <w:rFonts w:asciiTheme="minorHAnsi" w:eastAsiaTheme="minorEastAsia" w:hAnsiTheme="minorHAnsi" w:cstheme="minorBidi"/>
            <w:b w:val="0"/>
            <w:bCs w:val="0"/>
            <w:caps w:val="0"/>
            <w:kern w:val="2"/>
            <w:sz w:val="24"/>
            <w:szCs w:val="24"/>
            <w14:ligatures w14:val="standardContextual"/>
          </w:rPr>
          <w:tab/>
        </w:r>
        <w:r w:rsidR="00D22FAD" w:rsidRPr="00E36162">
          <w:rPr>
            <w:rStyle w:val="Hyperlink"/>
          </w:rPr>
          <w:t>Analiza problema</w:t>
        </w:r>
        <w:r w:rsidR="00D22FAD" w:rsidRPr="00E36162">
          <w:rPr>
            <w:webHidden/>
          </w:rPr>
          <w:tab/>
        </w:r>
        <w:r w:rsidR="00D22FAD" w:rsidRPr="00E36162">
          <w:rPr>
            <w:webHidden/>
          </w:rPr>
          <w:fldChar w:fldCharType="begin"/>
        </w:r>
        <w:r w:rsidR="00D22FAD" w:rsidRPr="00E36162">
          <w:rPr>
            <w:webHidden/>
          </w:rPr>
          <w:instrText xml:space="preserve"> PAGEREF _Toc175077093 \h </w:instrText>
        </w:r>
        <w:r w:rsidR="00D22FAD" w:rsidRPr="00E36162">
          <w:rPr>
            <w:webHidden/>
          </w:rPr>
        </w:r>
        <w:r w:rsidR="00D22FAD" w:rsidRPr="00E36162">
          <w:rPr>
            <w:webHidden/>
          </w:rPr>
          <w:fldChar w:fldCharType="separate"/>
        </w:r>
        <w:r w:rsidR="0024622F">
          <w:rPr>
            <w:noProof/>
            <w:webHidden/>
          </w:rPr>
          <w:t>3</w:t>
        </w:r>
        <w:r w:rsidR="00D22FAD" w:rsidRPr="00E36162">
          <w:rPr>
            <w:webHidden/>
          </w:rPr>
          <w:fldChar w:fldCharType="end"/>
        </w:r>
      </w:hyperlink>
    </w:p>
    <w:p w14:paraId="21D96D3E" w14:textId="1A71F915" w:rsidR="00D22FAD" w:rsidRPr="00E36162" w:rsidRDefault="00000000">
      <w:pPr>
        <w:pStyle w:val="TOC2"/>
        <w:tabs>
          <w:tab w:val="left" w:pos="960"/>
          <w:tab w:val="right" w:leader="dot" w:pos="9628"/>
        </w:tabs>
        <w:rPr>
          <w:rFonts w:asciiTheme="minorHAnsi" w:eastAsiaTheme="minorEastAsia" w:hAnsiTheme="minorHAnsi" w:cstheme="minorBidi"/>
          <w:smallCaps w:val="0"/>
          <w:kern w:val="2"/>
          <w:sz w:val="24"/>
          <w:szCs w:val="24"/>
          <w14:ligatures w14:val="standardContextual"/>
        </w:rPr>
      </w:pPr>
      <w:hyperlink w:anchor="_Toc175077094" w:history="1">
        <w:r w:rsidR="00D22FAD" w:rsidRPr="00E36162">
          <w:rPr>
            <w:rStyle w:val="Hyperlink"/>
          </w:rPr>
          <w:t>2.1.</w:t>
        </w:r>
        <w:r w:rsidR="00D22FAD" w:rsidRPr="00E36162">
          <w:rPr>
            <w:rFonts w:asciiTheme="minorHAnsi" w:eastAsiaTheme="minorEastAsia" w:hAnsiTheme="minorHAnsi" w:cstheme="minorBidi"/>
            <w:smallCaps w:val="0"/>
            <w:kern w:val="2"/>
            <w:sz w:val="24"/>
            <w:szCs w:val="24"/>
            <w14:ligatures w14:val="standardContextual"/>
          </w:rPr>
          <w:tab/>
        </w:r>
        <w:r w:rsidR="00D22FAD" w:rsidRPr="00E36162">
          <w:rPr>
            <w:rStyle w:val="Hyperlink"/>
          </w:rPr>
          <w:t>Ulazni fajlovi</w:t>
        </w:r>
        <w:r w:rsidR="00D22FAD" w:rsidRPr="00E36162">
          <w:rPr>
            <w:webHidden/>
          </w:rPr>
          <w:tab/>
        </w:r>
        <w:r w:rsidR="00D22FAD" w:rsidRPr="00E36162">
          <w:rPr>
            <w:webHidden/>
          </w:rPr>
          <w:fldChar w:fldCharType="begin"/>
        </w:r>
        <w:r w:rsidR="00D22FAD" w:rsidRPr="00E36162">
          <w:rPr>
            <w:webHidden/>
          </w:rPr>
          <w:instrText xml:space="preserve"> PAGEREF _Toc175077094 \h </w:instrText>
        </w:r>
        <w:r w:rsidR="00D22FAD" w:rsidRPr="00E36162">
          <w:rPr>
            <w:webHidden/>
          </w:rPr>
        </w:r>
        <w:r w:rsidR="00D22FAD" w:rsidRPr="00E36162">
          <w:rPr>
            <w:webHidden/>
          </w:rPr>
          <w:fldChar w:fldCharType="separate"/>
        </w:r>
        <w:r w:rsidR="0024622F">
          <w:rPr>
            <w:noProof/>
            <w:webHidden/>
          </w:rPr>
          <w:t>3</w:t>
        </w:r>
        <w:r w:rsidR="00D22FAD" w:rsidRPr="00E36162">
          <w:rPr>
            <w:webHidden/>
          </w:rPr>
          <w:fldChar w:fldCharType="end"/>
        </w:r>
      </w:hyperlink>
    </w:p>
    <w:p w14:paraId="2D40AE61" w14:textId="7A4BA89D" w:rsidR="00D22FAD" w:rsidRPr="00E36162" w:rsidRDefault="00000000">
      <w:pPr>
        <w:pStyle w:val="TOC1"/>
        <w:tabs>
          <w:tab w:val="left" w:pos="480"/>
          <w:tab w:val="right" w:leader="dot" w:pos="9628"/>
        </w:tabs>
        <w:rPr>
          <w:rFonts w:asciiTheme="minorHAnsi" w:eastAsiaTheme="minorEastAsia" w:hAnsiTheme="minorHAnsi" w:cstheme="minorBidi"/>
          <w:b w:val="0"/>
          <w:bCs w:val="0"/>
          <w:caps w:val="0"/>
          <w:kern w:val="2"/>
          <w:sz w:val="24"/>
          <w:szCs w:val="24"/>
          <w14:ligatures w14:val="standardContextual"/>
        </w:rPr>
      </w:pPr>
      <w:hyperlink w:anchor="_Toc175077095" w:history="1">
        <w:r w:rsidR="00D22FAD" w:rsidRPr="00E36162">
          <w:rPr>
            <w:rStyle w:val="Hyperlink"/>
          </w:rPr>
          <w:t>3.</w:t>
        </w:r>
        <w:r w:rsidR="00D22FAD" w:rsidRPr="00E36162">
          <w:rPr>
            <w:rFonts w:asciiTheme="minorHAnsi" w:eastAsiaTheme="minorEastAsia" w:hAnsiTheme="minorHAnsi" w:cstheme="minorBidi"/>
            <w:b w:val="0"/>
            <w:bCs w:val="0"/>
            <w:caps w:val="0"/>
            <w:kern w:val="2"/>
            <w:sz w:val="24"/>
            <w:szCs w:val="24"/>
            <w14:ligatures w14:val="standardContextual"/>
          </w:rPr>
          <w:tab/>
        </w:r>
        <w:r w:rsidR="00D22FAD" w:rsidRPr="00E36162">
          <w:rPr>
            <w:rStyle w:val="Hyperlink"/>
          </w:rPr>
          <w:t>Baza podataka</w:t>
        </w:r>
        <w:r w:rsidR="00D22FAD" w:rsidRPr="00E36162">
          <w:rPr>
            <w:webHidden/>
          </w:rPr>
          <w:tab/>
        </w:r>
        <w:r w:rsidR="00D22FAD" w:rsidRPr="00E36162">
          <w:rPr>
            <w:webHidden/>
          </w:rPr>
          <w:fldChar w:fldCharType="begin"/>
        </w:r>
        <w:r w:rsidR="00D22FAD" w:rsidRPr="00E36162">
          <w:rPr>
            <w:webHidden/>
          </w:rPr>
          <w:instrText xml:space="preserve"> PAGEREF _Toc175077095 \h </w:instrText>
        </w:r>
        <w:r w:rsidR="00D22FAD" w:rsidRPr="00E36162">
          <w:rPr>
            <w:webHidden/>
          </w:rPr>
        </w:r>
        <w:r w:rsidR="00D22FAD" w:rsidRPr="00E36162">
          <w:rPr>
            <w:webHidden/>
          </w:rPr>
          <w:fldChar w:fldCharType="separate"/>
        </w:r>
        <w:r w:rsidR="0024622F">
          <w:rPr>
            <w:noProof/>
            <w:webHidden/>
          </w:rPr>
          <w:t>5</w:t>
        </w:r>
        <w:r w:rsidR="00D22FAD" w:rsidRPr="00E36162">
          <w:rPr>
            <w:webHidden/>
          </w:rPr>
          <w:fldChar w:fldCharType="end"/>
        </w:r>
      </w:hyperlink>
    </w:p>
    <w:p w14:paraId="256E8453" w14:textId="1BA02B3D" w:rsidR="00D22FAD" w:rsidRPr="00E36162" w:rsidRDefault="00000000">
      <w:pPr>
        <w:pStyle w:val="TOC2"/>
        <w:tabs>
          <w:tab w:val="left" w:pos="960"/>
          <w:tab w:val="right" w:leader="dot" w:pos="9628"/>
        </w:tabs>
        <w:rPr>
          <w:rFonts w:asciiTheme="minorHAnsi" w:eastAsiaTheme="minorEastAsia" w:hAnsiTheme="minorHAnsi" w:cstheme="minorBidi"/>
          <w:smallCaps w:val="0"/>
          <w:kern w:val="2"/>
          <w:sz w:val="24"/>
          <w:szCs w:val="24"/>
          <w14:ligatures w14:val="standardContextual"/>
        </w:rPr>
      </w:pPr>
      <w:hyperlink w:anchor="_Toc175077096" w:history="1">
        <w:r w:rsidR="00D22FAD" w:rsidRPr="00E36162">
          <w:rPr>
            <w:rStyle w:val="Hyperlink"/>
          </w:rPr>
          <w:t>3.1.</w:t>
        </w:r>
        <w:r w:rsidR="00D22FAD" w:rsidRPr="00E36162">
          <w:rPr>
            <w:rFonts w:asciiTheme="minorHAnsi" w:eastAsiaTheme="minorEastAsia" w:hAnsiTheme="minorHAnsi" w:cstheme="minorBidi"/>
            <w:smallCaps w:val="0"/>
            <w:kern w:val="2"/>
            <w:sz w:val="24"/>
            <w:szCs w:val="24"/>
            <w14:ligatures w14:val="standardContextual"/>
          </w:rPr>
          <w:tab/>
        </w:r>
        <w:r w:rsidR="00D22FAD" w:rsidRPr="00E36162">
          <w:rPr>
            <w:rStyle w:val="Hyperlink"/>
          </w:rPr>
          <w:t>Opšte informacije</w:t>
        </w:r>
        <w:r w:rsidR="00D22FAD" w:rsidRPr="00E36162">
          <w:rPr>
            <w:webHidden/>
          </w:rPr>
          <w:tab/>
        </w:r>
        <w:r w:rsidR="00D22FAD" w:rsidRPr="00E36162">
          <w:rPr>
            <w:webHidden/>
          </w:rPr>
          <w:fldChar w:fldCharType="begin"/>
        </w:r>
        <w:r w:rsidR="00D22FAD" w:rsidRPr="00E36162">
          <w:rPr>
            <w:webHidden/>
          </w:rPr>
          <w:instrText xml:space="preserve"> PAGEREF _Toc175077096 \h </w:instrText>
        </w:r>
        <w:r w:rsidR="00D22FAD" w:rsidRPr="00E36162">
          <w:rPr>
            <w:webHidden/>
          </w:rPr>
        </w:r>
        <w:r w:rsidR="00D22FAD" w:rsidRPr="00E36162">
          <w:rPr>
            <w:webHidden/>
          </w:rPr>
          <w:fldChar w:fldCharType="separate"/>
        </w:r>
        <w:r w:rsidR="0024622F">
          <w:rPr>
            <w:noProof/>
            <w:webHidden/>
          </w:rPr>
          <w:t>5</w:t>
        </w:r>
        <w:r w:rsidR="00D22FAD" w:rsidRPr="00E36162">
          <w:rPr>
            <w:webHidden/>
          </w:rPr>
          <w:fldChar w:fldCharType="end"/>
        </w:r>
      </w:hyperlink>
    </w:p>
    <w:p w14:paraId="1BD729C3" w14:textId="36177609" w:rsidR="00D22FAD" w:rsidRPr="00E36162" w:rsidRDefault="00000000">
      <w:pPr>
        <w:pStyle w:val="TOC1"/>
        <w:tabs>
          <w:tab w:val="left" w:pos="480"/>
          <w:tab w:val="right" w:leader="dot" w:pos="9628"/>
        </w:tabs>
        <w:rPr>
          <w:rFonts w:asciiTheme="minorHAnsi" w:eastAsiaTheme="minorEastAsia" w:hAnsiTheme="minorHAnsi" w:cstheme="minorBidi"/>
          <w:b w:val="0"/>
          <w:bCs w:val="0"/>
          <w:caps w:val="0"/>
          <w:kern w:val="2"/>
          <w:sz w:val="24"/>
          <w:szCs w:val="24"/>
          <w14:ligatures w14:val="standardContextual"/>
        </w:rPr>
      </w:pPr>
      <w:hyperlink w:anchor="_Toc175077097" w:history="1">
        <w:r w:rsidR="00D22FAD" w:rsidRPr="00E36162">
          <w:rPr>
            <w:rStyle w:val="Hyperlink"/>
          </w:rPr>
          <w:t>4.</w:t>
        </w:r>
        <w:r w:rsidR="00D22FAD" w:rsidRPr="00E36162">
          <w:rPr>
            <w:rFonts w:asciiTheme="minorHAnsi" w:eastAsiaTheme="minorEastAsia" w:hAnsiTheme="minorHAnsi" w:cstheme="minorBidi"/>
            <w:b w:val="0"/>
            <w:bCs w:val="0"/>
            <w:caps w:val="0"/>
            <w:kern w:val="2"/>
            <w:sz w:val="24"/>
            <w:szCs w:val="24"/>
            <w14:ligatures w14:val="standardContextual"/>
          </w:rPr>
          <w:tab/>
        </w:r>
        <w:r w:rsidR="00D22FAD" w:rsidRPr="00E36162">
          <w:rPr>
            <w:rStyle w:val="Hyperlink"/>
          </w:rPr>
          <w:t>Statistička obrada podataka</w:t>
        </w:r>
        <w:r w:rsidR="00D22FAD" w:rsidRPr="00E36162">
          <w:rPr>
            <w:webHidden/>
          </w:rPr>
          <w:tab/>
        </w:r>
        <w:r w:rsidR="00D22FAD" w:rsidRPr="00E36162">
          <w:rPr>
            <w:webHidden/>
          </w:rPr>
          <w:fldChar w:fldCharType="begin"/>
        </w:r>
        <w:r w:rsidR="00D22FAD" w:rsidRPr="00E36162">
          <w:rPr>
            <w:webHidden/>
          </w:rPr>
          <w:instrText xml:space="preserve"> PAGEREF _Toc175077097 \h </w:instrText>
        </w:r>
        <w:r w:rsidR="00D22FAD" w:rsidRPr="00E36162">
          <w:rPr>
            <w:webHidden/>
          </w:rPr>
        </w:r>
        <w:r w:rsidR="00D22FAD" w:rsidRPr="00E36162">
          <w:rPr>
            <w:webHidden/>
          </w:rPr>
          <w:fldChar w:fldCharType="separate"/>
        </w:r>
        <w:r w:rsidR="0024622F">
          <w:rPr>
            <w:noProof/>
            <w:webHidden/>
          </w:rPr>
          <w:t>7</w:t>
        </w:r>
        <w:r w:rsidR="00D22FAD" w:rsidRPr="00E36162">
          <w:rPr>
            <w:webHidden/>
          </w:rPr>
          <w:fldChar w:fldCharType="end"/>
        </w:r>
      </w:hyperlink>
    </w:p>
    <w:p w14:paraId="2869EDDD" w14:textId="5B477F87" w:rsidR="00D22FAD" w:rsidRPr="00E36162" w:rsidRDefault="00000000">
      <w:pPr>
        <w:pStyle w:val="TOC2"/>
        <w:tabs>
          <w:tab w:val="right" w:leader="dot" w:pos="9628"/>
        </w:tabs>
        <w:rPr>
          <w:rFonts w:asciiTheme="minorHAnsi" w:eastAsiaTheme="minorEastAsia" w:hAnsiTheme="minorHAnsi" w:cstheme="minorBidi"/>
          <w:smallCaps w:val="0"/>
          <w:kern w:val="2"/>
          <w:sz w:val="24"/>
          <w:szCs w:val="24"/>
          <w14:ligatures w14:val="standardContextual"/>
        </w:rPr>
      </w:pPr>
      <w:hyperlink w:anchor="_Toc175077098" w:history="1">
        <w:r w:rsidR="00D22FAD" w:rsidRPr="00E36162">
          <w:rPr>
            <w:rStyle w:val="Hyperlink"/>
          </w:rPr>
          <w:t>4.1 . Analiza produktivnosti autora</w:t>
        </w:r>
        <w:r w:rsidR="00D22FAD" w:rsidRPr="00E36162">
          <w:rPr>
            <w:webHidden/>
          </w:rPr>
          <w:tab/>
        </w:r>
        <w:r w:rsidR="00D22FAD" w:rsidRPr="00E36162">
          <w:rPr>
            <w:webHidden/>
          </w:rPr>
          <w:fldChar w:fldCharType="begin"/>
        </w:r>
        <w:r w:rsidR="00D22FAD" w:rsidRPr="00E36162">
          <w:rPr>
            <w:webHidden/>
          </w:rPr>
          <w:instrText xml:space="preserve"> PAGEREF _Toc175077098 \h </w:instrText>
        </w:r>
        <w:r w:rsidR="00D22FAD" w:rsidRPr="00E36162">
          <w:rPr>
            <w:webHidden/>
          </w:rPr>
        </w:r>
        <w:r w:rsidR="00D22FAD" w:rsidRPr="00E36162">
          <w:rPr>
            <w:webHidden/>
          </w:rPr>
          <w:fldChar w:fldCharType="separate"/>
        </w:r>
        <w:r w:rsidR="0024622F">
          <w:rPr>
            <w:noProof/>
            <w:webHidden/>
          </w:rPr>
          <w:t>7</w:t>
        </w:r>
        <w:r w:rsidR="00D22FAD" w:rsidRPr="00E36162">
          <w:rPr>
            <w:webHidden/>
          </w:rPr>
          <w:fldChar w:fldCharType="end"/>
        </w:r>
      </w:hyperlink>
    </w:p>
    <w:p w14:paraId="02D710D4" w14:textId="187A57F3" w:rsidR="00D22FAD" w:rsidRPr="00E36162" w:rsidRDefault="00000000">
      <w:pPr>
        <w:pStyle w:val="TOC2"/>
        <w:tabs>
          <w:tab w:val="right" w:leader="dot" w:pos="9628"/>
        </w:tabs>
        <w:rPr>
          <w:rFonts w:asciiTheme="minorHAnsi" w:eastAsiaTheme="minorEastAsia" w:hAnsiTheme="minorHAnsi" w:cstheme="minorBidi"/>
          <w:smallCaps w:val="0"/>
          <w:kern w:val="2"/>
          <w:sz w:val="24"/>
          <w:szCs w:val="24"/>
          <w14:ligatures w14:val="standardContextual"/>
        </w:rPr>
      </w:pPr>
      <w:hyperlink w:anchor="_Toc175077099" w:history="1">
        <w:r w:rsidR="00D22FAD" w:rsidRPr="00E36162">
          <w:rPr>
            <w:rStyle w:val="Hyperlink"/>
          </w:rPr>
          <w:t>4.2 . Analiza broja koautora po svakom autoru</w:t>
        </w:r>
        <w:r w:rsidR="00D22FAD" w:rsidRPr="00E36162">
          <w:rPr>
            <w:webHidden/>
          </w:rPr>
          <w:tab/>
        </w:r>
        <w:r w:rsidR="00D22FAD" w:rsidRPr="00E36162">
          <w:rPr>
            <w:webHidden/>
          </w:rPr>
          <w:fldChar w:fldCharType="begin"/>
        </w:r>
        <w:r w:rsidR="00D22FAD" w:rsidRPr="00E36162">
          <w:rPr>
            <w:webHidden/>
          </w:rPr>
          <w:instrText xml:space="preserve"> PAGEREF _Toc175077099 \h </w:instrText>
        </w:r>
        <w:r w:rsidR="00D22FAD" w:rsidRPr="00E36162">
          <w:rPr>
            <w:webHidden/>
          </w:rPr>
        </w:r>
        <w:r w:rsidR="00D22FAD" w:rsidRPr="00E36162">
          <w:rPr>
            <w:webHidden/>
          </w:rPr>
          <w:fldChar w:fldCharType="separate"/>
        </w:r>
        <w:r w:rsidR="0024622F">
          <w:rPr>
            <w:noProof/>
            <w:webHidden/>
          </w:rPr>
          <w:t>8</w:t>
        </w:r>
        <w:r w:rsidR="00D22FAD" w:rsidRPr="00E36162">
          <w:rPr>
            <w:webHidden/>
          </w:rPr>
          <w:fldChar w:fldCharType="end"/>
        </w:r>
      </w:hyperlink>
    </w:p>
    <w:p w14:paraId="0FAD4AD1" w14:textId="3E0802B4" w:rsidR="00D22FAD" w:rsidRPr="00E36162" w:rsidRDefault="00000000">
      <w:pPr>
        <w:pStyle w:val="TOC2"/>
        <w:tabs>
          <w:tab w:val="right" w:leader="dot" w:pos="9628"/>
        </w:tabs>
        <w:rPr>
          <w:rFonts w:asciiTheme="minorHAnsi" w:eastAsiaTheme="minorEastAsia" w:hAnsiTheme="minorHAnsi" w:cstheme="minorBidi"/>
          <w:smallCaps w:val="0"/>
          <w:kern w:val="2"/>
          <w:sz w:val="24"/>
          <w:szCs w:val="24"/>
          <w14:ligatures w14:val="standardContextual"/>
        </w:rPr>
      </w:pPr>
      <w:hyperlink w:anchor="_Toc175077100" w:history="1">
        <w:r w:rsidR="00D22FAD" w:rsidRPr="00E36162">
          <w:rPr>
            <w:rStyle w:val="Hyperlink"/>
          </w:rPr>
          <w:t>4.3 . H-indeks</w:t>
        </w:r>
        <w:r w:rsidR="00D22FAD" w:rsidRPr="00E36162">
          <w:rPr>
            <w:webHidden/>
          </w:rPr>
          <w:tab/>
        </w:r>
        <w:r w:rsidR="00D22FAD" w:rsidRPr="00E36162">
          <w:rPr>
            <w:webHidden/>
          </w:rPr>
          <w:fldChar w:fldCharType="begin"/>
        </w:r>
        <w:r w:rsidR="00D22FAD" w:rsidRPr="00E36162">
          <w:rPr>
            <w:webHidden/>
          </w:rPr>
          <w:instrText xml:space="preserve"> PAGEREF _Toc175077100 \h </w:instrText>
        </w:r>
        <w:r w:rsidR="00D22FAD" w:rsidRPr="00E36162">
          <w:rPr>
            <w:webHidden/>
          </w:rPr>
        </w:r>
        <w:r w:rsidR="00D22FAD" w:rsidRPr="00E36162">
          <w:rPr>
            <w:webHidden/>
          </w:rPr>
          <w:fldChar w:fldCharType="separate"/>
        </w:r>
        <w:r w:rsidR="0024622F">
          <w:rPr>
            <w:noProof/>
            <w:webHidden/>
          </w:rPr>
          <w:t>9</w:t>
        </w:r>
        <w:r w:rsidR="00D22FAD" w:rsidRPr="00E36162">
          <w:rPr>
            <w:webHidden/>
          </w:rPr>
          <w:fldChar w:fldCharType="end"/>
        </w:r>
      </w:hyperlink>
    </w:p>
    <w:p w14:paraId="061BF771" w14:textId="7B165F76" w:rsidR="00D22FAD" w:rsidRPr="00E36162" w:rsidRDefault="00000000">
      <w:pPr>
        <w:pStyle w:val="TOC2"/>
        <w:tabs>
          <w:tab w:val="right" w:leader="dot" w:pos="9628"/>
        </w:tabs>
        <w:rPr>
          <w:rFonts w:asciiTheme="minorHAnsi" w:eastAsiaTheme="minorEastAsia" w:hAnsiTheme="minorHAnsi" w:cstheme="minorBidi"/>
          <w:smallCaps w:val="0"/>
          <w:kern w:val="2"/>
          <w:sz w:val="24"/>
          <w:szCs w:val="24"/>
          <w14:ligatures w14:val="standardContextual"/>
        </w:rPr>
      </w:pPr>
      <w:hyperlink w:anchor="_Toc175077101" w:history="1">
        <w:r w:rsidR="00D22FAD" w:rsidRPr="00E36162">
          <w:rPr>
            <w:rStyle w:val="Hyperlink"/>
          </w:rPr>
          <w:t>4.4 . Produktivnost katedri</w:t>
        </w:r>
        <w:r w:rsidR="00D22FAD" w:rsidRPr="00E36162">
          <w:rPr>
            <w:webHidden/>
          </w:rPr>
          <w:tab/>
        </w:r>
        <w:r w:rsidR="00D22FAD" w:rsidRPr="00E36162">
          <w:rPr>
            <w:webHidden/>
          </w:rPr>
          <w:fldChar w:fldCharType="begin"/>
        </w:r>
        <w:r w:rsidR="00D22FAD" w:rsidRPr="00E36162">
          <w:rPr>
            <w:webHidden/>
          </w:rPr>
          <w:instrText xml:space="preserve"> PAGEREF _Toc175077101 \h </w:instrText>
        </w:r>
        <w:r w:rsidR="00D22FAD" w:rsidRPr="00E36162">
          <w:rPr>
            <w:webHidden/>
          </w:rPr>
        </w:r>
        <w:r w:rsidR="00D22FAD" w:rsidRPr="00E36162">
          <w:rPr>
            <w:webHidden/>
          </w:rPr>
          <w:fldChar w:fldCharType="separate"/>
        </w:r>
        <w:r w:rsidR="0024622F">
          <w:rPr>
            <w:noProof/>
            <w:webHidden/>
          </w:rPr>
          <w:t>10</w:t>
        </w:r>
        <w:r w:rsidR="00D22FAD" w:rsidRPr="00E36162">
          <w:rPr>
            <w:webHidden/>
          </w:rPr>
          <w:fldChar w:fldCharType="end"/>
        </w:r>
      </w:hyperlink>
    </w:p>
    <w:p w14:paraId="79F0676A" w14:textId="11BB88A6" w:rsidR="00D22FAD" w:rsidRPr="00E36162" w:rsidRDefault="00000000">
      <w:pPr>
        <w:pStyle w:val="TOC2"/>
        <w:tabs>
          <w:tab w:val="right" w:leader="dot" w:pos="9628"/>
        </w:tabs>
        <w:rPr>
          <w:rFonts w:asciiTheme="minorHAnsi" w:eastAsiaTheme="minorEastAsia" w:hAnsiTheme="minorHAnsi" w:cstheme="minorBidi"/>
          <w:smallCaps w:val="0"/>
          <w:kern w:val="2"/>
          <w:sz w:val="24"/>
          <w:szCs w:val="24"/>
          <w14:ligatures w14:val="standardContextual"/>
        </w:rPr>
      </w:pPr>
      <w:hyperlink w:anchor="_Toc175077102" w:history="1">
        <w:r w:rsidR="00D22FAD" w:rsidRPr="00E36162">
          <w:rPr>
            <w:rStyle w:val="Hyperlink"/>
          </w:rPr>
          <w:t>4.5 . Najproduktivnija godina</w:t>
        </w:r>
        <w:r w:rsidR="00D22FAD" w:rsidRPr="00E36162">
          <w:rPr>
            <w:webHidden/>
          </w:rPr>
          <w:tab/>
        </w:r>
        <w:r w:rsidR="00D22FAD" w:rsidRPr="00E36162">
          <w:rPr>
            <w:webHidden/>
          </w:rPr>
          <w:fldChar w:fldCharType="begin"/>
        </w:r>
        <w:r w:rsidR="00D22FAD" w:rsidRPr="00E36162">
          <w:rPr>
            <w:webHidden/>
          </w:rPr>
          <w:instrText xml:space="preserve"> PAGEREF _Toc175077102 \h </w:instrText>
        </w:r>
        <w:r w:rsidR="00D22FAD" w:rsidRPr="00E36162">
          <w:rPr>
            <w:webHidden/>
          </w:rPr>
          <w:fldChar w:fldCharType="separate"/>
        </w:r>
        <w:r w:rsidR="0024622F">
          <w:rPr>
            <w:b/>
            <w:bCs/>
            <w:noProof/>
            <w:webHidden/>
            <w:lang w:val="en-US"/>
          </w:rPr>
          <w:t>Error! Bookmark not defined.</w:t>
        </w:r>
        <w:r w:rsidR="00D22FAD" w:rsidRPr="00E36162">
          <w:rPr>
            <w:webHidden/>
          </w:rPr>
          <w:fldChar w:fldCharType="end"/>
        </w:r>
      </w:hyperlink>
    </w:p>
    <w:p w14:paraId="16BC44A6" w14:textId="63F85170" w:rsidR="00D22FAD" w:rsidRPr="00E36162" w:rsidRDefault="00000000">
      <w:pPr>
        <w:pStyle w:val="TOC2"/>
        <w:tabs>
          <w:tab w:val="right" w:leader="dot" w:pos="9628"/>
        </w:tabs>
        <w:rPr>
          <w:rFonts w:asciiTheme="minorHAnsi" w:eastAsiaTheme="minorEastAsia" w:hAnsiTheme="minorHAnsi" w:cstheme="minorBidi"/>
          <w:smallCaps w:val="0"/>
          <w:kern w:val="2"/>
          <w:sz w:val="24"/>
          <w:szCs w:val="24"/>
          <w14:ligatures w14:val="standardContextual"/>
        </w:rPr>
      </w:pPr>
      <w:hyperlink w:anchor="_Toc175077103" w:history="1">
        <w:r w:rsidR="00D22FAD" w:rsidRPr="00E36162">
          <w:rPr>
            <w:rStyle w:val="Hyperlink"/>
          </w:rPr>
          <w:t>4.6 . Broj radova po časopisima</w:t>
        </w:r>
        <w:r w:rsidR="00D22FAD" w:rsidRPr="00E36162">
          <w:rPr>
            <w:webHidden/>
          </w:rPr>
          <w:tab/>
        </w:r>
        <w:r w:rsidR="00D22FAD" w:rsidRPr="00E36162">
          <w:rPr>
            <w:webHidden/>
          </w:rPr>
          <w:fldChar w:fldCharType="begin"/>
        </w:r>
        <w:r w:rsidR="00D22FAD" w:rsidRPr="00E36162">
          <w:rPr>
            <w:webHidden/>
          </w:rPr>
          <w:instrText xml:space="preserve"> PAGEREF _Toc175077103 \h </w:instrText>
        </w:r>
        <w:r w:rsidR="00D22FAD" w:rsidRPr="00E36162">
          <w:rPr>
            <w:webHidden/>
          </w:rPr>
        </w:r>
        <w:r w:rsidR="00D22FAD" w:rsidRPr="00E36162">
          <w:rPr>
            <w:webHidden/>
          </w:rPr>
          <w:fldChar w:fldCharType="separate"/>
        </w:r>
        <w:r w:rsidR="0024622F">
          <w:rPr>
            <w:noProof/>
            <w:webHidden/>
          </w:rPr>
          <w:t>11</w:t>
        </w:r>
        <w:r w:rsidR="00D22FAD" w:rsidRPr="00E36162">
          <w:rPr>
            <w:webHidden/>
          </w:rPr>
          <w:fldChar w:fldCharType="end"/>
        </w:r>
      </w:hyperlink>
    </w:p>
    <w:p w14:paraId="4FA24096" w14:textId="53CADE74" w:rsidR="00D22FAD" w:rsidRPr="00E36162" w:rsidRDefault="00000000">
      <w:pPr>
        <w:pStyle w:val="TOC1"/>
        <w:tabs>
          <w:tab w:val="left" w:pos="480"/>
          <w:tab w:val="right" w:leader="dot" w:pos="9628"/>
        </w:tabs>
        <w:rPr>
          <w:rFonts w:asciiTheme="minorHAnsi" w:eastAsiaTheme="minorEastAsia" w:hAnsiTheme="minorHAnsi" w:cstheme="minorBidi"/>
          <w:b w:val="0"/>
          <w:bCs w:val="0"/>
          <w:caps w:val="0"/>
          <w:kern w:val="2"/>
          <w:sz w:val="24"/>
          <w:szCs w:val="24"/>
          <w14:ligatures w14:val="standardContextual"/>
        </w:rPr>
      </w:pPr>
      <w:hyperlink w:anchor="_Toc175077104" w:history="1">
        <w:r w:rsidR="00D22FAD" w:rsidRPr="00E36162">
          <w:rPr>
            <w:rStyle w:val="Hyperlink"/>
          </w:rPr>
          <w:t>5.</w:t>
        </w:r>
        <w:r w:rsidR="00D22FAD" w:rsidRPr="00E36162">
          <w:rPr>
            <w:rFonts w:asciiTheme="minorHAnsi" w:eastAsiaTheme="minorEastAsia" w:hAnsiTheme="minorHAnsi" w:cstheme="minorBidi"/>
            <w:b w:val="0"/>
            <w:bCs w:val="0"/>
            <w:caps w:val="0"/>
            <w:kern w:val="2"/>
            <w:sz w:val="24"/>
            <w:szCs w:val="24"/>
            <w14:ligatures w14:val="standardContextual"/>
          </w:rPr>
          <w:tab/>
        </w:r>
        <w:r w:rsidR="00D22FAD" w:rsidRPr="00E36162">
          <w:rPr>
            <w:rStyle w:val="Hyperlink"/>
          </w:rPr>
          <w:t>Модели машинског учења</w:t>
        </w:r>
        <w:r w:rsidR="00D22FAD" w:rsidRPr="00E36162">
          <w:rPr>
            <w:webHidden/>
          </w:rPr>
          <w:tab/>
        </w:r>
        <w:r w:rsidR="00D22FAD" w:rsidRPr="00E36162">
          <w:rPr>
            <w:webHidden/>
          </w:rPr>
          <w:fldChar w:fldCharType="begin"/>
        </w:r>
        <w:r w:rsidR="00D22FAD" w:rsidRPr="00E36162">
          <w:rPr>
            <w:webHidden/>
          </w:rPr>
          <w:instrText xml:space="preserve"> PAGEREF _Toc175077104 \h </w:instrText>
        </w:r>
        <w:r w:rsidR="00D22FAD" w:rsidRPr="00E36162">
          <w:rPr>
            <w:webHidden/>
          </w:rPr>
          <w:fldChar w:fldCharType="separate"/>
        </w:r>
        <w:r w:rsidR="0024622F">
          <w:rPr>
            <w:b w:val="0"/>
            <w:bCs w:val="0"/>
            <w:noProof/>
            <w:webHidden/>
            <w:lang w:val="en-US"/>
          </w:rPr>
          <w:t>Error! Bookmark not defined.</w:t>
        </w:r>
        <w:r w:rsidR="00D22FAD" w:rsidRPr="00E36162">
          <w:rPr>
            <w:webHidden/>
          </w:rPr>
          <w:fldChar w:fldCharType="end"/>
        </w:r>
      </w:hyperlink>
    </w:p>
    <w:p w14:paraId="1E94A1BF" w14:textId="0A30BE56" w:rsidR="00D22FAD" w:rsidRPr="00E36162" w:rsidRDefault="00000000">
      <w:pPr>
        <w:pStyle w:val="TOC2"/>
        <w:tabs>
          <w:tab w:val="left" w:pos="960"/>
          <w:tab w:val="right" w:leader="dot" w:pos="9628"/>
        </w:tabs>
        <w:rPr>
          <w:rFonts w:asciiTheme="minorHAnsi" w:eastAsiaTheme="minorEastAsia" w:hAnsiTheme="minorHAnsi" w:cstheme="minorBidi"/>
          <w:smallCaps w:val="0"/>
          <w:kern w:val="2"/>
          <w:sz w:val="24"/>
          <w:szCs w:val="24"/>
          <w14:ligatures w14:val="standardContextual"/>
        </w:rPr>
      </w:pPr>
      <w:hyperlink w:anchor="_Toc175077105" w:history="1">
        <w:r w:rsidR="00D22FAD" w:rsidRPr="00E36162">
          <w:rPr>
            <w:rStyle w:val="Hyperlink"/>
          </w:rPr>
          <w:t>5.1.</w:t>
        </w:r>
        <w:r w:rsidR="00D22FAD" w:rsidRPr="00E36162">
          <w:rPr>
            <w:rFonts w:asciiTheme="minorHAnsi" w:eastAsiaTheme="minorEastAsia" w:hAnsiTheme="minorHAnsi" w:cstheme="minorBidi"/>
            <w:smallCaps w:val="0"/>
            <w:kern w:val="2"/>
            <w:sz w:val="24"/>
            <w:szCs w:val="24"/>
            <w14:ligatures w14:val="standardContextual"/>
          </w:rPr>
          <w:tab/>
        </w:r>
        <w:r w:rsidR="00D22FAD" w:rsidRPr="00E36162">
          <w:rPr>
            <w:rStyle w:val="Hyperlink"/>
          </w:rPr>
          <w:t>Векторизација</w:t>
        </w:r>
        <w:r w:rsidR="00D22FAD" w:rsidRPr="00E36162">
          <w:rPr>
            <w:webHidden/>
          </w:rPr>
          <w:tab/>
        </w:r>
        <w:r w:rsidR="00D22FAD" w:rsidRPr="00E36162">
          <w:rPr>
            <w:webHidden/>
          </w:rPr>
          <w:fldChar w:fldCharType="begin"/>
        </w:r>
        <w:r w:rsidR="00D22FAD" w:rsidRPr="00E36162">
          <w:rPr>
            <w:webHidden/>
          </w:rPr>
          <w:instrText xml:space="preserve"> PAGEREF _Toc175077105 \h </w:instrText>
        </w:r>
        <w:r w:rsidR="00D22FAD" w:rsidRPr="00E36162">
          <w:rPr>
            <w:webHidden/>
          </w:rPr>
          <w:fldChar w:fldCharType="separate"/>
        </w:r>
        <w:r w:rsidR="0024622F">
          <w:rPr>
            <w:b/>
            <w:bCs/>
            <w:noProof/>
            <w:webHidden/>
            <w:lang w:val="en-US"/>
          </w:rPr>
          <w:t>Error! Bookmark not defined.</w:t>
        </w:r>
        <w:r w:rsidR="00D22FAD" w:rsidRPr="00E36162">
          <w:rPr>
            <w:webHidden/>
          </w:rPr>
          <w:fldChar w:fldCharType="end"/>
        </w:r>
      </w:hyperlink>
    </w:p>
    <w:p w14:paraId="470DDB67" w14:textId="7DB48CE3" w:rsidR="00D22FAD" w:rsidRPr="00E36162" w:rsidRDefault="00000000">
      <w:pPr>
        <w:pStyle w:val="TOC2"/>
        <w:tabs>
          <w:tab w:val="left" w:pos="960"/>
          <w:tab w:val="right" w:leader="dot" w:pos="9628"/>
        </w:tabs>
        <w:rPr>
          <w:rFonts w:asciiTheme="minorHAnsi" w:eastAsiaTheme="minorEastAsia" w:hAnsiTheme="minorHAnsi" w:cstheme="minorBidi"/>
          <w:smallCaps w:val="0"/>
          <w:kern w:val="2"/>
          <w:sz w:val="24"/>
          <w:szCs w:val="24"/>
          <w14:ligatures w14:val="standardContextual"/>
        </w:rPr>
      </w:pPr>
      <w:hyperlink w:anchor="_Toc175077106" w:history="1">
        <w:r w:rsidR="00D22FAD" w:rsidRPr="00E36162">
          <w:rPr>
            <w:rStyle w:val="Hyperlink"/>
          </w:rPr>
          <w:t>5.2.</w:t>
        </w:r>
        <w:r w:rsidR="00D22FAD" w:rsidRPr="00E36162">
          <w:rPr>
            <w:rFonts w:asciiTheme="minorHAnsi" w:eastAsiaTheme="minorEastAsia" w:hAnsiTheme="minorHAnsi" w:cstheme="minorBidi"/>
            <w:smallCaps w:val="0"/>
            <w:kern w:val="2"/>
            <w:sz w:val="24"/>
            <w:szCs w:val="24"/>
            <w14:ligatures w14:val="standardContextual"/>
          </w:rPr>
          <w:tab/>
        </w:r>
        <w:r w:rsidR="00D22FAD" w:rsidRPr="00E36162">
          <w:rPr>
            <w:rStyle w:val="Hyperlink"/>
          </w:rPr>
          <w:t>Логистичка регресија</w:t>
        </w:r>
        <w:r w:rsidR="00D22FAD" w:rsidRPr="00E36162">
          <w:rPr>
            <w:webHidden/>
          </w:rPr>
          <w:tab/>
        </w:r>
        <w:r w:rsidR="00D22FAD" w:rsidRPr="00E36162">
          <w:rPr>
            <w:webHidden/>
          </w:rPr>
          <w:fldChar w:fldCharType="begin"/>
        </w:r>
        <w:r w:rsidR="00D22FAD" w:rsidRPr="00E36162">
          <w:rPr>
            <w:webHidden/>
          </w:rPr>
          <w:instrText xml:space="preserve"> PAGEREF _Toc175077106 \h </w:instrText>
        </w:r>
        <w:r w:rsidR="00D22FAD" w:rsidRPr="00E36162">
          <w:rPr>
            <w:webHidden/>
          </w:rPr>
          <w:fldChar w:fldCharType="separate"/>
        </w:r>
        <w:r w:rsidR="0024622F">
          <w:rPr>
            <w:b/>
            <w:bCs/>
            <w:noProof/>
            <w:webHidden/>
            <w:lang w:val="en-US"/>
          </w:rPr>
          <w:t>Error! Bookmark not defined.</w:t>
        </w:r>
        <w:r w:rsidR="00D22FAD" w:rsidRPr="00E36162">
          <w:rPr>
            <w:webHidden/>
          </w:rPr>
          <w:fldChar w:fldCharType="end"/>
        </w:r>
      </w:hyperlink>
    </w:p>
    <w:p w14:paraId="79A6CF0A" w14:textId="42A20F41" w:rsidR="00D22FAD" w:rsidRPr="00E36162" w:rsidRDefault="00000000">
      <w:pPr>
        <w:pStyle w:val="TOC2"/>
        <w:tabs>
          <w:tab w:val="left" w:pos="960"/>
          <w:tab w:val="right" w:leader="dot" w:pos="9628"/>
        </w:tabs>
        <w:rPr>
          <w:rFonts w:asciiTheme="minorHAnsi" w:eastAsiaTheme="minorEastAsia" w:hAnsiTheme="minorHAnsi" w:cstheme="minorBidi"/>
          <w:smallCaps w:val="0"/>
          <w:kern w:val="2"/>
          <w:sz w:val="24"/>
          <w:szCs w:val="24"/>
          <w14:ligatures w14:val="standardContextual"/>
        </w:rPr>
      </w:pPr>
      <w:hyperlink w:anchor="_Toc175077107" w:history="1">
        <w:r w:rsidR="00D22FAD" w:rsidRPr="00E36162">
          <w:rPr>
            <w:rStyle w:val="Hyperlink"/>
          </w:rPr>
          <w:t>5.3.</w:t>
        </w:r>
        <w:r w:rsidR="00D22FAD" w:rsidRPr="00E36162">
          <w:rPr>
            <w:rFonts w:asciiTheme="minorHAnsi" w:eastAsiaTheme="minorEastAsia" w:hAnsiTheme="minorHAnsi" w:cstheme="minorBidi"/>
            <w:smallCaps w:val="0"/>
            <w:kern w:val="2"/>
            <w:sz w:val="24"/>
            <w:szCs w:val="24"/>
            <w14:ligatures w14:val="standardContextual"/>
          </w:rPr>
          <w:tab/>
        </w:r>
        <w:r w:rsidR="00D22FAD" w:rsidRPr="00E36162">
          <w:rPr>
            <w:rStyle w:val="Hyperlink"/>
          </w:rPr>
          <w:t>КНН – к најближих комшија</w:t>
        </w:r>
        <w:r w:rsidR="00D22FAD" w:rsidRPr="00E36162">
          <w:rPr>
            <w:webHidden/>
          </w:rPr>
          <w:tab/>
        </w:r>
        <w:r w:rsidR="00D22FAD" w:rsidRPr="00E36162">
          <w:rPr>
            <w:webHidden/>
          </w:rPr>
          <w:fldChar w:fldCharType="begin"/>
        </w:r>
        <w:r w:rsidR="00D22FAD" w:rsidRPr="00E36162">
          <w:rPr>
            <w:webHidden/>
          </w:rPr>
          <w:instrText xml:space="preserve"> PAGEREF _Toc175077107 \h </w:instrText>
        </w:r>
        <w:r w:rsidR="00D22FAD" w:rsidRPr="00E36162">
          <w:rPr>
            <w:webHidden/>
          </w:rPr>
          <w:fldChar w:fldCharType="separate"/>
        </w:r>
        <w:r w:rsidR="0024622F">
          <w:rPr>
            <w:b/>
            <w:bCs/>
            <w:noProof/>
            <w:webHidden/>
            <w:lang w:val="en-US"/>
          </w:rPr>
          <w:t>Error! Bookmark not defined.</w:t>
        </w:r>
        <w:r w:rsidR="00D22FAD" w:rsidRPr="00E36162">
          <w:rPr>
            <w:webHidden/>
          </w:rPr>
          <w:fldChar w:fldCharType="end"/>
        </w:r>
      </w:hyperlink>
    </w:p>
    <w:p w14:paraId="0F619D8F" w14:textId="65EB126E" w:rsidR="00D22FAD" w:rsidRPr="00E36162" w:rsidRDefault="00000000">
      <w:pPr>
        <w:pStyle w:val="TOC2"/>
        <w:tabs>
          <w:tab w:val="left" w:pos="960"/>
          <w:tab w:val="right" w:leader="dot" w:pos="9628"/>
        </w:tabs>
        <w:rPr>
          <w:rFonts w:asciiTheme="minorHAnsi" w:eastAsiaTheme="minorEastAsia" w:hAnsiTheme="minorHAnsi" w:cstheme="minorBidi"/>
          <w:smallCaps w:val="0"/>
          <w:kern w:val="2"/>
          <w:sz w:val="24"/>
          <w:szCs w:val="24"/>
          <w14:ligatures w14:val="standardContextual"/>
        </w:rPr>
      </w:pPr>
      <w:hyperlink w:anchor="_Toc175077108" w:history="1">
        <w:r w:rsidR="00D22FAD" w:rsidRPr="00E36162">
          <w:rPr>
            <w:rStyle w:val="Hyperlink"/>
          </w:rPr>
          <w:t>5.4.</w:t>
        </w:r>
        <w:r w:rsidR="00D22FAD" w:rsidRPr="00E36162">
          <w:rPr>
            <w:rFonts w:asciiTheme="minorHAnsi" w:eastAsiaTheme="minorEastAsia" w:hAnsiTheme="minorHAnsi" w:cstheme="minorBidi"/>
            <w:smallCaps w:val="0"/>
            <w:kern w:val="2"/>
            <w:sz w:val="24"/>
            <w:szCs w:val="24"/>
            <w14:ligatures w14:val="standardContextual"/>
          </w:rPr>
          <w:tab/>
        </w:r>
        <w:r w:rsidR="00D22FAD" w:rsidRPr="00E36162">
          <w:rPr>
            <w:rStyle w:val="Hyperlink"/>
          </w:rPr>
          <w:t>Стабло одлучивања</w:t>
        </w:r>
        <w:r w:rsidR="00D22FAD" w:rsidRPr="00E36162">
          <w:rPr>
            <w:webHidden/>
          </w:rPr>
          <w:tab/>
        </w:r>
        <w:r w:rsidR="00D22FAD" w:rsidRPr="00E36162">
          <w:rPr>
            <w:webHidden/>
          </w:rPr>
          <w:fldChar w:fldCharType="begin"/>
        </w:r>
        <w:r w:rsidR="00D22FAD" w:rsidRPr="00E36162">
          <w:rPr>
            <w:webHidden/>
          </w:rPr>
          <w:instrText xml:space="preserve"> PAGEREF _Toc175077108 \h </w:instrText>
        </w:r>
        <w:r w:rsidR="00D22FAD" w:rsidRPr="00E36162">
          <w:rPr>
            <w:webHidden/>
          </w:rPr>
          <w:fldChar w:fldCharType="separate"/>
        </w:r>
        <w:r w:rsidR="0024622F">
          <w:rPr>
            <w:b/>
            <w:bCs/>
            <w:noProof/>
            <w:webHidden/>
            <w:lang w:val="en-US"/>
          </w:rPr>
          <w:t>Error! Bookmark not defined.</w:t>
        </w:r>
        <w:r w:rsidR="00D22FAD" w:rsidRPr="00E36162">
          <w:rPr>
            <w:webHidden/>
          </w:rPr>
          <w:fldChar w:fldCharType="end"/>
        </w:r>
      </w:hyperlink>
    </w:p>
    <w:p w14:paraId="2EE63238" w14:textId="208E9204" w:rsidR="00D22FAD" w:rsidRPr="00E36162" w:rsidRDefault="00000000">
      <w:pPr>
        <w:pStyle w:val="TOC2"/>
        <w:tabs>
          <w:tab w:val="left" w:pos="960"/>
          <w:tab w:val="right" w:leader="dot" w:pos="9628"/>
        </w:tabs>
        <w:rPr>
          <w:rFonts w:asciiTheme="minorHAnsi" w:eastAsiaTheme="minorEastAsia" w:hAnsiTheme="minorHAnsi" w:cstheme="minorBidi"/>
          <w:smallCaps w:val="0"/>
          <w:kern w:val="2"/>
          <w:sz w:val="24"/>
          <w:szCs w:val="24"/>
          <w14:ligatures w14:val="standardContextual"/>
        </w:rPr>
      </w:pPr>
      <w:hyperlink w:anchor="_Toc175077109" w:history="1">
        <w:r w:rsidR="00D22FAD" w:rsidRPr="00E36162">
          <w:rPr>
            <w:rStyle w:val="Hyperlink"/>
          </w:rPr>
          <w:t>5.5.</w:t>
        </w:r>
        <w:r w:rsidR="00D22FAD" w:rsidRPr="00E36162">
          <w:rPr>
            <w:rFonts w:asciiTheme="minorHAnsi" w:eastAsiaTheme="minorEastAsia" w:hAnsiTheme="minorHAnsi" w:cstheme="minorBidi"/>
            <w:smallCaps w:val="0"/>
            <w:kern w:val="2"/>
            <w:sz w:val="24"/>
            <w:szCs w:val="24"/>
            <w14:ligatures w14:val="standardContextual"/>
          </w:rPr>
          <w:tab/>
        </w:r>
        <w:r w:rsidR="00D22FAD" w:rsidRPr="00E36162">
          <w:rPr>
            <w:rStyle w:val="Hyperlink"/>
          </w:rPr>
          <w:t>Мултиномијални наивни Бајесов класификатор</w:t>
        </w:r>
        <w:r w:rsidR="00D22FAD" w:rsidRPr="00E36162">
          <w:rPr>
            <w:webHidden/>
          </w:rPr>
          <w:tab/>
        </w:r>
        <w:r w:rsidR="00D22FAD" w:rsidRPr="00E36162">
          <w:rPr>
            <w:webHidden/>
          </w:rPr>
          <w:fldChar w:fldCharType="begin"/>
        </w:r>
        <w:r w:rsidR="00D22FAD" w:rsidRPr="00E36162">
          <w:rPr>
            <w:webHidden/>
          </w:rPr>
          <w:instrText xml:space="preserve"> PAGEREF _Toc175077109 \h </w:instrText>
        </w:r>
        <w:r w:rsidR="00D22FAD" w:rsidRPr="00E36162">
          <w:rPr>
            <w:webHidden/>
          </w:rPr>
          <w:fldChar w:fldCharType="separate"/>
        </w:r>
        <w:r w:rsidR="0024622F">
          <w:rPr>
            <w:b/>
            <w:bCs/>
            <w:noProof/>
            <w:webHidden/>
            <w:lang w:val="en-US"/>
          </w:rPr>
          <w:t>Error! Bookmark not defined.</w:t>
        </w:r>
        <w:r w:rsidR="00D22FAD" w:rsidRPr="00E36162">
          <w:rPr>
            <w:webHidden/>
          </w:rPr>
          <w:fldChar w:fldCharType="end"/>
        </w:r>
      </w:hyperlink>
    </w:p>
    <w:p w14:paraId="50215BD2" w14:textId="2BCD8EAE" w:rsidR="00D22FAD" w:rsidRPr="00E36162" w:rsidRDefault="00000000">
      <w:pPr>
        <w:pStyle w:val="TOC1"/>
        <w:tabs>
          <w:tab w:val="left" w:pos="480"/>
          <w:tab w:val="right" w:leader="dot" w:pos="9628"/>
        </w:tabs>
        <w:rPr>
          <w:rFonts w:asciiTheme="minorHAnsi" w:eastAsiaTheme="minorEastAsia" w:hAnsiTheme="minorHAnsi" w:cstheme="minorBidi"/>
          <w:b w:val="0"/>
          <w:bCs w:val="0"/>
          <w:caps w:val="0"/>
          <w:kern w:val="2"/>
          <w:sz w:val="24"/>
          <w:szCs w:val="24"/>
          <w14:ligatures w14:val="standardContextual"/>
        </w:rPr>
      </w:pPr>
      <w:hyperlink w:anchor="_Toc175077110" w:history="1">
        <w:r w:rsidR="00D22FAD" w:rsidRPr="00E36162">
          <w:rPr>
            <w:rStyle w:val="Hyperlink"/>
          </w:rPr>
          <w:t>6.</w:t>
        </w:r>
        <w:r w:rsidR="00D22FAD" w:rsidRPr="00E36162">
          <w:rPr>
            <w:rFonts w:asciiTheme="minorHAnsi" w:eastAsiaTheme="minorEastAsia" w:hAnsiTheme="minorHAnsi" w:cstheme="minorBidi"/>
            <w:b w:val="0"/>
            <w:bCs w:val="0"/>
            <w:caps w:val="0"/>
            <w:kern w:val="2"/>
            <w:sz w:val="24"/>
            <w:szCs w:val="24"/>
            <w14:ligatures w14:val="standardContextual"/>
          </w:rPr>
          <w:tab/>
        </w:r>
        <w:r w:rsidR="00D22FAD" w:rsidRPr="00E36162">
          <w:rPr>
            <w:rStyle w:val="Hyperlink"/>
          </w:rPr>
          <w:t>Модели неуралних мрежа</w:t>
        </w:r>
        <w:r w:rsidR="00D22FAD" w:rsidRPr="00E36162">
          <w:rPr>
            <w:webHidden/>
          </w:rPr>
          <w:tab/>
        </w:r>
        <w:r w:rsidR="00D22FAD" w:rsidRPr="00E36162">
          <w:rPr>
            <w:webHidden/>
          </w:rPr>
          <w:fldChar w:fldCharType="begin"/>
        </w:r>
        <w:r w:rsidR="00D22FAD" w:rsidRPr="00E36162">
          <w:rPr>
            <w:webHidden/>
          </w:rPr>
          <w:instrText xml:space="preserve"> PAGEREF _Toc175077110 \h </w:instrText>
        </w:r>
        <w:r w:rsidR="00D22FAD" w:rsidRPr="00E36162">
          <w:rPr>
            <w:webHidden/>
          </w:rPr>
        </w:r>
        <w:r w:rsidR="00D22FAD" w:rsidRPr="00E36162">
          <w:rPr>
            <w:webHidden/>
          </w:rPr>
          <w:fldChar w:fldCharType="separate"/>
        </w:r>
        <w:r w:rsidR="0024622F">
          <w:rPr>
            <w:noProof/>
            <w:webHidden/>
          </w:rPr>
          <w:t>17</w:t>
        </w:r>
        <w:r w:rsidR="00D22FAD" w:rsidRPr="00E36162">
          <w:rPr>
            <w:webHidden/>
          </w:rPr>
          <w:fldChar w:fldCharType="end"/>
        </w:r>
      </w:hyperlink>
    </w:p>
    <w:p w14:paraId="2ACC5A16" w14:textId="49B307E8" w:rsidR="00D22FAD" w:rsidRPr="00E36162" w:rsidRDefault="00000000">
      <w:pPr>
        <w:pStyle w:val="TOC2"/>
        <w:tabs>
          <w:tab w:val="left" w:pos="960"/>
          <w:tab w:val="right" w:leader="dot" w:pos="9628"/>
        </w:tabs>
        <w:rPr>
          <w:rFonts w:asciiTheme="minorHAnsi" w:eastAsiaTheme="minorEastAsia" w:hAnsiTheme="minorHAnsi" w:cstheme="minorBidi"/>
          <w:smallCaps w:val="0"/>
          <w:kern w:val="2"/>
          <w:sz w:val="24"/>
          <w:szCs w:val="24"/>
          <w14:ligatures w14:val="standardContextual"/>
        </w:rPr>
      </w:pPr>
      <w:hyperlink w:anchor="_Toc175077111" w:history="1">
        <w:r w:rsidR="00D22FAD" w:rsidRPr="00E36162">
          <w:rPr>
            <w:rStyle w:val="Hyperlink"/>
            <w:i/>
          </w:rPr>
          <w:t>6.1.</w:t>
        </w:r>
        <w:r w:rsidR="00D22FAD" w:rsidRPr="00E36162">
          <w:rPr>
            <w:rFonts w:asciiTheme="minorHAnsi" w:eastAsiaTheme="minorEastAsia" w:hAnsiTheme="minorHAnsi" w:cstheme="minorBidi"/>
            <w:smallCaps w:val="0"/>
            <w:kern w:val="2"/>
            <w:sz w:val="24"/>
            <w:szCs w:val="24"/>
            <w14:ligatures w14:val="standardContextual"/>
          </w:rPr>
          <w:tab/>
        </w:r>
        <w:r w:rsidR="00D22FAD" w:rsidRPr="00E36162">
          <w:rPr>
            <w:rStyle w:val="Hyperlink"/>
          </w:rPr>
          <w:t xml:space="preserve">Токенизација и </w:t>
        </w:r>
        <w:r w:rsidR="00D22FAD" w:rsidRPr="00E36162">
          <w:rPr>
            <w:rStyle w:val="Hyperlink"/>
            <w:i/>
          </w:rPr>
          <w:t>GloVe</w:t>
        </w:r>
        <w:r w:rsidR="00D22FAD" w:rsidRPr="00E36162">
          <w:rPr>
            <w:webHidden/>
          </w:rPr>
          <w:tab/>
        </w:r>
        <w:r w:rsidR="00D22FAD" w:rsidRPr="00E36162">
          <w:rPr>
            <w:webHidden/>
          </w:rPr>
          <w:fldChar w:fldCharType="begin"/>
        </w:r>
        <w:r w:rsidR="00D22FAD" w:rsidRPr="00E36162">
          <w:rPr>
            <w:webHidden/>
          </w:rPr>
          <w:instrText xml:space="preserve"> PAGEREF _Toc175077111 \h </w:instrText>
        </w:r>
        <w:r w:rsidR="00D22FAD" w:rsidRPr="00E36162">
          <w:rPr>
            <w:webHidden/>
          </w:rPr>
          <w:fldChar w:fldCharType="separate"/>
        </w:r>
        <w:r w:rsidR="0024622F">
          <w:rPr>
            <w:b/>
            <w:bCs/>
            <w:noProof/>
            <w:webHidden/>
            <w:lang w:val="en-US"/>
          </w:rPr>
          <w:t>Error! Bookmark not defined.</w:t>
        </w:r>
        <w:r w:rsidR="00D22FAD" w:rsidRPr="00E36162">
          <w:rPr>
            <w:webHidden/>
          </w:rPr>
          <w:fldChar w:fldCharType="end"/>
        </w:r>
      </w:hyperlink>
    </w:p>
    <w:p w14:paraId="7CA8CCD0" w14:textId="379076A0" w:rsidR="00D22FAD" w:rsidRPr="00E36162" w:rsidRDefault="00000000">
      <w:pPr>
        <w:pStyle w:val="TOC2"/>
        <w:tabs>
          <w:tab w:val="left" w:pos="960"/>
          <w:tab w:val="right" w:leader="dot" w:pos="9628"/>
        </w:tabs>
        <w:rPr>
          <w:rFonts w:asciiTheme="minorHAnsi" w:eastAsiaTheme="minorEastAsia" w:hAnsiTheme="minorHAnsi" w:cstheme="minorBidi"/>
          <w:smallCaps w:val="0"/>
          <w:kern w:val="2"/>
          <w:sz w:val="24"/>
          <w:szCs w:val="24"/>
          <w14:ligatures w14:val="standardContextual"/>
        </w:rPr>
      </w:pPr>
      <w:hyperlink w:anchor="_Toc175077112" w:history="1">
        <w:r w:rsidR="00D22FAD" w:rsidRPr="00E36162">
          <w:rPr>
            <w:rStyle w:val="Hyperlink"/>
            <w:i/>
          </w:rPr>
          <w:t>6.2.</w:t>
        </w:r>
        <w:r w:rsidR="00D22FAD" w:rsidRPr="00E36162">
          <w:rPr>
            <w:rFonts w:asciiTheme="minorHAnsi" w:eastAsiaTheme="minorEastAsia" w:hAnsiTheme="minorHAnsi" w:cstheme="minorBidi"/>
            <w:smallCaps w:val="0"/>
            <w:kern w:val="2"/>
            <w:sz w:val="24"/>
            <w:szCs w:val="24"/>
            <w14:ligatures w14:val="standardContextual"/>
          </w:rPr>
          <w:tab/>
        </w:r>
        <w:r w:rsidR="00D22FAD" w:rsidRPr="00E36162">
          <w:rPr>
            <w:rStyle w:val="Hyperlink"/>
            <w:i/>
          </w:rPr>
          <w:t>LSTM</w:t>
        </w:r>
        <w:r w:rsidR="00D22FAD" w:rsidRPr="00E36162">
          <w:rPr>
            <w:webHidden/>
          </w:rPr>
          <w:tab/>
        </w:r>
        <w:r w:rsidR="00D22FAD" w:rsidRPr="00E36162">
          <w:rPr>
            <w:webHidden/>
          </w:rPr>
          <w:fldChar w:fldCharType="begin"/>
        </w:r>
        <w:r w:rsidR="00D22FAD" w:rsidRPr="00E36162">
          <w:rPr>
            <w:webHidden/>
          </w:rPr>
          <w:instrText xml:space="preserve"> PAGEREF _Toc175077112 \h </w:instrText>
        </w:r>
        <w:r w:rsidR="00D22FAD" w:rsidRPr="00E36162">
          <w:rPr>
            <w:webHidden/>
          </w:rPr>
          <w:fldChar w:fldCharType="separate"/>
        </w:r>
        <w:r w:rsidR="0024622F">
          <w:rPr>
            <w:b/>
            <w:bCs/>
            <w:noProof/>
            <w:webHidden/>
            <w:lang w:val="en-US"/>
          </w:rPr>
          <w:t>Error! Bookmark not defined.</w:t>
        </w:r>
        <w:r w:rsidR="00D22FAD" w:rsidRPr="00E36162">
          <w:rPr>
            <w:webHidden/>
          </w:rPr>
          <w:fldChar w:fldCharType="end"/>
        </w:r>
      </w:hyperlink>
    </w:p>
    <w:p w14:paraId="72C64B0F" w14:textId="10C7441A" w:rsidR="00D22FAD" w:rsidRPr="00E36162" w:rsidRDefault="00000000">
      <w:pPr>
        <w:pStyle w:val="TOC2"/>
        <w:tabs>
          <w:tab w:val="left" w:pos="960"/>
          <w:tab w:val="right" w:leader="dot" w:pos="9628"/>
        </w:tabs>
        <w:rPr>
          <w:rFonts w:asciiTheme="minorHAnsi" w:eastAsiaTheme="minorEastAsia" w:hAnsiTheme="minorHAnsi" w:cstheme="minorBidi"/>
          <w:smallCaps w:val="0"/>
          <w:kern w:val="2"/>
          <w:sz w:val="24"/>
          <w:szCs w:val="24"/>
          <w14:ligatures w14:val="standardContextual"/>
        </w:rPr>
      </w:pPr>
      <w:hyperlink w:anchor="_Toc175077113" w:history="1">
        <w:r w:rsidR="00D22FAD" w:rsidRPr="00E36162">
          <w:rPr>
            <w:rStyle w:val="Hyperlink"/>
            <w:i/>
          </w:rPr>
          <w:t>6.3.</w:t>
        </w:r>
        <w:r w:rsidR="00D22FAD" w:rsidRPr="00E36162">
          <w:rPr>
            <w:rFonts w:asciiTheme="minorHAnsi" w:eastAsiaTheme="minorEastAsia" w:hAnsiTheme="minorHAnsi" w:cstheme="minorBidi"/>
            <w:smallCaps w:val="0"/>
            <w:kern w:val="2"/>
            <w:sz w:val="24"/>
            <w:szCs w:val="24"/>
            <w14:ligatures w14:val="standardContextual"/>
          </w:rPr>
          <w:tab/>
        </w:r>
        <w:r w:rsidR="00D22FAD" w:rsidRPr="00E36162">
          <w:rPr>
            <w:rStyle w:val="Hyperlink"/>
            <w:i/>
          </w:rPr>
          <w:t>BiLSTM</w:t>
        </w:r>
        <w:r w:rsidR="00D22FAD" w:rsidRPr="00E36162">
          <w:rPr>
            <w:webHidden/>
          </w:rPr>
          <w:tab/>
        </w:r>
        <w:r w:rsidR="00D22FAD" w:rsidRPr="00E36162">
          <w:rPr>
            <w:webHidden/>
          </w:rPr>
          <w:fldChar w:fldCharType="begin"/>
        </w:r>
        <w:r w:rsidR="00D22FAD" w:rsidRPr="00E36162">
          <w:rPr>
            <w:webHidden/>
          </w:rPr>
          <w:instrText xml:space="preserve"> PAGEREF _Toc175077113 \h </w:instrText>
        </w:r>
        <w:r w:rsidR="00D22FAD" w:rsidRPr="00E36162">
          <w:rPr>
            <w:webHidden/>
          </w:rPr>
          <w:fldChar w:fldCharType="separate"/>
        </w:r>
        <w:r w:rsidR="0024622F">
          <w:rPr>
            <w:b/>
            <w:bCs/>
            <w:noProof/>
            <w:webHidden/>
            <w:lang w:val="en-US"/>
          </w:rPr>
          <w:t>Error! Bookmark not defined.</w:t>
        </w:r>
        <w:r w:rsidR="00D22FAD" w:rsidRPr="00E36162">
          <w:rPr>
            <w:webHidden/>
          </w:rPr>
          <w:fldChar w:fldCharType="end"/>
        </w:r>
      </w:hyperlink>
    </w:p>
    <w:p w14:paraId="3C3A7643" w14:textId="6B9B14F9" w:rsidR="00D22FAD" w:rsidRPr="00E36162" w:rsidRDefault="00000000">
      <w:pPr>
        <w:pStyle w:val="TOC2"/>
        <w:tabs>
          <w:tab w:val="left" w:pos="960"/>
          <w:tab w:val="right" w:leader="dot" w:pos="9628"/>
        </w:tabs>
        <w:rPr>
          <w:rFonts w:asciiTheme="minorHAnsi" w:eastAsiaTheme="minorEastAsia" w:hAnsiTheme="minorHAnsi" w:cstheme="minorBidi"/>
          <w:smallCaps w:val="0"/>
          <w:kern w:val="2"/>
          <w:sz w:val="24"/>
          <w:szCs w:val="24"/>
          <w14:ligatures w14:val="standardContextual"/>
        </w:rPr>
      </w:pPr>
      <w:hyperlink w:anchor="_Toc175077114" w:history="1">
        <w:r w:rsidR="00D22FAD" w:rsidRPr="00E36162">
          <w:rPr>
            <w:rStyle w:val="Hyperlink"/>
            <w:i/>
          </w:rPr>
          <w:t>6.4.</w:t>
        </w:r>
        <w:r w:rsidR="00D22FAD" w:rsidRPr="00E36162">
          <w:rPr>
            <w:rFonts w:asciiTheme="minorHAnsi" w:eastAsiaTheme="minorEastAsia" w:hAnsiTheme="minorHAnsi" w:cstheme="minorBidi"/>
            <w:smallCaps w:val="0"/>
            <w:kern w:val="2"/>
            <w:sz w:val="24"/>
            <w:szCs w:val="24"/>
            <w14:ligatures w14:val="standardContextual"/>
          </w:rPr>
          <w:tab/>
        </w:r>
        <w:r w:rsidR="00D22FAD" w:rsidRPr="00E36162">
          <w:rPr>
            <w:rStyle w:val="Hyperlink"/>
            <w:i/>
          </w:rPr>
          <w:t>CNN</w:t>
        </w:r>
        <w:r w:rsidR="00D22FAD" w:rsidRPr="00E36162">
          <w:rPr>
            <w:webHidden/>
          </w:rPr>
          <w:tab/>
        </w:r>
        <w:r w:rsidR="00D22FAD" w:rsidRPr="00E36162">
          <w:rPr>
            <w:webHidden/>
          </w:rPr>
          <w:fldChar w:fldCharType="begin"/>
        </w:r>
        <w:r w:rsidR="00D22FAD" w:rsidRPr="00E36162">
          <w:rPr>
            <w:webHidden/>
          </w:rPr>
          <w:instrText xml:space="preserve"> PAGEREF _Toc175077114 \h </w:instrText>
        </w:r>
        <w:r w:rsidR="00D22FAD" w:rsidRPr="00E36162">
          <w:rPr>
            <w:webHidden/>
          </w:rPr>
        </w:r>
        <w:r w:rsidR="00D22FAD" w:rsidRPr="00E36162">
          <w:rPr>
            <w:webHidden/>
          </w:rPr>
          <w:fldChar w:fldCharType="separate"/>
        </w:r>
        <w:r w:rsidR="0024622F">
          <w:rPr>
            <w:noProof/>
            <w:webHidden/>
          </w:rPr>
          <w:t>27</w:t>
        </w:r>
        <w:r w:rsidR="00D22FAD" w:rsidRPr="00E36162">
          <w:rPr>
            <w:webHidden/>
          </w:rPr>
          <w:fldChar w:fldCharType="end"/>
        </w:r>
      </w:hyperlink>
    </w:p>
    <w:p w14:paraId="29D7ACE7" w14:textId="5A77ED47" w:rsidR="00D22FAD" w:rsidRPr="00E36162" w:rsidRDefault="00000000">
      <w:pPr>
        <w:pStyle w:val="TOC2"/>
        <w:tabs>
          <w:tab w:val="left" w:pos="960"/>
          <w:tab w:val="right" w:leader="dot" w:pos="9628"/>
        </w:tabs>
        <w:rPr>
          <w:rFonts w:asciiTheme="minorHAnsi" w:eastAsiaTheme="minorEastAsia" w:hAnsiTheme="minorHAnsi" w:cstheme="minorBidi"/>
          <w:smallCaps w:val="0"/>
          <w:kern w:val="2"/>
          <w:sz w:val="24"/>
          <w:szCs w:val="24"/>
          <w14:ligatures w14:val="standardContextual"/>
        </w:rPr>
      </w:pPr>
      <w:hyperlink w:anchor="_Toc175077115" w:history="1">
        <w:r w:rsidR="00D22FAD" w:rsidRPr="00E36162">
          <w:rPr>
            <w:rStyle w:val="Hyperlink"/>
          </w:rPr>
          <w:t>6.5.</w:t>
        </w:r>
        <w:r w:rsidR="00D22FAD" w:rsidRPr="00E36162">
          <w:rPr>
            <w:rFonts w:asciiTheme="minorHAnsi" w:eastAsiaTheme="minorEastAsia" w:hAnsiTheme="minorHAnsi" w:cstheme="minorBidi"/>
            <w:smallCaps w:val="0"/>
            <w:kern w:val="2"/>
            <w:sz w:val="24"/>
            <w:szCs w:val="24"/>
            <w14:ligatures w14:val="standardContextual"/>
          </w:rPr>
          <w:tab/>
        </w:r>
        <w:r w:rsidR="00D22FAD" w:rsidRPr="00E36162">
          <w:rPr>
            <w:rStyle w:val="Hyperlink"/>
          </w:rPr>
          <w:t>Креирање слојева код модела неуралних мрежа</w:t>
        </w:r>
        <w:r w:rsidR="00D22FAD" w:rsidRPr="00E36162">
          <w:rPr>
            <w:webHidden/>
          </w:rPr>
          <w:tab/>
        </w:r>
        <w:r w:rsidR="00D22FAD" w:rsidRPr="00E36162">
          <w:rPr>
            <w:webHidden/>
          </w:rPr>
          <w:fldChar w:fldCharType="begin"/>
        </w:r>
        <w:r w:rsidR="00D22FAD" w:rsidRPr="00E36162">
          <w:rPr>
            <w:webHidden/>
          </w:rPr>
          <w:instrText xml:space="preserve"> PAGEREF _Toc175077115 \h </w:instrText>
        </w:r>
        <w:r w:rsidR="00D22FAD" w:rsidRPr="00E36162">
          <w:rPr>
            <w:webHidden/>
          </w:rPr>
        </w:r>
        <w:r w:rsidR="00D22FAD" w:rsidRPr="00E36162">
          <w:rPr>
            <w:webHidden/>
          </w:rPr>
          <w:fldChar w:fldCharType="separate"/>
        </w:r>
        <w:r w:rsidR="0024622F">
          <w:rPr>
            <w:noProof/>
            <w:webHidden/>
          </w:rPr>
          <w:t>27</w:t>
        </w:r>
        <w:r w:rsidR="00D22FAD" w:rsidRPr="00E36162">
          <w:rPr>
            <w:webHidden/>
          </w:rPr>
          <w:fldChar w:fldCharType="end"/>
        </w:r>
      </w:hyperlink>
    </w:p>
    <w:p w14:paraId="5210D51C" w14:textId="57DB8E4D" w:rsidR="00D22FAD" w:rsidRPr="00E36162" w:rsidRDefault="00000000">
      <w:pPr>
        <w:pStyle w:val="TOC1"/>
        <w:tabs>
          <w:tab w:val="left" w:pos="480"/>
          <w:tab w:val="right" w:leader="dot" w:pos="9628"/>
        </w:tabs>
        <w:rPr>
          <w:rFonts w:asciiTheme="minorHAnsi" w:eastAsiaTheme="minorEastAsia" w:hAnsiTheme="minorHAnsi" w:cstheme="minorBidi"/>
          <w:b w:val="0"/>
          <w:bCs w:val="0"/>
          <w:caps w:val="0"/>
          <w:kern w:val="2"/>
          <w:sz w:val="24"/>
          <w:szCs w:val="24"/>
          <w14:ligatures w14:val="standardContextual"/>
        </w:rPr>
      </w:pPr>
      <w:hyperlink w:anchor="_Toc175077116" w:history="1">
        <w:r w:rsidR="00D22FAD" w:rsidRPr="00E36162">
          <w:rPr>
            <w:rStyle w:val="Hyperlink"/>
          </w:rPr>
          <w:t>7.</w:t>
        </w:r>
        <w:r w:rsidR="00D22FAD" w:rsidRPr="00E36162">
          <w:rPr>
            <w:rFonts w:asciiTheme="minorHAnsi" w:eastAsiaTheme="minorEastAsia" w:hAnsiTheme="minorHAnsi" w:cstheme="minorBidi"/>
            <w:b w:val="0"/>
            <w:bCs w:val="0"/>
            <w:caps w:val="0"/>
            <w:kern w:val="2"/>
            <w:sz w:val="24"/>
            <w:szCs w:val="24"/>
            <w14:ligatures w14:val="standardContextual"/>
          </w:rPr>
          <w:tab/>
        </w:r>
        <w:r w:rsidR="00D22FAD" w:rsidRPr="00E36162">
          <w:rPr>
            <w:rStyle w:val="Hyperlink"/>
          </w:rPr>
          <w:t>Резултати</w:t>
        </w:r>
        <w:r w:rsidR="00D22FAD" w:rsidRPr="00E36162">
          <w:rPr>
            <w:webHidden/>
          </w:rPr>
          <w:tab/>
        </w:r>
        <w:r w:rsidR="00D22FAD" w:rsidRPr="00E36162">
          <w:rPr>
            <w:webHidden/>
          </w:rPr>
          <w:fldChar w:fldCharType="begin"/>
        </w:r>
        <w:r w:rsidR="00D22FAD" w:rsidRPr="00E36162">
          <w:rPr>
            <w:webHidden/>
          </w:rPr>
          <w:instrText xml:space="preserve"> PAGEREF _Toc175077116 \h </w:instrText>
        </w:r>
        <w:r w:rsidR="00D22FAD" w:rsidRPr="00E36162">
          <w:rPr>
            <w:webHidden/>
          </w:rPr>
        </w:r>
        <w:r w:rsidR="00D22FAD" w:rsidRPr="00E36162">
          <w:rPr>
            <w:webHidden/>
          </w:rPr>
          <w:fldChar w:fldCharType="separate"/>
        </w:r>
        <w:r w:rsidR="0024622F">
          <w:rPr>
            <w:noProof/>
            <w:webHidden/>
          </w:rPr>
          <w:t>28</w:t>
        </w:r>
        <w:r w:rsidR="00D22FAD" w:rsidRPr="00E36162">
          <w:rPr>
            <w:webHidden/>
          </w:rPr>
          <w:fldChar w:fldCharType="end"/>
        </w:r>
      </w:hyperlink>
    </w:p>
    <w:p w14:paraId="6ACC800A" w14:textId="1A482BD4" w:rsidR="00D22FAD" w:rsidRPr="00E36162" w:rsidRDefault="00000000">
      <w:pPr>
        <w:pStyle w:val="TOC2"/>
        <w:tabs>
          <w:tab w:val="left" w:pos="960"/>
          <w:tab w:val="right" w:leader="dot" w:pos="9628"/>
        </w:tabs>
        <w:rPr>
          <w:rFonts w:asciiTheme="minorHAnsi" w:eastAsiaTheme="minorEastAsia" w:hAnsiTheme="minorHAnsi" w:cstheme="minorBidi"/>
          <w:smallCaps w:val="0"/>
          <w:kern w:val="2"/>
          <w:sz w:val="24"/>
          <w:szCs w:val="24"/>
          <w14:ligatures w14:val="standardContextual"/>
        </w:rPr>
      </w:pPr>
      <w:hyperlink w:anchor="_Toc175077117" w:history="1">
        <w:r w:rsidR="00D22FAD" w:rsidRPr="00E36162">
          <w:rPr>
            <w:rStyle w:val="Hyperlink"/>
          </w:rPr>
          <w:t>7.1.</w:t>
        </w:r>
        <w:r w:rsidR="00D22FAD" w:rsidRPr="00E36162">
          <w:rPr>
            <w:rFonts w:asciiTheme="minorHAnsi" w:eastAsiaTheme="minorEastAsia" w:hAnsiTheme="minorHAnsi" w:cstheme="minorBidi"/>
            <w:smallCaps w:val="0"/>
            <w:kern w:val="2"/>
            <w:sz w:val="24"/>
            <w:szCs w:val="24"/>
            <w14:ligatures w14:val="standardContextual"/>
          </w:rPr>
          <w:tab/>
        </w:r>
        <w:r w:rsidR="00D22FAD" w:rsidRPr="00E36162">
          <w:rPr>
            <w:rStyle w:val="Hyperlink"/>
          </w:rPr>
          <w:t>Метрика</w:t>
        </w:r>
        <w:r w:rsidR="00D22FAD" w:rsidRPr="00E36162">
          <w:rPr>
            <w:webHidden/>
          </w:rPr>
          <w:tab/>
        </w:r>
        <w:r w:rsidR="00D22FAD" w:rsidRPr="00E36162">
          <w:rPr>
            <w:webHidden/>
          </w:rPr>
          <w:fldChar w:fldCharType="begin"/>
        </w:r>
        <w:r w:rsidR="00D22FAD" w:rsidRPr="00E36162">
          <w:rPr>
            <w:webHidden/>
          </w:rPr>
          <w:instrText xml:space="preserve"> PAGEREF _Toc175077117 \h </w:instrText>
        </w:r>
        <w:r w:rsidR="00D22FAD" w:rsidRPr="00E36162">
          <w:rPr>
            <w:webHidden/>
          </w:rPr>
        </w:r>
        <w:r w:rsidR="00D22FAD" w:rsidRPr="00E36162">
          <w:rPr>
            <w:webHidden/>
          </w:rPr>
          <w:fldChar w:fldCharType="separate"/>
        </w:r>
        <w:r w:rsidR="0024622F">
          <w:rPr>
            <w:noProof/>
            <w:webHidden/>
          </w:rPr>
          <w:t>28</w:t>
        </w:r>
        <w:r w:rsidR="00D22FAD" w:rsidRPr="00E36162">
          <w:rPr>
            <w:webHidden/>
          </w:rPr>
          <w:fldChar w:fldCharType="end"/>
        </w:r>
      </w:hyperlink>
    </w:p>
    <w:p w14:paraId="4258FCEA" w14:textId="13FBA8E3" w:rsidR="00D22FAD" w:rsidRPr="00E36162" w:rsidRDefault="00000000">
      <w:pPr>
        <w:pStyle w:val="TOC3"/>
        <w:tabs>
          <w:tab w:val="left" w:pos="1200"/>
          <w:tab w:val="right" w:leader="dot" w:pos="9628"/>
        </w:tabs>
        <w:rPr>
          <w:rFonts w:asciiTheme="minorHAnsi" w:eastAsiaTheme="minorEastAsia" w:hAnsiTheme="minorHAnsi" w:cstheme="minorBidi"/>
          <w:i w:val="0"/>
          <w:iCs w:val="0"/>
          <w:kern w:val="2"/>
          <w:sz w:val="24"/>
          <w:szCs w:val="24"/>
          <w14:ligatures w14:val="standardContextual"/>
        </w:rPr>
      </w:pPr>
      <w:hyperlink w:anchor="_Toc175077118" w:history="1">
        <w:r w:rsidR="00D22FAD" w:rsidRPr="00E36162">
          <w:rPr>
            <w:rStyle w:val="Hyperlink"/>
          </w:rPr>
          <w:t>7.1.1.</w:t>
        </w:r>
        <w:r w:rsidR="00D22FAD" w:rsidRPr="00E36162">
          <w:rPr>
            <w:rFonts w:asciiTheme="minorHAnsi" w:eastAsiaTheme="minorEastAsia" w:hAnsiTheme="minorHAnsi" w:cstheme="minorBidi"/>
            <w:i w:val="0"/>
            <w:iCs w:val="0"/>
            <w:kern w:val="2"/>
            <w:sz w:val="24"/>
            <w:szCs w:val="24"/>
            <w14:ligatures w14:val="standardContextual"/>
          </w:rPr>
          <w:tab/>
        </w:r>
        <w:r w:rsidR="00D22FAD" w:rsidRPr="00E36162">
          <w:rPr>
            <w:rStyle w:val="Hyperlink"/>
          </w:rPr>
          <w:t>Тачност</w:t>
        </w:r>
        <w:r w:rsidR="00D22FAD" w:rsidRPr="00E36162">
          <w:rPr>
            <w:webHidden/>
          </w:rPr>
          <w:tab/>
        </w:r>
        <w:r w:rsidR="00D22FAD" w:rsidRPr="00E36162">
          <w:rPr>
            <w:webHidden/>
          </w:rPr>
          <w:fldChar w:fldCharType="begin"/>
        </w:r>
        <w:r w:rsidR="00D22FAD" w:rsidRPr="00E36162">
          <w:rPr>
            <w:webHidden/>
          </w:rPr>
          <w:instrText xml:space="preserve"> PAGEREF _Toc175077118 \h </w:instrText>
        </w:r>
        <w:r w:rsidR="00D22FAD" w:rsidRPr="00E36162">
          <w:rPr>
            <w:webHidden/>
          </w:rPr>
        </w:r>
        <w:r w:rsidR="00D22FAD" w:rsidRPr="00E36162">
          <w:rPr>
            <w:webHidden/>
          </w:rPr>
          <w:fldChar w:fldCharType="separate"/>
        </w:r>
        <w:r w:rsidR="0024622F">
          <w:rPr>
            <w:noProof/>
            <w:webHidden/>
          </w:rPr>
          <w:t>28</w:t>
        </w:r>
        <w:r w:rsidR="00D22FAD" w:rsidRPr="00E36162">
          <w:rPr>
            <w:webHidden/>
          </w:rPr>
          <w:fldChar w:fldCharType="end"/>
        </w:r>
      </w:hyperlink>
    </w:p>
    <w:p w14:paraId="6AEB6B75" w14:textId="401199C8" w:rsidR="00D22FAD" w:rsidRPr="00E36162" w:rsidRDefault="00000000">
      <w:pPr>
        <w:pStyle w:val="TOC3"/>
        <w:tabs>
          <w:tab w:val="left" w:pos="1200"/>
          <w:tab w:val="right" w:leader="dot" w:pos="9628"/>
        </w:tabs>
        <w:rPr>
          <w:rFonts w:asciiTheme="minorHAnsi" w:eastAsiaTheme="minorEastAsia" w:hAnsiTheme="minorHAnsi" w:cstheme="minorBidi"/>
          <w:i w:val="0"/>
          <w:iCs w:val="0"/>
          <w:kern w:val="2"/>
          <w:sz w:val="24"/>
          <w:szCs w:val="24"/>
          <w14:ligatures w14:val="standardContextual"/>
        </w:rPr>
      </w:pPr>
      <w:hyperlink w:anchor="_Toc175077119" w:history="1">
        <w:r w:rsidR="00D22FAD" w:rsidRPr="00E36162">
          <w:rPr>
            <w:rStyle w:val="Hyperlink"/>
          </w:rPr>
          <w:t>7.1.2.</w:t>
        </w:r>
        <w:r w:rsidR="00D22FAD" w:rsidRPr="00E36162">
          <w:rPr>
            <w:rFonts w:asciiTheme="minorHAnsi" w:eastAsiaTheme="minorEastAsia" w:hAnsiTheme="minorHAnsi" w:cstheme="minorBidi"/>
            <w:i w:val="0"/>
            <w:iCs w:val="0"/>
            <w:kern w:val="2"/>
            <w:sz w:val="24"/>
            <w:szCs w:val="24"/>
            <w14:ligatures w14:val="standardContextual"/>
          </w:rPr>
          <w:tab/>
        </w:r>
        <w:r w:rsidR="00D22FAD" w:rsidRPr="00E36162">
          <w:rPr>
            <w:rStyle w:val="Hyperlink"/>
          </w:rPr>
          <w:t>Прецизност</w:t>
        </w:r>
        <w:r w:rsidR="00D22FAD" w:rsidRPr="00E36162">
          <w:rPr>
            <w:webHidden/>
          </w:rPr>
          <w:tab/>
        </w:r>
        <w:r w:rsidR="00D22FAD" w:rsidRPr="00E36162">
          <w:rPr>
            <w:webHidden/>
          </w:rPr>
          <w:fldChar w:fldCharType="begin"/>
        </w:r>
        <w:r w:rsidR="00D22FAD" w:rsidRPr="00E36162">
          <w:rPr>
            <w:webHidden/>
          </w:rPr>
          <w:instrText xml:space="preserve"> PAGEREF _Toc175077119 \h </w:instrText>
        </w:r>
        <w:r w:rsidR="00D22FAD" w:rsidRPr="00E36162">
          <w:rPr>
            <w:webHidden/>
          </w:rPr>
        </w:r>
        <w:r w:rsidR="00D22FAD" w:rsidRPr="00E36162">
          <w:rPr>
            <w:webHidden/>
          </w:rPr>
          <w:fldChar w:fldCharType="separate"/>
        </w:r>
        <w:r w:rsidR="0024622F">
          <w:rPr>
            <w:noProof/>
            <w:webHidden/>
          </w:rPr>
          <w:t>28</w:t>
        </w:r>
        <w:r w:rsidR="00D22FAD" w:rsidRPr="00E36162">
          <w:rPr>
            <w:webHidden/>
          </w:rPr>
          <w:fldChar w:fldCharType="end"/>
        </w:r>
      </w:hyperlink>
    </w:p>
    <w:p w14:paraId="64864829" w14:textId="45D179A1" w:rsidR="00D22FAD" w:rsidRPr="00E36162" w:rsidRDefault="00000000">
      <w:pPr>
        <w:pStyle w:val="TOC3"/>
        <w:tabs>
          <w:tab w:val="left" w:pos="1200"/>
          <w:tab w:val="right" w:leader="dot" w:pos="9628"/>
        </w:tabs>
        <w:rPr>
          <w:rFonts w:asciiTheme="minorHAnsi" w:eastAsiaTheme="minorEastAsia" w:hAnsiTheme="minorHAnsi" w:cstheme="minorBidi"/>
          <w:i w:val="0"/>
          <w:iCs w:val="0"/>
          <w:kern w:val="2"/>
          <w:sz w:val="24"/>
          <w:szCs w:val="24"/>
          <w14:ligatures w14:val="standardContextual"/>
        </w:rPr>
      </w:pPr>
      <w:hyperlink w:anchor="_Toc175077120" w:history="1">
        <w:r w:rsidR="00D22FAD" w:rsidRPr="00E36162">
          <w:rPr>
            <w:rStyle w:val="Hyperlink"/>
          </w:rPr>
          <w:t>7.1.3.</w:t>
        </w:r>
        <w:r w:rsidR="00D22FAD" w:rsidRPr="00E36162">
          <w:rPr>
            <w:rFonts w:asciiTheme="minorHAnsi" w:eastAsiaTheme="minorEastAsia" w:hAnsiTheme="minorHAnsi" w:cstheme="minorBidi"/>
            <w:i w:val="0"/>
            <w:iCs w:val="0"/>
            <w:kern w:val="2"/>
            <w:sz w:val="24"/>
            <w:szCs w:val="24"/>
            <w14:ligatures w14:val="standardContextual"/>
          </w:rPr>
          <w:tab/>
        </w:r>
        <w:r w:rsidR="00D22FAD" w:rsidRPr="00E36162">
          <w:rPr>
            <w:rStyle w:val="Hyperlink"/>
          </w:rPr>
          <w:t>Одзив</w:t>
        </w:r>
        <w:r w:rsidR="00D22FAD" w:rsidRPr="00E36162">
          <w:rPr>
            <w:webHidden/>
          </w:rPr>
          <w:tab/>
        </w:r>
        <w:r w:rsidR="00D22FAD" w:rsidRPr="00E36162">
          <w:rPr>
            <w:webHidden/>
          </w:rPr>
          <w:fldChar w:fldCharType="begin"/>
        </w:r>
        <w:r w:rsidR="00D22FAD" w:rsidRPr="00E36162">
          <w:rPr>
            <w:webHidden/>
          </w:rPr>
          <w:instrText xml:space="preserve"> PAGEREF _Toc175077120 \h </w:instrText>
        </w:r>
        <w:r w:rsidR="00D22FAD" w:rsidRPr="00E36162">
          <w:rPr>
            <w:webHidden/>
          </w:rPr>
        </w:r>
        <w:r w:rsidR="00D22FAD" w:rsidRPr="00E36162">
          <w:rPr>
            <w:webHidden/>
          </w:rPr>
          <w:fldChar w:fldCharType="separate"/>
        </w:r>
        <w:r w:rsidR="0024622F">
          <w:rPr>
            <w:noProof/>
            <w:webHidden/>
          </w:rPr>
          <w:t>29</w:t>
        </w:r>
        <w:r w:rsidR="00D22FAD" w:rsidRPr="00E36162">
          <w:rPr>
            <w:webHidden/>
          </w:rPr>
          <w:fldChar w:fldCharType="end"/>
        </w:r>
      </w:hyperlink>
    </w:p>
    <w:p w14:paraId="0E8B3306" w14:textId="3514E84F" w:rsidR="00D22FAD" w:rsidRPr="00E36162" w:rsidRDefault="00000000">
      <w:pPr>
        <w:pStyle w:val="TOC3"/>
        <w:tabs>
          <w:tab w:val="left" w:pos="1200"/>
          <w:tab w:val="right" w:leader="dot" w:pos="9628"/>
        </w:tabs>
        <w:rPr>
          <w:rFonts w:asciiTheme="minorHAnsi" w:eastAsiaTheme="minorEastAsia" w:hAnsiTheme="minorHAnsi" w:cstheme="minorBidi"/>
          <w:i w:val="0"/>
          <w:iCs w:val="0"/>
          <w:kern w:val="2"/>
          <w:sz w:val="24"/>
          <w:szCs w:val="24"/>
          <w14:ligatures w14:val="standardContextual"/>
        </w:rPr>
      </w:pPr>
      <w:hyperlink w:anchor="_Toc175077121" w:history="1">
        <w:r w:rsidR="00D22FAD" w:rsidRPr="00E36162">
          <w:rPr>
            <w:rStyle w:val="Hyperlink"/>
          </w:rPr>
          <w:t>7.1.4.</w:t>
        </w:r>
        <w:r w:rsidR="00D22FAD" w:rsidRPr="00E36162">
          <w:rPr>
            <w:rFonts w:asciiTheme="minorHAnsi" w:eastAsiaTheme="minorEastAsia" w:hAnsiTheme="minorHAnsi" w:cstheme="minorBidi"/>
            <w:i w:val="0"/>
            <w:iCs w:val="0"/>
            <w:kern w:val="2"/>
            <w:sz w:val="24"/>
            <w:szCs w:val="24"/>
            <w14:ligatures w14:val="standardContextual"/>
          </w:rPr>
          <w:tab/>
        </w:r>
        <w:r w:rsidR="00D22FAD" w:rsidRPr="00E36162">
          <w:rPr>
            <w:rStyle w:val="Hyperlink"/>
          </w:rPr>
          <w:t>Ф1-мера</w:t>
        </w:r>
        <w:r w:rsidR="00D22FAD" w:rsidRPr="00E36162">
          <w:rPr>
            <w:webHidden/>
          </w:rPr>
          <w:tab/>
        </w:r>
        <w:r w:rsidR="00D22FAD" w:rsidRPr="00E36162">
          <w:rPr>
            <w:webHidden/>
          </w:rPr>
          <w:fldChar w:fldCharType="begin"/>
        </w:r>
        <w:r w:rsidR="00D22FAD" w:rsidRPr="00E36162">
          <w:rPr>
            <w:webHidden/>
          </w:rPr>
          <w:instrText xml:space="preserve"> PAGEREF _Toc175077121 \h </w:instrText>
        </w:r>
        <w:r w:rsidR="00D22FAD" w:rsidRPr="00E36162">
          <w:rPr>
            <w:webHidden/>
          </w:rPr>
        </w:r>
        <w:r w:rsidR="00D22FAD" w:rsidRPr="00E36162">
          <w:rPr>
            <w:webHidden/>
          </w:rPr>
          <w:fldChar w:fldCharType="separate"/>
        </w:r>
        <w:r w:rsidR="0024622F">
          <w:rPr>
            <w:noProof/>
            <w:webHidden/>
          </w:rPr>
          <w:t>29</w:t>
        </w:r>
        <w:r w:rsidR="00D22FAD" w:rsidRPr="00E36162">
          <w:rPr>
            <w:webHidden/>
          </w:rPr>
          <w:fldChar w:fldCharType="end"/>
        </w:r>
      </w:hyperlink>
    </w:p>
    <w:p w14:paraId="0D3136C3" w14:textId="4DEC45D8" w:rsidR="00D22FAD" w:rsidRPr="00E36162" w:rsidRDefault="00000000">
      <w:pPr>
        <w:pStyle w:val="TOC3"/>
        <w:tabs>
          <w:tab w:val="left" w:pos="1200"/>
          <w:tab w:val="right" w:leader="dot" w:pos="9628"/>
        </w:tabs>
        <w:rPr>
          <w:rFonts w:asciiTheme="minorHAnsi" w:eastAsiaTheme="minorEastAsia" w:hAnsiTheme="minorHAnsi" w:cstheme="minorBidi"/>
          <w:i w:val="0"/>
          <w:iCs w:val="0"/>
          <w:kern w:val="2"/>
          <w:sz w:val="24"/>
          <w:szCs w:val="24"/>
          <w14:ligatures w14:val="standardContextual"/>
        </w:rPr>
      </w:pPr>
      <w:hyperlink w:anchor="_Toc175077122" w:history="1">
        <w:r w:rsidR="00D22FAD" w:rsidRPr="00E36162">
          <w:rPr>
            <w:rStyle w:val="Hyperlink"/>
          </w:rPr>
          <w:t>7.1.5.</w:t>
        </w:r>
        <w:r w:rsidR="00D22FAD" w:rsidRPr="00E36162">
          <w:rPr>
            <w:rFonts w:asciiTheme="minorHAnsi" w:eastAsiaTheme="minorEastAsia" w:hAnsiTheme="minorHAnsi" w:cstheme="minorBidi"/>
            <w:i w:val="0"/>
            <w:iCs w:val="0"/>
            <w:kern w:val="2"/>
            <w:sz w:val="24"/>
            <w:szCs w:val="24"/>
            <w14:ligatures w14:val="standardContextual"/>
          </w:rPr>
          <w:tab/>
        </w:r>
        <w:r w:rsidR="00D22FAD" w:rsidRPr="00E36162">
          <w:rPr>
            <w:rStyle w:val="Hyperlink"/>
          </w:rPr>
          <w:t>Матрица конфузије</w:t>
        </w:r>
        <w:r w:rsidR="00D22FAD" w:rsidRPr="00E36162">
          <w:rPr>
            <w:webHidden/>
          </w:rPr>
          <w:tab/>
        </w:r>
        <w:r w:rsidR="00D22FAD" w:rsidRPr="00E36162">
          <w:rPr>
            <w:webHidden/>
          </w:rPr>
          <w:fldChar w:fldCharType="begin"/>
        </w:r>
        <w:r w:rsidR="00D22FAD" w:rsidRPr="00E36162">
          <w:rPr>
            <w:webHidden/>
          </w:rPr>
          <w:instrText xml:space="preserve"> PAGEREF _Toc175077122 \h </w:instrText>
        </w:r>
        <w:r w:rsidR="00D22FAD" w:rsidRPr="00E36162">
          <w:rPr>
            <w:webHidden/>
          </w:rPr>
        </w:r>
        <w:r w:rsidR="00D22FAD" w:rsidRPr="00E36162">
          <w:rPr>
            <w:webHidden/>
          </w:rPr>
          <w:fldChar w:fldCharType="separate"/>
        </w:r>
        <w:r w:rsidR="0024622F">
          <w:rPr>
            <w:noProof/>
            <w:webHidden/>
          </w:rPr>
          <w:t>29</w:t>
        </w:r>
        <w:r w:rsidR="00D22FAD" w:rsidRPr="00E36162">
          <w:rPr>
            <w:webHidden/>
          </w:rPr>
          <w:fldChar w:fldCharType="end"/>
        </w:r>
      </w:hyperlink>
    </w:p>
    <w:p w14:paraId="340E988E" w14:textId="4AA21DDA" w:rsidR="00D22FAD" w:rsidRPr="00E36162" w:rsidRDefault="00000000">
      <w:pPr>
        <w:pStyle w:val="TOC3"/>
        <w:tabs>
          <w:tab w:val="left" w:pos="1200"/>
          <w:tab w:val="right" w:leader="dot" w:pos="9628"/>
        </w:tabs>
        <w:rPr>
          <w:rFonts w:asciiTheme="minorHAnsi" w:eastAsiaTheme="minorEastAsia" w:hAnsiTheme="minorHAnsi" w:cstheme="minorBidi"/>
          <w:i w:val="0"/>
          <w:iCs w:val="0"/>
          <w:kern w:val="2"/>
          <w:sz w:val="24"/>
          <w:szCs w:val="24"/>
          <w14:ligatures w14:val="standardContextual"/>
        </w:rPr>
      </w:pPr>
      <w:hyperlink w:anchor="_Toc175077123" w:history="1">
        <w:r w:rsidR="00D22FAD" w:rsidRPr="00E36162">
          <w:rPr>
            <w:rStyle w:val="Hyperlink"/>
          </w:rPr>
          <w:t>7.1.6.</w:t>
        </w:r>
        <w:r w:rsidR="00D22FAD" w:rsidRPr="00E36162">
          <w:rPr>
            <w:rFonts w:asciiTheme="minorHAnsi" w:eastAsiaTheme="minorEastAsia" w:hAnsiTheme="minorHAnsi" w:cstheme="minorBidi"/>
            <w:i w:val="0"/>
            <w:iCs w:val="0"/>
            <w:kern w:val="2"/>
            <w:sz w:val="24"/>
            <w:szCs w:val="24"/>
            <w14:ligatures w14:val="standardContextual"/>
          </w:rPr>
          <w:tab/>
        </w:r>
        <w:r w:rsidR="00D22FAD" w:rsidRPr="00E36162">
          <w:rPr>
            <w:rStyle w:val="Hyperlink"/>
          </w:rPr>
          <w:t>Multi-class Log Loss</w:t>
        </w:r>
        <w:r w:rsidR="00D22FAD" w:rsidRPr="00E36162">
          <w:rPr>
            <w:webHidden/>
          </w:rPr>
          <w:tab/>
        </w:r>
        <w:r w:rsidR="00D22FAD" w:rsidRPr="00E36162">
          <w:rPr>
            <w:webHidden/>
          </w:rPr>
          <w:fldChar w:fldCharType="begin"/>
        </w:r>
        <w:r w:rsidR="00D22FAD" w:rsidRPr="00E36162">
          <w:rPr>
            <w:webHidden/>
          </w:rPr>
          <w:instrText xml:space="preserve"> PAGEREF _Toc175077123 \h </w:instrText>
        </w:r>
        <w:r w:rsidR="00D22FAD" w:rsidRPr="00E36162">
          <w:rPr>
            <w:webHidden/>
          </w:rPr>
        </w:r>
        <w:r w:rsidR="00D22FAD" w:rsidRPr="00E36162">
          <w:rPr>
            <w:webHidden/>
          </w:rPr>
          <w:fldChar w:fldCharType="separate"/>
        </w:r>
        <w:r w:rsidR="0024622F">
          <w:rPr>
            <w:noProof/>
            <w:webHidden/>
          </w:rPr>
          <w:t>29</w:t>
        </w:r>
        <w:r w:rsidR="00D22FAD" w:rsidRPr="00E36162">
          <w:rPr>
            <w:webHidden/>
          </w:rPr>
          <w:fldChar w:fldCharType="end"/>
        </w:r>
      </w:hyperlink>
    </w:p>
    <w:p w14:paraId="2EFF3E87" w14:textId="289CBA38" w:rsidR="00D22FAD" w:rsidRPr="00E36162" w:rsidRDefault="00000000">
      <w:pPr>
        <w:pStyle w:val="TOC2"/>
        <w:tabs>
          <w:tab w:val="left" w:pos="960"/>
          <w:tab w:val="right" w:leader="dot" w:pos="9628"/>
        </w:tabs>
        <w:rPr>
          <w:rFonts w:asciiTheme="minorHAnsi" w:eastAsiaTheme="minorEastAsia" w:hAnsiTheme="minorHAnsi" w:cstheme="minorBidi"/>
          <w:smallCaps w:val="0"/>
          <w:kern w:val="2"/>
          <w:sz w:val="24"/>
          <w:szCs w:val="24"/>
          <w14:ligatures w14:val="standardContextual"/>
        </w:rPr>
      </w:pPr>
      <w:hyperlink w:anchor="_Toc175077124" w:history="1">
        <w:r w:rsidR="00D22FAD" w:rsidRPr="00E36162">
          <w:rPr>
            <w:rStyle w:val="Hyperlink"/>
          </w:rPr>
          <w:t>7.2.</w:t>
        </w:r>
        <w:r w:rsidR="00D22FAD" w:rsidRPr="00E36162">
          <w:rPr>
            <w:rFonts w:asciiTheme="minorHAnsi" w:eastAsiaTheme="minorEastAsia" w:hAnsiTheme="minorHAnsi" w:cstheme="minorBidi"/>
            <w:smallCaps w:val="0"/>
            <w:kern w:val="2"/>
            <w:sz w:val="24"/>
            <w:szCs w:val="24"/>
            <w14:ligatures w14:val="standardContextual"/>
          </w:rPr>
          <w:tab/>
        </w:r>
        <w:r w:rsidR="00D22FAD" w:rsidRPr="00E36162">
          <w:rPr>
            <w:rStyle w:val="Hyperlink"/>
          </w:rPr>
          <w:t>Резултати добијени алгоритмима машинског учења</w:t>
        </w:r>
        <w:r w:rsidR="00D22FAD" w:rsidRPr="00E36162">
          <w:rPr>
            <w:webHidden/>
          </w:rPr>
          <w:tab/>
        </w:r>
        <w:r w:rsidR="00D22FAD" w:rsidRPr="00E36162">
          <w:rPr>
            <w:webHidden/>
          </w:rPr>
          <w:fldChar w:fldCharType="begin"/>
        </w:r>
        <w:r w:rsidR="00D22FAD" w:rsidRPr="00E36162">
          <w:rPr>
            <w:webHidden/>
          </w:rPr>
          <w:instrText xml:space="preserve"> PAGEREF _Toc175077124 \h </w:instrText>
        </w:r>
        <w:r w:rsidR="00D22FAD" w:rsidRPr="00E36162">
          <w:rPr>
            <w:webHidden/>
          </w:rPr>
        </w:r>
        <w:r w:rsidR="00D22FAD" w:rsidRPr="00E36162">
          <w:rPr>
            <w:webHidden/>
          </w:rPr>
          <w:fldChar w:fldCharType="separate"/>
        </w:r>
        <w:r w:rsidR="0024622F">
          <w:rPr>
            <w:noProof/>
            <w:webHidden/>
          </w:rPr>
          <w:t>30</w:t>
        </w:r>
        <w:r w:rsidR="00D22FAD" w:rsidRPr="00E36162">
          <w:rPr>
            <w:webHidden/>
          </w:rPr>
          <w:fldChar w:fldCharType="end"/>
        </w:r>
      </w:hyperlink>
    </w:p>
    <w:p w14:paraId="110E8AB3" w14:textId="73EFD451" w:rsidR="00D22FAD" w:rsidRPr="00E36162" w:rsidRDefault="00000000">
      <w:pPr>
        <w:pStyle w:val="TOC2"/>
        <w:tabs>
          <w:tab w:val="left" w:pos="960"/>
          <w:tab w:val="right" w:leader="dot" w:pos="9628"/>
        </w:tabs>
        <w:rPr>
          <w:rFonts w:asciiTheme="minorHAnsi" w:eastAsiaTheme="minorEastAsia" w:hAnsiTheme="minorHAnsi" w:cstheme="minorBidi"/>
          <w:smallCaps w:val="0"/>
          <w:kern w:val="2"/>
          <w:sz w:val="24"/>
          <w:szCs w:val="24"/>
          <w14:ligatures w14:val="standardContextual"/>
        </w:rPr>
      </w:pPr>
      <w:hyperlink w:anchor="_Toc175077125" w:history="1">
        <w:r w:rsidR="00D22FAD" w:rsidRPr="00E36162">
          <w:rPr>
            <w:rStyle w:val="Hyperlink"/>
          </w:rPr>
          <w:t>7.3.</w:t>
        </w:r>
        <w:r w:rsidR="00D22FAD" w:rsidRPr="00E36162">
          <w:rPr>
            <w:rFonts w:asciiTheme="minorHAnsi" w:eastAsiaTheme="minorEastAsia" w:hAnsiTheme="minorHAnsi" w:cstheme="minorBidi"/>
            <w:smallCaps w:val="0"/>
            <w:kern w:val="2"/>
            <w:sz w:val="24"/>
            <w:szCs w:val="24"/>
            <w14:ligatures w14:val="standardContextual"/>
          </w:rPr>
          <w:tab/>
        </w:r>
        <w:r w:rsidR="00D22FAD" w:rsidRPr="00E36162">
          <w:rPr>
            <w:rStyle w:val="Hyperlink"/>
          </w:rPr>
          <w:t>Резултати добијени неуронским мрежама</w:t>
        </w:r>
        <w:r w:rsidR="00D22FAD" w:rsidRPr="00E36162">
          <w:rPr>
            <w:webHidden/>
          </w:rPr>
          <w:tab/>
        </w:r>
        <w:r w:rsidR="00D22FAD" w:rsidRPr="00E36162">
          <w:rPr>
            <w:webHidden/>
          </w:rPr>
          <w:fldChar w:fldCharType="begin"/>
        </w:r>
        <w:r w:rsidR="00D22FAD" w:rsidRPr="00E36162">
          <w:rPr>
            <w:webHidden/>
          </w:rPr>
          <w:instrText xml:space="preserve"> PAGEREF _Toc175077125 \h </w:instrText>
        </w:r>
        <w:r w:rsidR="00D22FAD" w:rsidRPr="00E36162">
          <w:rPr>
            <w:webHidden/>
          </w:rPr>
        </w:r>
        <w:r w:rsidR="00D22FAD" w:rsidRPr="00E36162">
          <w:rPr>
            <w:webHidden/>
          </w:rPr>
          <w:fldChar w:fldCharType="separate"/>
        </w:r>
        <w:r w:rsidR="0024622F">
          <w:rPr>
            <w:noProof/>
            <w:webHidden/>
          </w:rPr>
          <w:t>33</w:t>
        </w:r>
        <w:r w:rsidR="00D22FAD" w:rsidRPr="00E36162">
          <w:rPr>
            <w:webHidden/>
          </w:rPr>
          <w:fldChar w:fldCharType="end"/>
        </w:r>
      </w:hyperlink>
    </w:p>
    <w:p w14:paraId="75EBBDB4" w14:textId="707B268B" w:rsidR="00D22FAD" w:rsidRPr="00E36162" w:rsidRDefault="00000000">
      <w:pPr>
        <w:pStyle w:val="TOC1"/>
        <w:tabs>
          <w:tab w:val="left" w:pos="480"/>
          <w:tab w:val="right" w:leader="dot" w:pos="9628"/>
        </w:tabs>
        <w:rPr>
          <w:rFonts w:asciiTheme="minorHAnsi" w:eastAsiaTheme="minorEastAsia" w:hAnsiTheme="minorHAnsi" w:cstheme="minorBidi"/>
          <w:b w:val="0"/>
          <w:bCs w:val="0"/>
          <w:caps w:val="0"/>
          <w:kern w:val="2"/>
          <w:sz w:val="24"/>
          <w:szCs w:val="24"/>
          <w14:ligatures w14:val="standardContextual"/>
        </w:rPr>
      </w:pPr>
      <w:hyperlink w:anchor="_Toc175077126" w:history="1">
        <w:r w:rsidR="00D22FAD" w:rsidRPr="00E36162">
          <w:rPr>
            <w:rStyle w:val="Hyperlink"/>
          </w:rPr>
          <w:t>8.</w:t>
        </w:r>
        <w:r w:rsidR="00D22FAD" w:rsidRPr="00E36162">
          <w:rPr>
            <w:rFonts w:asciiTheme="minorHAnsi" w:eastAsiaTheme="minorEastAsia" w:hAnsiTheme="minorHAnsi" w:cstheme="minorBidi"/>
            <w:b w:val="0"/>
            <w:bCs w:val="0"/>
            <w:caps w:val="0"/>
            <w:kern w:val="2"/>
            <w:sz w:val="24"/>
            <w:szCs w:val="24"/>
            <w14:ligatures w14:val="standardContextual"/>
          </w:rPr>
          <w:tab/>
        </w:r>
        <w:r w:rsidR="00D22FAD" w:rsidRPr="00E36162">
          <w:rPr>
            <w:rStyle w:val="Hyperlink"/>
          </w:rPr>
          <w:t>Закључак</w:t>
        </w:r>
        <w:r w:rsidR="00D22FAD" w:rsidRPr="00E36162">
          <w:rPr>
            <w:webHidden/>
          </w:rPr>
          <w:tab/>
        </w:r>
        <w:r w:rsidR="00D22FAD" w:rsidRPr="00E36162">
          <w:rPr>
            <w:webHidden/>
          </w:rPr>
          <w:fldChar w:fldCharType="begin"/>
        </w:r>
        <w:r w:rsidR="00D22FAD" w:rsidRPr="00E36162">
          <w:rPr>
            <w:webHidden/>
          </w:rPr>
          <w:instrText xml:space="preserve"> PAGEREF _Toc175077126 \h </w:instrText>
        </w:r>
        <w:r w:rsidR="00D22FAD" w:rsidRPr="00E36162">
          <w:rPr>
            <w:webHidden/>
          </w:rPr>
        </w:r>
        <w:r w:rsidR="00D22FAD" w:rsidRPr="00E36162">
          <w:rPr>
            <w:webHidden/>
          </w:rPr>
          <w:fldChar w:fldCharType="separate"/>
        </w:r>
        <w:r w:rsidR="0024622F">
          <w:rPr>
            <w:noProof/>
            <w:webHidden/>
          </w:rPr>
          <w:t>38</w:t>
        </w:r>
        <w:r w:rsidR="00D22FAD" w:rsidRPr="00E36162">
          <w:rPr>
            <w:webHidden/>
          </w:rPr>
          <w:fldChar w:fldCharType="end"/>
        </w:r>
      </w:hyperlink>
    </w:p>
    <w:p w14:paraId="6FD9A9EF" w14:textId="5B50BAF1" w:rsidR="00D22FAD" w:rsidRPr="00E36162" w:rsidRDefault="00000000">
      <w:pPr>
        <w:pStyle w:val="TOC1"/>
        <w:tabs>
          <w:tab w:val="right" w:leader="dot" w:pos="9628"/>
        </w:tabs>
        <w:rPr>
          <w:rFonts w:asciiTheme="minorHAnsi" w:eastAsiaTheme="minorEastAsia" w:hAnsiTheme="minorHAnsi" w:cstheme="minorBidi"/>
          <w:b w:val="0"/>
          <w:bCs w:val="0"/>
          <w:caps w:val="0"/>
          <w:kern w:val="2"/>
          <w:sz w:val="24"/>
          <w:szCs w:val="24"/>
          <w14:ligatures w14:val="standardContextual"/>
        </w:rPr>
      </w:pPr>
      <w:hyperlink w:anchor="_Toc175077127" w:history="1">
        <w:r w:rsidR="00D22FAD" w:rsidRPr="00E36162">
          <w:rPr>
            <w:rStyle w:val="Hyperlink"/>
          </w:rPr>
          <w:t>Литература</w:t>
        </w:r>
        <w:r w:rsidR="00D22FAD" w:rsidRPr="00E36162">
          <w:rPr>
            <w:webHidden/>
          </w:rPr>
          <w:tab/>
        </w:r>
        <w:r w:rsidR="00D22FAD" w:rsidRPr="00E36162">
          <w:rPr>
            <w:webHidden/>
          </w:rPr>
          <w:fldChar w:fldCharType="begin"/>
        </w:r>
        <w:r w:rsidR="00D22FAD" w:rsidRPr="00E36162">
          <w:rPr>
            <w:webHidden/>
          </w:rPr>
          <w:instrText xml:space="preserve"> PAGEREF _Toc175077127 \h </w:instrText>
        </w:r>
        <w:r w:rsidR="00D22FAD" w:rsidRPr="00E36162">
          <w:rPr>
            <w:webHidden/>
          </w:rPr>
          <w:fldChar w:fldCharType="separate"/>
        </w:r>
        <w:r w:rsidR="0024622F">
          <w:rPr>
            <w:b w:val="0"/>
            <w:bCs w:val="0"/>
            <w:noProof/>
            <w:webHidden/>
            <w:lang w:val="en-US"/>
          </w:rPr>
          <w:t>Error! Bookmark not defined.</w:t>
        </w:r>
        <w:r w:rsidR="00D22FAD" w:rsidRPr="00E36162">
          <w:rPr>
            <w:webHidden/>
          </w:rPr>
          <w:fldChar w:fldCharType="end"/>
        </w:r>
      </w:hyperlink>
    </w:p>
    <w:p w14:paraId="0C59264C" w14:textId="7FD27A5E" w:rsidR="00D22FAD" w:rsidRPr="00E36162" w:rsidRDefault="00000000">
      <w:pPr>
        <w:pStyle w:val="TOC1"/>
        <w:tabs>
          <w:tab w:val="right" w:leader="dot" w:pos="9628"/>
        </w:tabs>
        <w:rPr>
          <w:rFonts w:asciiTheme="minorHAnsi" w:eastAsiaTheme="minorEastAsia" w:hAnsiTheme="minorHAnsi" w:cstheme="minorBidi"/>
          <w:b w:val="0"/>
          <w:bCs w:val="0"/>
          <w:caps w:val="0"/>
          <w:kern w:val="2"/>
          <w:sz w:val="24"/>
          <w:szCs w:val="24"/>
          <w14:ligatures w14:val="standardContextual"/>
        </w:rPr>
      </w:pPr>
      <w:hyperlink w:anchor="_Toc175077128" w:history="1">
        <w:r w:rsidR="00D22FAD" w:rsidRPr="00E36162">
          <w:rPr>
            <w:rStyle w:val="Hyperlink"/>
          </w:rPr>
          <w:t>Списак слика</w:t>
        </w:r>
        <w:r w:rsidR="00D22FAD" w:rsidRPr="00E36162">
          <w:rPr>
            <w:webHidden/>
          </w:rPr>
          <w:tab/>
        </w:r>
        <w:r w:rsidR="00D22FAD" w:rsidRPr="00E36162">
          <w:rPr>
            <w:webHidden/>
          </w:rPr>
          <w:fldChar w:fldCharType="begin"/>
        </w:r>
        <w:r w:rsidR="00D22FAD" w:rsidRPr="00E36162">
          <w:rPr>
            <w:webHidden/>
          </w:rPr>
          <w:instrText xml:space="preserve"> PAGEREF _Toc175077128 \h </w:instrText>
        </w:r>
        <w:r w:rsidR="00D22FAD" w:rsidRPr="00E36162">
          <w:rPr>
            <w:webHidden/>
          </w:rPr>
          <w:fldChar w:fldCharType="separate"/>
        </w:r>
        <w:r w:rsidR="0024622F">
          <w:rPr>
            <w:b w:val="0"/>
            <w:bCs w:val="0"/>
            <w:noProof/>
            <w:webHidden/>
            <w:lang w:val="en-US"/>
          </w:rPr>
          <w:t>Error! Bookmark not defined.</w:t>
        </w:r>
        <w:r w:rsidR="00D22FAD" w:rsidRPr="00E36162">
          <w:rPr>
            <w:webHidden/>
          </w:rPr>
          <w:fldChar w:fldCharType="end"/>
        </w:r>
      </w:hyperlink>
    </w:p>
    <w:p w14:paraId="531ED773" w14:textId="690E6880" w:rsidR="00D22FAD" w:rsidRPr="00E36162" w:rsidRDefault="00000000">
      <w:pPr>
        <w:pStyle w:val="TOC1"/>
        <w:tabs>
          <w:tab w:val="right" w:leader="dot" w:pos="9628"/>
        </w:tabs>
        <w:rPr>
          <w:rFonts w:asciiTheme="minorHAnsi" w:eastAsiaTheme="minorEastAsia" w:hAnsiTheme="minorHAnsi" w:cstheme="minorBidi"/>
          <w:b w:val="0"/>
          <w:bCs w:val="0"/>
          <w:caps w:val="0"/>
          <w:kern w:val="2"/>
          <w:sz w:val="24"/>
          <w:szCs w:val="24"/>
          <w14:ligatures w14:val="standardContextual"/>
        </w:rPr>
      </w:pPr>
      <w:hyperlink w:anchor="_Toc175077129" w:history="1">
        <w:r w:rsidR="00D22FAD" w:rsidRPr="00E36162">
          <w:rPr>
            <w:rStyle w:val="Hyperlink"/>
          </w:rPr>
          <w:t>Списак табела</w:t>
        </w:r>
        <w:r w:rsidR="00D22FAD" w:rsidRPr="00E36162">
          <w:rPr>
            <w:webHidden/>
          </w:rPr>
          <w:tab/>
        </w:r>
        <w:r w:rsidR="00D22FAD" w:rsidRPr="00E36162">
          <w:rPr>
            <w:webHidden/>
          </w:rPr>
          <w:fldChar w:fldCharType="begin"/>
        </w:r>
        <w:r w:rsidR="00D22FAD" w:rsidRPr="00E36162">
          <w:rPr>
            <w:webHidden/>
          </w:rPr>
          <w:instrText xml:space="preserve"> PAGEREF _Toc175077129 \h </w:instrText>
        </w:r>
        <w:r w:rsidR="00D22FAD" w:rsidRPr="00E36162">
          <w:rPr>
            <w:webHidden/>
          </w:rPr>
          <w:fldChar w:fldCharType="separate"/>
        </w:r>
        <w:r w:rsidR="0024622F">
          <w:rPr>
            <w:b w:val="0"/>
            <w:bCs w:val="0"/>
            <w:noProof/>
            <w:webHidden/>
            <w:lang w:val="en-US"/>
          </w:rPr>
          <w:t>Error! Bookmark not defined.</w:t>
        </w:r>
        <w:r w:rsidR="00D22FAD" w:rsidRPr="00E36162">
          <w:rPr>
            <w:webHidden/>
          </w:rPr>
          <w:fldChar w:fldCharType="end"/>
        </w:r>
      </w:hyperlink>
    </w:p>
    <w:p w14:paraId="00FB07FD" w14:textId="613C2633" w:rsidR="00F06BB2" w:rsidRPr="00E36162" w:rsidRDefault="00D20D2B" w:rsidP="002079CF">
      <w:pPr>
        <w:pStyle w:val="TOC3"/>
        <w:tabs>
          <w:tab w:val="left" w:pos="1440"/>
          <w:tab w:val="right" w:leader="dot" w:pos="9628"/>
        </w:tabs>
      </w:pPr>
      <w:r w:rsidRPr="00E36162">
        <w:fldChar w:fldCharType="end"/>
      </w:r>
    </w:p>
    <w:p w14:paraId="396E1428" w14:textId="0DAC499C" w:rsidR="00F06BB2" w:rsidRPr="00E36162" w:rsidRDefault="00F2300B" w:rsidP="00E7161C">
      <w:pPr>
        <w:pStyle w:val="Inivonaslova-Poglavlje"/>
        <w:rPr>
          <w:lang w:val="sr-Latn-RS"/>
        </w:rPr>
      </w:pPr>
      <w:bookmarkStart w:id="2" w:name="_Toc175077092"/>
      <w:r w:rsidRPr="00E36162">
        <w:rPr>
          <w:lang w:val="sr-Latn-RS"/>
        </w:rPr>
        <w:lastRenderedPageBreak/>
        <w:t>Uvod</w:t>
      </w:r>
      <w:bookmarkEnd w:id="2"/>
    </w:p>
    <w:p w14:paraId="67957209" w14:textId="481F2242" w:rsidR="000F1356" w:rsidRPr="00E36162" w:rsidRDefault="00F2300B" w:rsidP="000F1356">
      <w:pPr>
        <w:pStyle w:val="Osnovnitekst"/>
        <w:rPr>
          <w:lang w:val="sr-Latn-RS"/>
        </w:rPr>
      </w:pPr>
      <w:r w:rsidRPr="00E36162">
        <w:rPr>
          <w:lang w:val="sr-Latn-RS"/>
        </w:rPr>
        <w:t>Epidemije, kao fenomen neočekivano brzog širenja zaraznih bolesti unutar određenih populacija ili geografskih regiona tokom ograničenog vremenskog perioda, vekovima su prepoznate kao jedan od najvažnijih izazova za zdravlje čovečanstva. Od najranijih civilizacija pa do savremenog doba, epidemije su uzrokovale masovne gubitke ljudskih života, duboko pogađajući društva i ekonomije širom sveta. Istorijski značajne epidemije, poput kuge u srednjem veku, koja je prepolovila populaciju Evrope, ili pandemija kolere u XIX veku, koja se proširila preko kontinenata usled porasta međunarodnih trgovinskih puteva, ostavile su trajne posledice na čovečanstvo.</w:t>
      </w:r>
    </w:p>
    <w:p w14:paraId="78FA3817" w14:textId="36AA441B" w:rsidR="00700041" w:rsidRPr="00E36162" w:rsidRDefault="00F2300B" w:rsidP="00700041">
      <w:pPr>
        <w:pStyle w:val="Osnovnitekst"/>
        <w:rPr>
          <w:lang w:val="sr-Latn-RS"/>
        </w:rPr>
      </w:pPr>
      <w:r w:rsidRPr="00E36162">
        <w:rPr>
          <w:lang w:val="sr-Latn-RS"/>
        </w:rPr>
        <w:t>Globalizacija u XX veku je olakšala međunarodnu razmenu ljudi i dobara. Kao i mogućnost saradnje naučnika iz raznih oblasti, pa i medicine. Ovakva globalizacija je takođe dovela do toga da se zarazne bolesti brže šire. Što je moglo da se primeti i pandemijom koronavirusa SARS-CoV-2</w:t>
      </w:r>
      <w:r w:rsidR="00700041" w:rsidRPr="00E36162">
        <w:rPr>
          <w:lang w:val="sr-Latn-RS"/>
        </w:rPr>
        <w:t xml:space="preserve"> </w:t>
      </w:r>
      <w:r w:rsidRPr="00E36162">
        <w:rPr>
          <w:lang w:val="sr-Latn-RS"/>
        </w:rPr>
        <w:t>(Severe Acute Respiratory 3 Syndrome Coronavirus 2)</w:t>
      </w:r>
      <w:r w:rsidR="00700041" w:rsidRPr="00E36162">
        <w:rPr>
          <w:lang w:val="sr-Latn-RS"/>
        </w:rPr>
        <w:t xml:space="preserve">, slika 1.1, </w:t>
      </w:r>
      <w:r w:rsidRPr="00E36162">
        <w:rPr>
          <w:lang w:val="sr-Latn-RS"/>
        </w:rPr>
        <w:t xml:space="preserve"> koja je zadesila svet početkom 2020. godine. Ova pandemija je na dramatičan način demonstrirala koliko je savremeno društvo ranjivo na pojavu novih i neočekivanih epidemija, uprkos napretku u medicini i javnom zdravlju. Istovremeno, pandemija je ukazala na ključnu ulogu koju imaju oblasti medicine koje se bave proučavanje epidemiologije i zaraznih bolesti, u borbi protiv pandemija u savremenom svetu.</w:t>
      </w:r>
      <w:r w:rsidR="00700041" w:rsidRPr="00E36162">
        <w:rPr>
          <w:lang w:val="sr-Latn-RS"/>
        </w:rPr>
        <w:t xml:space="preserve"> </w:t>
      </w:r>
    </w:p>
    <w:p w14:paraId="5D2F6BCD" w14:textId="77777777" w:rsidR="00700041" w:rsidRPr="00E36162" w:rsidRDefault="00700041" w:rsidP="00700041">
      <w:pPr>
        <w:pStyle w:val="Osnovnitekst"/>
        <w:jc w:val="left"/>
        <w:rPr>
          <w:lang w:val="sr-Latn-RS"/>
        </w:rPr>
      </w:pPr>
    </w:p>
    <w:p w14:paraId="4BA6EE81" w14:textId="3246B235" w:rsidR="00F2300B" w:rsidRPr="00E36162" w:rsidRDefault="00700041" w:rsidP="007A5983">
      <w:pPr>
        <w:pStyle w:val="Osnovnitekst"/>
        <w:jc w:val="center"/>
        <w:rPr>
          <w:lang w:val="sr-Latn-RS"/>
        </w:rPr>
      </w:pPr>
      <w:r w:rsidRPr="00E36162">
        <w:rPr>
          <w:lang w:val="sr-Latn-RS"/>
        </w:rPr>
        <w:drawing>
          <wp:inline distT="0" distB="0" distL="0" distR="0" wp14:anchorId="3C1980DA" wp14:editId="0B99FF52">
            <wp:extent cx="4603274" cy="2581275"/>
            <wp:effectExtent l="0" t="0" r="6985" b="0"/>
            <wp:docPr id="2086874063" name="Picture 1" descr="A close-up of a vir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874063" name="Picture 1" descr="A close-up of a viru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5480" cy="2582512"/>
                    </a:xfrm>
                    <a:prstGeom prst="rect">
                      <a:avLst/>
                    </a:prstGeom>
                    <a:noFill/>
                    <a:ln>
                      <a:noFill/>
                    </a:ln>
                  </pic:spPr>
                </pic:pic>
              </a:graphicData>
            </a:graphic>
          </wp:inline>
        </w:drawing>
      </w:r>
    </w:p>
    <w:p w14:paraId="0C74E47A" w14:textId="29DFF38F" w:rsidR="00F2300B" w:rsidRPr="00E36162" w:rsidRDefault="00F2300B" w:rsidP="00F2300B">
      <w:pPr>
        <w:pStyle w:val="Oznakaslike"/>
        <w:rPr>
          <w:lang w:val="sr-Latn-RS"/>
        </w:rPr>
      </w:pPr>
      <w:bookmarkStart w:id="3" w:name="_Toc175223328"/>
      <w:r w:rsidRPr="00E36162">
        <w:rPr>
          <w:lang w:val="sr-Latn-RS"/>
        </w:rPr>
        <w:t>Slika 1.1. SARS-CoV-2</w:t>
      </w:r>
      <w:bookmarkEnd w:id="3"/>
    </w:p>
    <w:p w14:paraId="56C631E4" w14:textId="77777777" w:rsidR="00F2300B" w:rsidRPr="00E36162" w:rsidRDefault="00F2300B" w:rsidP="000F1356">
      <w:pPr>
        <w:pStyle w:val="Osnovnitekst"/>
        <w:rPr>
          <w:lang w:val="sr-Latn-RS"/>
        </w:rPr>
      </w:pPr>
    </w:p>
    <w:p w14:paraId="6ACE95E2" w14:textId="791B6050" w:rsidR="000F1356" w:rsidRPr="00E36162" w:rsidRDefault="00F2300B" w:rsidP="003A6561">
      <w:pPr>
        <w:pStyle w:val="Osnovnitekst"/>
        <w:jc w:val="left"/>
        <w:rPr>
          <w:b/>
          <w:bCs/>
          <w:sz w:val="20"/>
          <w:szCs w:val="20"/>
          <w:lang w:val="sr-Latn-RS"/>
        </w:rPr>
      </w:pPr>
      <w:r w:rsidRPr="00E36162">
        <w:rPr>
          <w:lang w:val="sr-Latn-RS"/>
        </w:rPr>
        <w:lastRenderedPageBreak/>
        <w:t>Predmet istraživanja u okviru ovog projektnog zadatka je kvantitativna i kvalitativna analiza naučne produkcije Medicinskog fakulteta Univerziteta u Beogradu, sa posebnim fokusom na oblasti medicinske nauke koje su direktno povezane sa proučavanjem i suzbijanjem epidemija zaraznih bolesti. U analizu će biti uključeni naučni radovi i kolaboracije zaposlenih na Katedri za imunologiju, Katedri za epidemiologiju, Katedri za infektivne bolesti i Katedri za mikrobiologiju. Kroz ovu analizu, biće ispitani obim i kvalitet naučne produkcije, kao i stepen saradnje među zaposlenima na pomenutim katedrama, sa ciljem da se utvrdi kako doprinosi istraživača sa Medicinskog fakulteta Univerziteta u Beogradu doprinose globalnom razumevanju i borbi protiv epidemija..</w:t>
      </w:r>
    </w:p>
    <w:p w14:paraId="3D20CE63" w14:textId="03016F9D" w:rsidR="000F1356" w:rsidRPr="00E36162" w:rsidRDefault="003A6561" w:rsidP="003A6561">
      <w:pPr>
        <w:pStyle w:val="Osnovnitekst"/>
        <w:rPr>
          <w:lang w:val="sr-Latn-RS"/>
        </w:rPr>
      </w:pPr>
      <w:r w:rsidRPr="00E36162">
        <w:rPr>
          <w:lang w:val="sr-Latn-RS"/>
        </w:rPr>
        <w:t>Cilj ovog rada je da kroz obradu prikupljenih podataka, i analizu podataka iz oblasti medicinskih nauka prikaže stanje naučne produkcije na Fakultetu, mapira mreže saradnje među istraživačima, i identifikuje ključne pojedince i grupe koji doprinose u borbi protiv epidemija. Analiza će obuhvatiti publikacije kao što su knjige, disertacije, naučni radovi u časopisima, kao i radovi predstavljeni na međunarodnim i domaćim naučnim konferencijama, s posebnim akcentom na one publikacije koje su objavljene u naučnim časopisima sa impakt faktorom. Posebna pažnja će biti posvećena razmatranju naučne produkcije sa aspekta njene vidljivosti i uticaja u globalnoj naučnoj zajednici, što uključuje analizu citiranosti radova, mreže kolaboracija.</w:t>
      </w:r>
    </w:p>
    <w:p w14:paraId="15B28478" w14:textId="77777777" w:rsidR="003A6561" w:rsidRPr="00E36162" w:rsidRDefault="003A6561" w:rsidP="003A6561">
      <w:pPr>
        <w:pStyle w:val="Osnovnitekst"/>
        <w:jc w:val="left"/>
        <w:rPr>
          <w:b/>
          <w:bCs/>
          <w:sz w:val="20"/>
          <w:szCs w:val="20"/>
          <w:lang w:val="sr-Latn-RS"/>
        </w:rPr>
      </w:pPr>
    </w:p>
    <w:p w14:paraId="6071021A" w14:textId="13A864FA" w:rsidR="00300A9C" w:rsidRPr="00E36162" w:rsidRDefault="003A6561" w:rsidP="002E288B">
      <w:pPr>
        <w:pStyle w:val="Inivonaslova-Poglavlje"/>
        <w:rPr>
          <w:lang w:val="sr-Latn-RS"/>
        </w:rPr>
      </w:pPr>
      <w:bookmarkStart w:id="4" w:name="_Toc175077093"/>
      <w:r w:rsidRPr="00E36162">
        <w:rPr>
          <w:lang w:val="sr-Latn-RS"/>
        </w:rPr>
        <w:lastRenderedPageBreak/>
        <w:t>Analiza problema</w:t>
      </w:r>
      <w:bookmarkEnd w:id="4"/>
      <w:r w:rsidR="006D243F" w:rsidRPr="00E36162">
        <w:rPr>
          <w:lang w:val="sr-Latn-RS"/>
        </w:rPr>
        <w:t xml:space="preserve"> </w:t>
      </w:r>
    </w:p>
    <w:p w14:paraId="4F7F9409" w14:textId="52A26127" w:rsidR="00AE47E5" w:rsidRPr="00E36162" w:rsidRDefault="003A6561" w:rsidP="00AE47E5">
      <w:pPr>
        <w:pStyle w:val="Osnovnitekst"/>
        <w:rPr>
          <w:lang w:val="sr-Latn-RS"/>
        </w:rPr>
      </w:pPr>
      <w:r w:rsidRPr="00E36162">
        <w:rPr>
          <w:lang w:val="sr-Latn-RS"/>
        </w:rPr>
        <w:t>U ovom poglavlju biće analizirani ulazni fajlovi koji se koriste pri  analizi naučne produkcija iz oblasti epidemiologije i zaraznih bolesti na Medicinskom fakultetu u Beogradu</w:t>
      </w:r>
      <w:r w:rsidR="00AB51CE" w:rsidRPr="00E36162">
        <w:rPr>
          <w:lang w:val="sr-Latn-RS"/>
        </w:rPr>
        <w:t>.</w:t>
      </w:r>
      <w:r w:rsidRPr="00E36162">
        <w:rPr>
          <w:lang w:val="sr-Latn-RS"/>
        </w:rPr>
        <w:t xml:space="preserve"> Koji predsavlja problem konstruisanja mreže saradnje na osnovu ulaznih podataka, kao i donošenje zaključka o osobinama i načinu funkcionisanja ljudi, kao pojedinca, i kao predstavnika svoje katedre. Ovi fajlovi su formirani na osnovu upita u bazu </w:t>
      </w:r>
      <w:r w:rsidRPr="00E36162">
        <w:rPr>
          <w:i/>
          <w:iCs/>
          <w:lang w:val="sr-Latn-RS"/>
        </w:rPr>
        <w:t>Scopus.</w:t>
      </w:r>
      <w:r w:rsidRPr="00E36162">
        <w:rPr>
          <w:lang w:val="sr-Latn-RS"/>
        </w:rPr>
        <w:t xml:space="preserve"> </w:t>
      </w:r>
    </w:p>
    <w:p w14:paraId="3658A29A" w14:textId="0ECD80F7" w:rsidR="00AD614E" w:rsidRPr="00E36162" w:rsidRDefault="003A6561" w:rsidP="001D24B1">
      <w:pPr>
        <w:pStyle w:val="IInivonaslova-Potpoglavlje"/>
        <w:rPr>
          <w:lang w:val="sr-Latn-RS"/>
        </w:rPr>
      </w:pPr>
      <w:bookmarkStart w:id="5" w:name="_Toc175077094"/>
      <w:r w:rsidRPr="00E36162">
        <w:rPr>
          <w:lang w:val="sr-Latn-RS"/>
        </w:rPr>
        <w:t>Ulazni fajlovi</w:t>
      </w:r>
      <w:bookmarkEnd w:id="5"/>
    </w:p>
    <w:p w14:paraId="77E2A738" w14:textId="137B598D" w:rsidR="00DB2036" w:rsidRPr="00E36162" w:rsidRDefault="00DB2036" w:rsidP="007D7F9B">
      <w:pPr>
        <w:pStyle w:val="Osnovnitekst"/>
        <w:rPr>
          <w:lang w:val="sr-Latn-RS"/>
        </w:rPr>
      </w:pPr>
      <w:r w:rsidRPr="00E36162">
        <w:rPr>
          <w:lang w:val="sr-Latn-RS"/>
        </w:rPr>
        <w:t xml:space="preserve">Podaci prikupljeni za analiz, dostupni su u vidu odgovarajućih fajlova. Primarni skup podataka je predstavljen u okviru fajla </w:t>
      </w:r>
      <w:r w:rsidRPr="00E36162">
        <w:rPr>
          <w:i/>
          <w:iCs/>
          <w:lang w:val="sr-Latn-RS"/>
        </w:rPr>
        <w:t xml:space="preserve">autori.xlsx, </w:t>
      </w:r>
      <w:r w:rsidRPr="00E36162">
        <w:rPr>
          <w:lang w:val="sr-Latn-RS"/>
        </w:rPr>
        <w:t>i on sadrži informacije o autorima koji su se vodili kao zaposleni u nastavnim zvanjima na katedrama za imunologiju, epidemiologiju, infektivne bolesti i mikrobiologiju, Medicinskog fakultea Univerziteta u Beogradu, u oktobru 2020. godine, što je prikupljeno sa internet prezentacija ovih katedra. Autori naučnih publikacija koji se javljaju u okviru skupa podataka, a ne nalaze se u ovom primarnom skupu, nisu od interesa za analizu.</w:t>
      </w:r>
    </w:p>
    <w:p w14:paraId="3F43CC07" w14:textId="7AAB86FA" w:rsidR="00DB2036" w:rsidRPr="00E36162" w:rsidRDefault="00DB2036" w:rsidP="007D7F9B">
      <w:pPr>
        <w:pStyle w:val="Osnovnitekst"/>
        <w:rPr>
          <w:lang w:val="sr-Latn-RS"/>
        </w:rPr>
      </w:pPr>
      <w:r w:rsidRPr="00E36162">
        <w:rPr>
          <w:lang w:val="sr-Latn-RS"/>
        </w:rPr>
        <w:t xml:space="preserve">Fajl </w:t>
      </w:r>
      <w:r w:rsidRPr="00E36162">
        <w:rPr>
          <w:i/>
          <w:iCs/>
          <w:lang w:val="sr-Latn-RS"/>
        </w:rPr>
        <w:t xml:space="preserve">autori.xlsx </w:t>
      </w:r>
      <w:r w:rsidRPr="00E36162">
        <w:rPr>
          <w:lang w:val="sr-Latn-RS"/>
        </w:rPr>
        <w:t>sadrži sledeće informacije:</w:t>
      </w:r>
    </w:p>
    <w:p w14:paraId="640F26B9" w14:textId="4D0BA64D" w:rsidR="00DB2036" w:rsidRPr="00E36162" w:rsidRDefault="00DB2036" w:rsidP="00DB2036">
      <w:pPr>
        <w:pStyle w:val="Osnovnitekst"/>
        <w:numPr>
          <w:ilvl w:val="0"/>
          <w:numId w:val="38"/>
        </w:numPr>
        <w:rPr>
          <w:i/>
          <w:iCs/>
          <w:lang w:val="sr-Latn-RS"/>
        </w:rPr>
      </w:pPr>
      <w:r w:rsidRPr="00E36162">
        <w:rPr>
          <w:i/>
          <w:iCs/>
          <w:lang w:val="sr-Latn-RS"/>
        </w:rPr>
        <w:t xml:space="preserve">Ime </w:t>
      </w:r>
    </w:p>
    <w:p w14:paraId="02F76F8A" w14:textId="272A90CF" w:rsidR="00DB2036" w:rsidRPr="00E36162" w:rsidRDefault="00DB2036" w:rsidP="00DB2036">
      <w:pPr>
        <w:pStyle w:val="Osnovnitekst"/>
        <w:numPr>
          <w:ilvl w:val="0"/>
          <w:numId w:val="38"/>
        </w:numPr>
        <w:rPr>
          <w:i/>
          <w:iCs/>
          <w:lang w:val="sr-Latn-RS"/>
        </w:rPr>
      </w:pPr>
      <w:r w:rsidRPr="00E36162">
        <w:rPr>
          <w:i/>
          <w:iCs/>
          <w:lang w:val="sr-Latn-RS"/>
        </w:rPr>
        <w:t>Prezime</w:t>
      </w:r>
    </w:p>
    <w:p w14:paraId="44BB3213" w14:textId="77777777" w:rsidR="00DB2036" w:rsidRPr="00E36162" w:rsidRDefault="00DB2036" w:rsidP="00DB2036">
      <w:pPr>
        <w:pStyle w:val="Osnovnitekst"/>
        <w:numPr>
          <w:ilvl w:val="0"/>
          <w:numId w:val="38"/>
        </w:numPr>
        <w:rPr>
          <w:lang w:val="sr-Latn-RS"/>
        </w:rPr>
      </w:pPr>
      <w:r w:rsidRPr="00E36162">
        <w:rPr>
          <w:i/>
          <w:iCs/>
          <w:lang w:val="sr-Latn-RS"/>
        </w:rPr>
        <w:t>Katedra</w:t>
      </w:r>
      <w:r w:rsidRPr="00E36162">
        <w:rPr>
          <w:lang w:val="sr-Latn-RS"/>
        </w:rPr>
        <w:t xml:space="preserve"> – na kojoj je posmatrani naučnik angažovan u oktobru 2020.</w:t>
      </w:r>
    </w:p>
    <w:p w14:paraId="182CD751" w14:textId="5EA31217" w:rsidR="00DB2036" w:rsidRPr="00E36162" w:rsidRDefault="00DB2036" w:rsidP="00DB2036">
      <w:pPr>
        <w:pStyle w:val="Osnovnitekst"/>
        <w:numPr>
          <w:ilvl w:val="0"/>
          <w:numId w:val="38"/>
        </w:numPr>
        <w:rPr>
          <w:lang w:val="sr-Latn-RS"/>
        </w:rPr>
      </w:pPr>
      <w:r w:rsidRPr="00E36162">
        <w:rPr>
          <w:i/>
          <w:iCs/>
          <w:lang w:val="sr-Latn-RS"/>
        </w:rPr>
        <w:t xml:space="preserve">H indeks </w:t>
      </w:r>
      <w:r w:rsidRPr="00E36162">
        <w:rPr>
          <w:lang w:val="sr-Latn-RS"/>
        </w:rPr>
        <w:t xml:space="preserve">– kao mera produktivnosti i citiranosti naučnika </w:t>
      </w:r>
    </w:p>
    <w:p w14:paraId="31832816" w14:textId="4751CFA5" w:rsidR="00DB2036" w:rsidRPr="00E36162" w:rsidRDefault="00DB2036" w:rsidP="00DB2036">
      <w:pPr>
        <w:pStyle w:val="Osnovnitekst"/>
        <w:numPr>
          <w:ilvl w:val="0"/>
          <w:numId w:val="38"/>
        </w:numPr>
        <w:rPr>
          <w:lang w:val="sr-Latn-RS"/>
        </w:rPr>
      </w:pPr>
      <w:r w:rsidRPr="00E36162">
        <w:rPr>
          <w:i/>
          <w:iCs/>
          <w:lang w:val="sr-Latn-RS"/>
        </w:rPr>
        <w:t>Broj radova</w:t>
      </w:r>
    </w:p>
    <w:p w14:paraId="63CE2003" w14:textId="739F6848" w:rsidR="00DB2036" w:rsidRPr="00E36162" w:rsidRDefault="00DB2036" w:rsidP="00DB2036">
      <w:pPr>
        <w:pStyle w:val="Osnovnitekst"/>
        <w:rPr>
          <w:i/>
          <w:iCs/>
          <w:lang w:val="sr-Latn-RS"/>
        </w:rPr>
      </w:pPr>
      <w:r w:rsidRPr="00E36162">
        <w:rPr>
          <w:lang w:val="sr-Latn-RS"/>
        </w:rPr>
        <w:t xml:space="preserve">Ostali podaci iz primarnog skupa podataka, predstavljaju podatke o radovima dobijene iz indeksne baze načnih radova </w:t>
      </w:r>
      <w:r w:rsidRPr="00E36162">
        <w:rPr>
          <w:i/>
          <w:iCs/>
          <w:lang w:val="sr-Latn-RS"/>
        </w:rPr>
        <w:t xml:space="preserve">Scopus, </w:t>
      </w:r>
      <w:r w:rsidRPr="00E36162">
        <w:rPr>
          <w:lang w:val="sr-Latn-RS"/>
        </w:rPr>
        <w:t xml:space="preserve"> zaključno sa oktobrom 2020. Radovi su podeljeni u četri dadoteke gde svaka odgovara jednoj od prethudno pomenute katedre, </w:t>
      </w:r>
      <w:r w:rsidRPr="00E36162">
        <w:rPr>
          <w:i/>
          <w:iCs/>
          <w:lang w:val="sr-Latn-RS"/>
        </w:rPr>
        <w:t>epidemiologija.xlsx, imunologija.xlsx, infektivne_bolesti.xlsx, mikrobiologija.xlsx.</w:t>
      </w:r>
    </w:p>
    <w:p w14:paraId="6CA914E4" w14:textId="6A0DE197" w:rsidR="00DB2036" w:rsidRPr="00E36162" w:rsidRDefault="00DC6F40" w:rsidP="00DC6F40">
      <w:pPr>
        <w:pStyle w:val="Osnovnitekst"/>
        <w:rPr>
          <w:lang w:val="sr-Latn-RS"/>
        </w:rPr>
      </w:pPr>
      <w:r w:rsidRPr="00E36162">
        <w:rPr>
          <w:lang w:val="sr-Latn-RS"/>
        </w:rPr>
        <w:t>Podaci se sastoje od sledećih kolona:</w:t>
      </w:r>
    </w:p>
    <w:p w14:paraId="2554AE9B" w14:textId="77777777" w:rsidR="00DC6F40" w:rsidRPr="00E36162" w:rsidRDefault="00DC6F40" w:rsidP="00DC6F40">
      <w:pPr>
        <w:pStyle w:val="Osnovnitekst"/>
        <w:numPr>
          <w:ilvl w:val="0"/>
          <w:numId w:val="40"/>
        </w:numPr>
        <w:rPr>
          <w:lang w:val="sr-Latn-RS"/>
        </w:rPr>
      </w:pPr>
      <w:r w:rsidRPr="00E36162">
        <w:rPr>
          <w:i/>
          <w:iCs/>
          <w:lang w:val="sr-Latn-RS"/>
        </w:rPr>
        <w:t xml:space="preserve">Author </w:t>
      </w:r>
      <w:r w:rsidRPr="00E36162">
        <w:rPr>
          <w:lang w:val="sr-Latn-RS"/>
        </w:rPr>
        <w:t xml:space="preserve">– ime zaposlenog kome je pridružena odgovarajuća publikacija u Scopus bazi, </w:t>
      </w:r>
    </w:p>
    <w:p w14:paraId="0DAAAB65" w14:textId="77777777" w:rsidR="00DC6F40" w:rsidRPr="00E36162" w:rsidRDefault="00DC6F40" w:rsidP="00DC6F40">
      <w:pPr>
        <w:pStyle w:val="Osnovnitekst"/>
        <w:numPr>
          <w:ilvl w:val="0"/>
          <w:numId w:val="39"/>
        </w:numPr>
        <w:rPr>
          <w:lang w:val="sr-Latn-RS"/>
        </w:rPr>
      </w:pPr>
      <w:r w:rsidRPr="00E36162">
        <w:rPr>
          <w:lang w:val="sr-Latn-RS"/>
        </w:rPr>
        <w:t xml:space="preserve"> </w:t>
      </w:r>
      <w:r w:rsidRPr="00E36162">
        <w:rPr>
          <w:i/>
          <w:iCs/>
          <w:lang w:val="sr-Latn-RS"/>
        </w:rPr>
        <w:t xml:space="preserve">Authors </w:t>
      </w:r>
      <w:r w:rsidRPr="00E36162">
        <w:rPr>
          <w:lang w:val="sr-Latn-RS"/>
        </w:rPr>
        <w:t xml:space="preserve">– svi autori rada, </w:t>
      </w:r>
    </w:p>
    <w:p w14:paraId="331F0098" w14:textId="77777777" w:rsidR="00DC6F40" w:rsidRPr="00E36162" w:rsidRDefault="00DC6F40" w:rsidP="00DC6F40">
      <w:pPr>
        <w:pStyle w:val="Osnovnitekst"/>
        <w:numPr>
          <w:ilvl w:val="0"/>
          <w:numId w:val="39"/>
        </w:numPr>
        <w:rPr>
          <w:lang w:val="sr-Latn-RS"/>
        </w:rPr>
      </w:pPr>
      <w:r w:rsidRPr="00E36162">
        <w:rPr>
          <w:lang w:val="sr-Latn-RS"/>
        </w:rPr>
        <w:lastRenderedPageBreak/>
        <w:t xml:space="preserve"> </w:t>
      </w:r>
      <w:r w:rsidRPr="00E36162">
        <w:rPr>
          <w:i/>
          <w:iCs/>
          <w:lang w:val="sr-Latn-RS"/>
        </w:rPr>
        <w:t>Title</w:t>
      </w:r>
      <w:r w:rsidRPr="00E36162">
        <w:rPr>
          <w:lang w:val="sr-Latn-RS"/>
        </w:rPr>
        <w:t xml:space="preserve"> – naslov publikacije, </w:t>
      </w:r>
    </w:p>
    <w:p w14:paraId="7B5D89B9" w14:textId="77777777" w:rsidR="00DC6F40" w:rsidRPr="00E36162" w:rsidRDefault="00DC6F40" w:rsidP="00DC6F40">
      <w:pPr>
        <w:pStyle w:val="Osnovnitekst"/>
        <w:numPr>
          <w:ilvl w:val="0"/>
          <w:numId w:val="39"/>
        </w:numPr>
        <w:rPr>
          <w:lang w:val="sr-Latn-RS"/>
        </w:rPr>
      </w:pPr>
      <w:r w:rsidRPr="00E36162">
        <w:rPr>
          <w:i/>
          <w:iCs/>
          <w:lang w:val="sr-Latn-RS"/>
        </w:rPr>
        <w:t xml:space="preserve">Year </w:t>
      </w:r>
      <w:r w:rsidRPr="00E36162">
        <w:rPr>
          <w:lang w:val="sr-Latn-RS"/>
        </w:rPr>
        <w:t xml:space="preserve">– godina izdavanja, </w:t>
      </w:r>
    </w:p>
    <w:p w14:paraId="7F79C66E" w14:textId="77777777" w:rsidR="00DC6F40" w:rsidRPr="00E36162" w:rsidRDefault="00DC6F40" w:rsidP="00DC6F40">
      <w:pPr>
        <w:pStyle w:val="Osnovnitekst"/>
        <w:numPr>
          <w:ilvl w:val="0"/>
          <w:numId w:val="39"/>
        </w:numPr>
        <w:rPr>
          <w:lang w:val="sr-Latn-RS"/>
        </w:rPr>
      </w:pPr>
      <w:r w:rsidRPr="00E36162">
        <w:rPr>
          <w:i/>
          <w:iCs/>
          <w:lang w:val="sr-Latn-RS"/>
        </w:rPr>
        <w:t xml:space="preserve">Source title </w:t>
      </w:r>
      <w:r w:rsidRPr="00E36162">
        <w:rPr>
          <w:lang w:val="sr-Latn-RS"/>
        </w:rPr>
        <w:t xml:space="preserve">– ime časopisa u kome je rad objavljen, </w:t>
      </w:r>
    </w:p>
    <w:p w14:paraId="5CB10F48" w14:textId="77777777" w:rsidR="00DC6F40" w:rsidRPr="00E36162" w:rsidRDefault="00DC6F40" w:rsidP="00DC6F40">
      <w:pPr>
        <w:pStyle w:val="Osnovnitekst"/>
        <w:numPr>
          <w:ilvl w:val="0"/>
          <w:numId w:val="39"/>
        </w:numPr>
        <w:rPr>
          <w:lang w:val="sr-Latn-RS"/>
        </w:rPr>
      </w:pPr>
      <w:r w:rsidRPr="00E36162">
        <w:rPr>
          <w:i/>
          <w:iCs/>
          <w:lang w:val="sr-Latn-RS"/>
        </w:rPr>
        <w:t>Volume</w:t>
      </w:r>
      <w:r w:rsidRPr="00E36162">
        <w:rPr>
          <w:lang w:val="sr-Latn-RS"/>
        </w:rPr>
        <w:t xml:space="preserve"> – volumen časopisa u kome je rad objavljen, </w:t>
      </w:r>
    </w:p>
    <w:p w14:paraId="2A68BCFD" w14:textId="77777777" w:rsidR="00DC6F40" w:rsidRPr="00E36162" w:rsidRDefault="00DC6F40" w:rsidP="00DC6F40">
      <w:pPr>
        <w:pStyle w:val="Osnovnitekst"/>
        <w:numPr>
          <w:ilvl w:val="0"/>
          <w:numId w:val="39"/>
        </w:numPr>
        <w:rPr>
          <w:lang w:val="sr-Latn-RS"/>
        </w:rPr>
      </w:pPr>
      <w:r w:rsidRPr="00E36162">
        <w:rPr>
          <w:i/>
          <w:iCs/>
          <w:lang w:val="sr-Latn-RS"/>
        </w:rPr>
        <w:t>Issue</w:t>
      </w:r>
      <w:r w:rsidRPr="00E36162">
        <w:rPr>
          <w:lang w:val="sr-Latn-RS"/>
        </w:rPr>
        <w:t xml:space="preserve"> – redni broj sveske časopisa u kome je rad objavljen, </w:t>
      </w:r>
    </w:p>
    <w:p w14:paraId="4BDBC533" w14:textId="77777777" w:rsidR="00DC6F40" w:rsidRPr="00E36162" w:rsidRDefault="00DC6F40" w:rsidP="00DC6F40">
      <w:pPr>
        <w:pStyle w:val="Osnovnitekst"/>
        <w:numPr>
          <w:ilvl w:val="0"/>
          <w:numId w:val="39"/>
        </w:numPr>
        <w:rPr>
          <w:lang w:val="sr-Latn-RS"/>
        </w:rPr>
      </w:pPr>
      <w:r w:rsidRPr="00E36162">
        <w:rPr>
          <w:i/>
          <w:iCs/>
          <w:lang w:val="sr-Latn-RS"/>
        </w:rPr>
        <w:t xml:space="preserve">Art. No. </w:t>
      </w:r>
      <w:r w:rsidRPr="00E36162">
        <w:rPr>
          <w:lang w:val="sr-Latn-RS"/>
        </w:rPr>
        <w:t xml:space="preserve">– identifikacioni broj rada, </w:t>
      </w:r>
    </w:p>
    <w:p w14:paraId="026E109D" w14:textId="77777777" w:rsidR="00DC6F40" w:rsidRPr="00E36162" w:rsidRDefault="00DC6F40" w:rsidP="00DC6F40">
      <w:pPr>
        <w:pStyle w:val="Osnovnitekst"/>
        <w:numPr>
          <w:ilvl w:val="0"/>
          <w:numId w:val="39"/>
        </w:numPr>
        <w:rPr>
          <w:lang w:val="sr-Latn-RS"/>
        </w:rPr>
      </w:pPr>
      <w:r w:rsidRPr="00E36162">
        <w:rPr>
          <w:i/>
          <w:iCs/>
          <w:lang w:val="sr-Latn-RS"/>
        </w:rPr>
        <w:t>Page start</w:t>
      </w:r>
      <w:r w:rsidRPr="00E36162">
        <w:rPr>
          <w:lang w:val="sr-Latn-RS"/>
        </w:rPr>
        <w:t xml:space="preserve">  – početna stranica rada u časopisu, </w:t>
      </w:r>
    </w:p>
    <w:p w14:paraId="24EF3458" w14:textId="77777777" w:rsidR="00DC6F40" w:rsidRPr="00E36162" w:rsidRDefault="00DC6F40" w:rsidP="00DC6F40">
      <w:pPr>
        <w:pStyle w:val="Osnovnitekst"/>
        <w:numPr>
          <w:ilvl w:val="0"/>
          <w:numId w:val="39"/>
        </w:numPr>
        <w:rPr>
          <w:lang w:val="sr-Latn-RS"/>
        </w:rPr>
      </w:pPr>
      <w:r w:rsidRPr="00E36162">
        <w:rPr>
          <w:i/>
          <w:iCs/>
          <w:lang w:val="sr-Latn-RS"/>
        </w:rPr>
        <w:t xml:space="preserve">Page end </w:t>
      </w:r>
      <w:r w:rsidRPr="00E36162">
        <w:rPr>
          <w:lang w:val="sr-Latn-RS"/>
        </w:rPr>
        <w:t xml:space="preserve">– poslednja stranica rada u časopisu, </w:t>
      </w:r>
    </w:p>
    <w:p w14:paraId="24775E39" w14:textId="77777777" w:rsidR="00DC6F40" w:rsidRPr="00E36162" w:rsidRDefault="00DC6F40" w:rsidP="00DC6F40">
      <w:pPr>
        <w:pStyle w:val="Osnovnitekst"/>
        <w:numPr>
          <w:ilvl w:val="0"/>
          <w:numId w:val="39"/>
        </w:numPr>
        <w:rPr>
          <w:lang w:val="sr-Latn-RS"/>
        </w:rPr>
      </w:pPr>
      <w:r w:rsidRPr="00E36162">
        <w:rPr>
          <w:i/>
          <w:iCs/>
          <w:lang w:val="sr-Latn-RS"/>
        </w:rPr>
        <w:t xml:space="preserve">Page count </w:t>
      </w:r>
      <w:r w:rsidRPr="00E36162">
        <w:rPr>
          <w:lang w:val="sr-Latn-RS"/>
        </w:rPr>
        <w:t xml:space="preserve">– ukupan broj stranica rada, </w:t>
      </w:r>
    </w:p>
    <w:p w14:paraId="0990A4DE" w14:textId="77777777" w:rsidR="00DC6F40" w:rsidRPr="00E36162" w:rsidRDefault="00DC6F40" w:rsidP="00DC6F40">
      <w:pPr>
        <w:pStyle w:val="Osnovnitekst"/>
        <w:numPr>
          <w:ilvl w:val="0"/>
          <w:numId w:val="39"/>
        </w:numPr>
        <w:rPr>
          <w:lang w:val="sr-Latn-RS"/>
        </w:rPr>
      </w:pPr>
      <w:r w:rsidRPr="00E36162">
        <w:rPr>
          <w:i/>
          <w:iCs/>
          <w:lang w:val="sr-Latn-RS"/>
        </w:rPr>
        <w:t>Cited by</w:t>
      </w:r>
      <w:r w:rsidRPr="00E36162">
        <w:rPr>
          <w:lang w:val="sr-Latn-RS"/>
        </w:rPr>
        <w:t xml:space="preserve"> – broj citata drugih autora prema Scopus bazi,  </w:t>
      </w:r>
    </w:p>
    <w:p w14:paraId="2692DFCD" w14:textId="77777777" w:rsidR="00DC6F40" w:rsidRPr="00E36162" w:rsidRDefault="00DC6F40" w:rsidP="00DC6F40">
      <w:pPr>
        <w:pStyle w:val="Osnovnitekst"/>
        <w:numPr>
          <w:ilvl w:val="0"/>
          <w:numId w:val="39"/>
        </w:numPr>
        <w:rPr>
          <w:lang w:val="sr-Latn-RS"/>
        </w:rPr>
      </w:pPr>
      <w:r w:rsidRPr="00E36162">
        <w:rPr>
          <w:lang w:val="sr-Latn-RS"/>
        </w:rPr>
        <w:t xml:space="preserve"> </w:t>
      </w:r>
      <w:r w:rsidRPr="00E36162">
        <w:rPr>
          <w:i/>
          <w:iCs/>
          <w:lang w:val="sr-Latn-RS"/>
        </w:rPr>
        <w:t>Link</w:t>
      </w:r>
      <w:r w:rsidRPr="00E36162">
        <w:rPr>
          <w:lang w:val="sr-Latn-RS"/>
        </w:rPr>
        <w:t xml:space="preserve"> – link ka izvoru, </w:t>
      </w:r>
    </w:p>
    <w:p w14:paraId="0CFE1745" w14:textId="77777777" w:rsidR="00DC6F40" w:rsidRPr="00E36162" w:rsidRDefault="00DC6F40" w:rsidP="00DC6F40">
      <w:pPr>
        <w:pStyle w:val="Osnovnitekst"/>
        <w:numPr>
          <w:ilvl w:val="0"/>
          <w:numId w:val="39"/>
        </w:numPr>
        <w:rPr>
          <w:lang w:val="sr-Latn-RS"/>
        </w:rPr>
      </w:pPr>
      <w:r w:rsidRPr="00E36162">
        <w:rPr>
          <w:lang w:val="sr-Latn-RS"/>
        </w:rPr>
        <w:t xml:space="preserve"> </w:t>
      </w:r>
      <w:r w:rsidRPr="00E36162">
        <w:rPr>
          <w:i/>
          <w:iCs/>
          <w:lang w:val="sr-Latn-RS"/>
        </w:rPr>
        <w:t>Document Type</w:t>
      </w:r>
      <w:r w:rsidRPr="00E36162">
        <w:rPr>
          <w:lang w:val="sr-Latn-RS"/>
        </w:rPr>
        <w:t xml:space="preserve"> – tip rada, </w:t>
      </w:r>
    </w:p>
    <w:p w14:paraId="2F1FA0BD" w14:textId="5156E0E2" w:rsidR="00DC6F40" w:rsidRPr="00E36162" w:rsidRDefault="00DC6F40" w:rsidP="00DC6F40">
      <w:pPr>
        <w:pStyle w:val="Osnovnitekst"/>
        <w:numPr>
          <w:ilvl w:val="0"/>
          <w:numId w:val="39"/>
        </w:numPr>
        <w:rPr>
          <w:lang w:val="sr-Latn-RS"/>
        </w:rPr>
      </w:pPr>
      <w:r w:rsidRPr="00E36162">
        <w:rPr>
          <w:i/>
          <w:iCs/>
          <w:lang w:val="sr-Latn-RS"/>
        </w:rPr>
        <w:t xml:space="preserve">Source </w:t>
      </w:r>
      <w:r w:rsidRPr="00E36162">
        <w:rPr>
          <w:lang w:val="sr-Latn-RS"/>
        </w:rPr>
        <w:t>– indeksna baza koja predstavlja izvor podataka (Scopus).</w:t>
      </w:r>
    </w:p>
    <w:p w14:paraId="3F29DD07" w14:textId="69F6B365" w:rsidR="00D51EBD" w:rsidRPr="00E36162" w:rsidRDefault="00DC6F40" w:rsidP="00DC6F40">
      <w:pPr>
        <w:pStyle w:val="Osnovnitekst"/>
        <w:rPr>
          <w:lang w:val="sr-Latn-RS"/>
        </w:rPr>
      </w:pPr>
      <w:r w:rsidRPr="00E36162">
        <w:rPr>
          <w:lang w:val="sr-Latn-RS"/>
        </w:rPr>
        <w:t>U analizi su od interesa samo publikacije tipa Article, Article in Press, Review, Book Chapter, Letter, Note, dok se ostale mogu zanemariti</w:t>
      </w:r>
    </w:p>
    <w:p w14:paraId="210B6B18" w14:textId="044B53E1" w:rsidR="00F06BB2" w:rsidRPr="00E36162" w:rsidRDefault="00DC6F40" w:rsidP="002E288B">
      <w:pPr>
        <w:pStyle w:val="Inivonaslova-Poglavlje"/>
        <w:rPr>
          <w:lang w:val="sr-Latn-RS"/>
        </w:rPr>
      </w:pPr>
      <w:bookmarkStart w:id="6" w:name="_Toc175077095"/>
      <w:r w:rsidRPr="00E36162">
        <w:rPr>
          <w:lang w:val="sr-Latn-RS"/>
        </w:rPr>
        <w:lastRenderedPageBreak/>
        <w:t>Baza podataka</w:t>
      </w:r>
      <w:bookmarkEnd w:id="6"/>
    </w:p>
    <w:p w14:paraId="24139BFA" w14:textId="365EFBB9" w:rsidR="00203708" w:rsidRPr="00E36162" w:rsidRDefault="00DC6F40" w:rsidP="00203708">
      <w:pPr>
        <w:pStyle w:val="Osnovnitekst"/>
        <w:rPr>
          <w:lang w:val="sr-Latn-RS"/>
        </w:rPr>
      </w:pPr>
      <w:r w:rsidRPr="00E36162">
        <w:rPr>
          <w:lang w:val="sr-Latn-RS"/>
        </w:rPr>
        <w:t xml:space="preserve">U ovom poglavlju biće dat opis baze podataka korišćene u ovom istraživanju. </w:t>
      </w:r>
    </w:p>
    <w:p w14:paraId="7926D976" w14:textId="3D5EB6D3" w:rsidR="00374231" w:rsidRPr="00E36162" w:rsidRDefault="00DC6F40" w:rsidP="00374231">
      <w:pPr>
        <w:pStyle w:val="IInivonaslova-Potpoglavlje"/>
        <w:rPr>
          <w:lang w:val="sr-Latn-RS"/>
        </w:rPr>
      </w:pPr>
      <w:bookmarkStart w:id="7" w:name="_Toc175077096"/>
      <w:r w:rsidRPr="00E36162">
        <w:rPr>
          <w:lang w:val="sr-Latn-RS"/>
        </w:rPr>
        <w:t>Opšte informacije</w:t>
      </w:r>
      <w:bookmarkEnd w:id="7"/>
    </w:p>
    <w:p w14:paraId="3BB7414F" w14:textId="21B8FDDF" w:rsidR="002A5554" w:rsidRPr="00E36162" w:rsidRDefault="00DC6F40" w:rsidP="002A5554">
      <w:pPr>
        <w:pStyle w:val="Osnovnitekst"/>
        <w:rPr>
          <w:lang w:val="sr-Latn-RS"/>
        </w:rPr>
      </w:pPr>
      <w:r w:rsidRPr="00E36162">
        <w:rPr>
          <w:lang w:val="sr-Latn-RS"/>
        </w:rPr>
        <w:t xml:space="preserve">Fajl koji sadrži informacije o naučnicima, od interesa inicijalno </w:t>
      </w:r>
      <w:r w:rsidR="004C7512" w:rsidRPr="00E36162">
        <w:rPr>
          <w:lang w:val="sr-Latn-RS"/>
        </w:rPr>
        <w:t xml:space="preserve">sadrži informacije o 59 naučnika, analizom sadržaja fajla primećujemo da od toga postoji 6 naučnika koji ne sadrže informaciju u H indeksu i broju radova. Predmet ovog istraživanja je analiza naučne produkcije, samim tim nam zaposleni za koje nemamo informacije o radovima u posmatranom periodu nisu od interesa, i otklanjamo ih iz inicijalnog skupa podataka. </w:t>
      </w:r>
      <w:r w:rsidR="002A5554" w:rsidRPr="00E36162">
        <w:rPr>
          <w:lang w:val="sr-Latn-RS"/>
        </w:rPr>
        <w:t xml:space="preserve">Nakon čega je analizirana raspodela posmatranih naučnika po katedrama, koja je prikazana na slici 3.1.1. Sa koje primećujemo da aktivni naučnici koji se bave proučavanjem epidemiologije i  zaraznih bolesti nisu ravnomerno raspoređeni po katedrama od interesa. </w:t>
      </w:r>
    </w:p>
    <w:p w14:paraId="6CBF9B14" w14:textId="5D650A04" w:rsidR="00374231" w:rsidRPr="00E36162" w:rsidRDefault="002A5554" w:rsidP="00374231">
      <w:pPr>
        <w:pStyle w:val="Osnovnitekst"/>
        <w:ind w:firstLine="0"/>
        <w:jc w:val="center"/>
        <w:rPr>
          <w:b/>
          <w:bCs/>
          <w:sz w:val="20"/>
          <w:szCs w:val="20"/>
          <w:lang w:val="sr-Latn-RS"/>
        </w:rPr>
      </w:pPr>
      <w:r w:rsidRPr="00E36162">
        <w:rPr>
          <w:lang w:val="sr-Latn-RS"/>
        </w:rPr>
        <w:drawing>
          <wp:inline distT="0" distB="0" distL="0" distR="0" wp14:anchorId="6508AFCD" wp14:editId="00411F93">
            <wp:extent cx="6115050" cy="4410075"/>
            <wp:effectExtent l="0" t="0" r="0" b="9525"/>
            <wp:docPr id="10835853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4410075"/>
                    </a:xfrm>
                    <a:prstGeom prst="rect">
                      <a:avLst/>
                    </a:prstGeom>
                    <a:noFill/>
                    <a:ln>
                      <a:noFill/>
                    </a:ln>
                  </pic:spPr>
                </pic:pic>
              </a:graphicData>
            </a:graphic>
          </wp:inline>
        </w:drawing>
      </w:r>
      <w:r w:rsidRPr="00E36162">
        <w:rPr>
          <w:b/>
          <w:bCs/>
          <w:sz w:val="20"/>
          <w:szCs w:val="20"/>
          <w:lang w:val="sr-Latn-RS"/>
        </w:rPr>
        <w:t xml:space="preserve"> </w:t>
      </w:r>
    </w:p>
    <w:p w14:paraId="0DAD3C0A" w14:textId="33A241FB" w:rsidR="00374231" w:rsidRPr="00E36162" w:rsidRDefault="002A5554" w:rsidP="00374231">
      <w:pPr>
        <w:pStyle w:val="Oznakaslike"/>
        <w:rPr>
          <w:lang w:val="sr-Latn-RS"/>
        </w:rPr>
      </w:pPr>
      <w:bookmarkStart w:id="8" w:name="_Toc175223329"/>
      <w:r w:rsidRPr="00E36162">
        <w:rPr>
          <w:lang w:val="sr-Latn-RS"/>
        </w:rPr>
        <w:t>Slika 3.1.1. Raspodela broja naučnika po katedrama</w:t>
      </w:r>
      <w:bookmarkEnd w:id="8"/>
    </w:p>
    <w:p w14:paraId="02CE2435" w14:textId="36C13AE3" w:rsidR="006C2F2A" w:rsidRPr="00E36162" w:rsidRDefault="000312D7" w:rsidP="006C2F2A">
      <w:pPr>
        <w:pStyle w:val="Osnovnitekst"/>
        <w:ind w:firstLine="0"/>
        <w:rPr>
          <w:lang w:val="sr-Latn-RS"/>
        </w:rPr>
      </w:pPr>
      <w:r w:rsidRPr="00E36162">
        <w:rPr>
          <w:lang w:val="sr-Latn-RS"/>
        </w:rPr>
        <w:lastRenderedPageBreak/>
        <w:t xml:space="preserve">Vršimo analizu </w:t>
      </w:r>
      <w:r w:rsidR="006C2F2A" w:rsidRPr="00E36162">
        <w:rPr>
          <w:lang w:val="sr-Latn-RS"/>
        </w:rPr>
        <w:t xml:space="preserve">radova prikupljenih iz </w:t>
      </w:r>
      <w:r w:rsidR="006C2F2A" w:rsidRPr="00E36162">
        <w:rPr>
          <w:i/>
          <w:iCs/>
          <w:lang w:val="sr-Latn-RS"/>
        </w:rPr>
        <w:t xml:space="preserve">Scopus </w:t>
      </w:r>
      <w:r w:rsidR="006C2F2A" w:rsidRPr="00E36162">
        <w:rPr>
          <w:lang w:val="sr-Latn-RS"/>
        </w:rPr>
        <w:t xml:space="preserve">baze, primećujemo da postoje duplikati. Konačan skup podataka je dobijen otklanjanjem među duplikatima, onih vrednosti koji sadrže manje informacija, fokusirajući se na broj citiranosti. Nakon uklanjanja podataka navedenim principom u bazi su ostala još dva para duplikata. Kod jednog od parova duplikata imamo dva puta identične informacije, tako da je nasumično vršeno uklanjanje jednog zapisa, dok je za drugi par izvršena provera dostupnosti izvora u </w:t>
      </w:r>
      <w:r w:rsidR="006C2F2A" w:rsidRPr="00E36162">
        <w:rPr>
          <w:i/>
          <w:iCs/>
          <w:lang w:val="sr-Latn-RS"/>
        </w:rPr>
        <w:t xml:space="preserve">Scopus </w:t>
      </w:r>
      <w:r w:rsidR="006C2F2A" w:rsidRPr="00E36162">
        <w:rPr>
          <w:lang w:val="sr-Latn-RS"/>
        </w:rPr>
        <w:t xml:space="preserve">bazi, i otklonjen je onaj duplikat čiji izvorni link ne vodi na traženi rad. Na slici </w:t>
      </w:r>
    </w:p>
    <w:p w14:paraId="19289705" w14:textId="5195186B" w:rsidR="000312D7" w:rsidRPr="00E36162" w:rsidRDefault="006C2F2A" w:rsidP="006C2F2A">
      <w:pPr>
        <w:pStyle w:val="Osnovnitekst"/>
        <w:ind w:firstLine="0"/>
        <w:rPr>
          <w:lang w:val="sr-Latn-RS"/>
        </w:rPr>
      </w:pPr>
      <w:r w:rsidRPr="00E36162">
        <w:rPr>
          <w:lang w:val="sr-Latn-RS"/>
        </w:rPr>
        <w:t xml:space="preserve"> </w:t>
      </w:r>
      <w:r w:rsidR="000312D7" w:rsidRPr="00E36162">
        <w:rPr>
          <w:b/>
          <w:bCs/>
          <w:sz w:val="20"/>
          <w:szCs w:val="20"/>
          <w:lang w:val="sr-Latn-RS"/>
        </w:rPr>
        <w:t xml:space="preserve"> </w:t>
      </w:r>
      <w:r w:rsidR="00F77910" w:rsidRPr="00E36162">
        <w:rPr>
          <w:b/>
          <w:bCs/>
          <w:sz w:val="20"/>
          <w:szCs w:val="20"/>
          <w:lang w:val="sr-Latn-RS"/>
        </w:rPr>
        <w:drawing>
          <wp:inline distT="0" distB="0" distL="0" distR="0" wp14:anchorId="3D84B87C" wp14:editId="2E320FCE">
            <wp:extent cx="6115050" cy="3924300"/>
            <wp:effectExtent l="0" t="0" r="0" b="0"/>
            <wp:docPr id="5295554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3924300"/>
                    </a:xfrm>
                    <a:prstGeom prst="rect">
                      <a:avLst/>
                    </a:prstGeom>
                    <a:noFill/>
                    <a:ln>
                      <a:noFill/>
                    </a:ln>
                  </pic:spPr>
                </pic:pic>
              </a:graphicData>
            </a:graphic>
          </wp:inline>
        </w:drawing>
      </w:r>
    </w:p>
    <w:p w14:paraId="45365915" w14:textId="5FD69EC1" w:rsidR="000312D7" w:rsidRPr="00E36162" w:rsidRDefault="000312D7" w:rsidP="000312D7">
      <w:pPr>
        <w:pStyle w:val="Oznakaslike"/>
        <w:rPr>
          <w:lang w:val="sr-Latn-RS"/>
        </w:rPr>
      </w:pPr>
      <w:bookmarkStart w:id="9" w:name="_Toc175223330"/>
      <w:r w:rsidRPr="00E36162">
        <w:rPr>
          <w:lang w:val="sr-Latn-RS"/>
        </w:rPr>
        <w:t>Slika 3.1.2. Raspodela broja radova po katedrama</w:t>
      </w:r>
      <w:bookmarkEnd w:id="9"/>
    </w:p>
    <w:p w14:paraId="0277D238" w14:textId="5A1EE7A8" w:rsidR="004A75CA" w:rsidRPr="00E36162" w:rsidRDefault="000312D7" w:rsidP="006C2F2A">
      <w:pPr>
        <w:pStyle w:val="Osnovnitekst"/>
        <w:rPr>
          <w:lang w:val="sr-Latn-RS"/>
        </w:rPr>
      </w:pPr>
      <w:r w:rsidRPr="00E36162">
        <w:rPr>
          <w:lang w:val="sr-Latn-RS"/>
        </w:rPr>
        <w:tab/>
        <w:t>Možemo primetiti da iako se na katedri za epidemiologiju nalazi manje autora u odnosu na katedru za mikrobiologiju (slika 3.1.1.), oni su učestvovali u pisanju većeg broja radova</w:t>
      </w:r>
      <w:r w:rsidR="006C2F2A" w:rsidRPr="00E36162">
        <w:rPr>
          <w:lang w:val="sr-Latn-RS"/>
        </w:rPr>
        <w:t>, čije vrednosti možemo videti u tabeli 3.1.1.</w:t>
      </w:r>
    </w:p>
    <w:p w14:paraId="492695BD" w14:textId="4A7884AC" w:rsidR="002067AD" w:rsidRPr="00E36162" w:rsidRDefault="002067AD" w:rsidP="002067AD">
      <w:pPr>
        <w:pStyle w:val="Oznakatabele"/>
        <w:rPr>
          <w:lang w:val="sr-Latn-RS"/>
        </w:rPr>
      </w:pPr>
      <w:bookmarkStart w:id="10" w:name="_Toc175223359"/>
      <w:r w:rsidRPr="00E36162">
        <w:rPr>
          <w:lang w:val="sr-Latn-RS"/>
        </w:rPr>
        <w:t>Tabela 3.1.1. Raspodela broja radova po katedrama</w:t>
      </w:r>
      <w:bookmarkEnd w:id="10"/>
    </w:p>
    <w:tbl>
      <w:tblPr>
        <w:tblStyle w:val="GridTable5Dark"/>
        <w:tblW w:w="0" w:type="auto"/>
        <w:tblLook w:val="06A0" w:firstRow="1" w:lastRow="0" w:firstColumn="1" w:lastColumn="0" w:noHBand="1" w:noVBand="1"/>
      </w:tblPr>
      <w:tblGrid>
        <w:gridCol w:w="1925"/>
        <w:gridCol w:w="1925"/>
        <w:gridCol w:w="2085"/>
        <w:gridCol w:w="1767"/>
        <w:gridCol w:w="1926"/>
      </w:tblGrid>
      <w:tr w:rsidR="001D2396" w:rsidRPr="00E36162" w14:paraId="01D5B4D1" w14:textId="77777777" w:rsidTr="001D23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shd w:val="clear" w:color="auto" w:fill="A6A6A6" w:themeFill="background1" w:themeFillShade="A6"/>
            <w:vAlign w:val="center"/>
          </w:tcPr>
          <w:p w14:paraId="684B46E7" w14:textId="67A0A533" w:rsidR="002067AD" w:rsidRPr="00E36162" w:rsidRDefault="002067AD" w:rsidP="0090366C">
            <w:pPr>
              <w:pStyle w:val="Osnovnitekst"/>
              <w:ind w:firstLine="0"/>
              <w:jc w:val="center"/>
              <w:rPr>
                <w:color w:val="auto"/>
                <w:lang w:val="sr-Latn-RS"/>
              </w:rPr>
            </w:pPr>
          </w:p>
        </w:tc>
        <w:tc>
          <w:tcPr>
            <w:tcW w:w="1925" w:type="dxa"/>
            <w:shd w:val="clear" w:color="auto" w:fill="A6A6A6" w:themeFill="background1" w:themeFillShade="A6"/>
            <w:vAlign w:val="center"/>
          </w:tcPr>
          <w:p w14:paraId="2AEC048E" w14:textId="390094B9" w:rsidR="002067AD" w:rsidRPr="00E36162" w:rsidRDefault="002067AD" w:rsidP="0090366C">
            <w:pPr>
              <w:pStyle w:val="Osnovnitekst"/>
              <w:ind w:firstLine="0"/>
              <w:jc w:val="center"/>
              <w:cnfStyle w:val="100000000000" w:firstRow="1" w:lastRow="0" w:firstColumn="0" w:lastColumn="0" w:oddVBand="0" w:evenVBand="0" w:oddHBand="0" w:evenHBand="0" w:firstRowFirstColumn="0" w:firstRowLastColumn="0" w:lastRowFirstColumn="0" w:lastRowLastColumn="0"/>
              <w:rPr>
                <w:color w:val="auto"/>
                <w:lang w:val="sr-Latn-RS"/>
              </w:rPr>
            </w:pPr>
            <w:r w:rsidRPr="00E36162">
              <w:rPr>
                <w:color w:val="auto"/>
                <w:lang w:val="sr-Latn-RS"/>
              </w:rPr>
              <w:t>Infektivne bolesti</w:t>
            </w:r>
          </w:p>
        </w:tc>
        <w:tc>
          <w:tcPr>
            <w:tcW w:w="2085" w:type="dxa"/>
            <w:shd w:val="clear" w:color="auto" w:fill="A6A6A6" w:themeFill="background1" w:themeFillShade="A6"/>
            <w:vAlign w:val="center"/>
          </w:tcPr>
          <w:p w14:paraId="3B777FFF" w14:textId="06AC1074" w:rsidR="002067AD" w:rsidRPr="00E36162" w:rsidRDefault="002067AD" w:rsidP="0090366C">
            <w:pPr>
              <w:pStyle w:val="Osnovnitekst"/>
              <w:ind w:firstLine="0"/>
              <w:jc w:val="center"/>
              <w:cnfStyle w:val="100000000000" w:firstRow="1" w:lastRow="0" w:firstColumn="0" w:lastColumn="0" w:oddVBand="0" w:evenVBand="0" w:oddHBand="0" w:evenHBand="0" w:firstRowFirstColumn="0" w:firstRowLastColumn="0" w:lastRowFirstColumn="0" w:lastRowLastColumn="0"/>
              <w:rPr>
                <w:color w:val="auto"/>
                <w:lang w:val="sr-Latn-RS"/>
              </w:rPr>
            </w:pPr>
            <w:r w:rsidRPr="00E36162">
              <w:rPr>
                <w:color w:val="auto"/>
                <w:lang w:val="sr-Latn-RS"/>
              </w:rPr>
              <w:t>Katedra za epidemiologiju</w:t>
            </w:r>
          </w:p>
        </w:tc>
        <w:tc>
          <w:tcPr>
            <w:tcW w:w="1767" w:type="dxa"/>
            <w:shd w:val="clear" w:color="auto" w:fill="A6A6A6" w:themeFill="background1" w:themeFillShade="A6"/>
            <w:vAlign w:val="center"/>
          </w:tcPr>
          <w:p w14:paraId="72762D41" w14:textId="0019ACE2" w:rsidR="002067AD" w:rsidRPr="00E36162" w:rsidRDefault="002067AD" w:rsidP="0090366C">
            <w:pPr>
              <w:pStyle w:val="Osnovnitekst"/>
              <w:ind w:firstLine="0"/>
              <w:jc w:val="center"/>
              <w:cnfStyle w:val="100000000000" w:firstRow="1" w:lastRow="0" w:firstColumn="0" w:lastColumn="0" w:oddVBand="0" w:evenVBand="0" w:oddHBand="0" w:evenHBand="0" w:firstRowFirstColumn="0" w:firstRowLastColumn="0" w:lastRowFirstColumn="0" w:lastRowLastColumn="0"/>
              <w:rPr>
                <w:color w:val="auto"/>
                <w:lang w:val="sr-Latn-RS"/>
              </w:rPr>
            </w:pPr>
            <w:r w:rsidRPr="00E36162">
              <w:rPr>
                <w:color w:val="auto"/>
                <w:lang w:val="sr-Latn-RS"/>
              </w:rPr>
              <w:t>Katedra za imunologiju</w:t>
            </w:r>
          </w:p>
        </w:tc>
        <w:tc>
          <w:tcPr>
            <w:tcW w:w="1926" w:type="dxa"/>
            <w:shd w:val="clear" w:color="auto" w:fill="A6A6A6" w:themeFill="background1" w:themeFillShade="A6"/>
            <w:vAlign w:val="center"/>
          </w:tcPr>
          <w:p w14:paraId="3AB30BBA" w14:textId="739EADFE" w:rsidR="002067AD" w:rsidRPr="00E36162" w:rsidRDefault="002067AD" w:rsidP="0090366C">
            <w:pPr>
              <w:pStyle w:val="Osnovnitekst"/>
              <w:ind w:firstLine="0"/>
              <w:jc w:val="center"/>
              <w:cnfStyle w:val="100000000000" w:firstRow="1" w:lastRow="0" w:firstColumn="0" w:lastColumn="0" w:oddVBand="0" w:evenVBand="0" w:oddHBand="0" w:evenHBand="0" w:firstRowFirstColumn="0" w:firstRowLastColumn="0" w:lastRowFirstColumn="0" w:lastRowLastColumn="0"/>
              <w:rPr>
                <w:color w:val="auto"/>
                <w:lang w:val="sr-Latn-RS"/>
              </w:rPr>
            </w:pPr>
            <w:r w:rsidRPr="00E36162">
              <w:rPr>
                <w:color w:val="auto"/>
                <w:lang w:val="sr-Latn-RS"/>
              </w:rPr>
              <w:t>Katedra za mikrobiologiju</w:t>
            </w:r>
          </w:p>
        </w:tc>
      </w:tr>
      <w:tr w:rsidR="001D2396" w:rsidRPr="00E36162" w14:paraId="5AB48169" w14:textId="77777777" w:rsidTr="001D2396">
        <w:tc>
          <w:tcPr>
            <w:cnfStyle w:val="001000000000" w:firstRow="0" w:lastRow="0" w:firstColumn="1" w:lastColumn="0" w:oddVBand="0" w:evenVBand="0" w:oddHBand="0" w:evenHBand="0" w:firstRowFirstColumn="0" w:firstRowLastColumn="0" w:lastRowFirstColumn="0" w:lastRowLastColumn="0"/>
            <w:tcW w:w="1925" w:type="dxa"/>
            <w:shd w:val="clear" w:color="auto" w:fill="A6A6A6" w:themeFill="background1" w:themeFillShade="A6"/>
            <w:vAlign w:val="center"/>
          </w:tcPr>
          <w:p w14:paraId="7E866C05" w14:textId="427FFDE6" w:rsidR="002067AD" w:rsidRPr="00E36162" w:rsidRDefault="006C2F2A" w:rsidP="0090366C">
            <w:pPr>
              <w:pStyle w:val="Osnovnitekst"/>
              <w:tabs>
                <w:tab w:val="left" w:pos="360"/>
              </w:tabs>
              <w:ind w:firstLine="0"/>
              <w:jc w:val="center"/>
              <w:rPr>
                <w:color w:val="auto"/>
                <w:sz w:val="22"/>
                <w:szCs w:val="22"/>
                <w:lang w:val="sr-Latn-RS"/>
              </w:rPr>
            </w:pPr>
            <w:r w:rsidRPr="00E36162">
              <w:rPr>
                <w:color w:val="auto"/>
                <w:sz w:val="22"/>
                <w:szCs w:val="22"/>
                <w:lang w:val="sr-Latn-RS"/>
              </w:rPr>
              <w:t>Broj radova</w:t>
            </w:r>
          </w:p>
        </w:tc>
        <w:tc>
          <w:tcPr>
            <w:tcW w:w="1925" w:type="dxa"/>
            <w:shd w:val="clear" w:color="auto" w:fill="D9D9D9" w:themeFill="background1" w:themeFillShade="D9"/>
            <w:vAlign w:val="center"/>
          </w:tcPr>
          <w:p w14:paraId="05EB0192" w14:textId="1A080108" w:rsidR="002067AD" w:rsidRPr="00E36162" w:rsidRDefault="006C2F2A" w:rsidP="0090366C">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151</w:t>
            </w:r>
          </w:p>
        </w:tc>
        <w:tc>
          <w:tcPr>
            <w:tcW w:w="2085" w:type="dxa"/>
            <w:shd w:val="clear" w:color="auto" w:fill="D9D9D9" w:themeFill="background1" w:themeFillShade="D9"/>
            <w:vAlign w:val="center"/>
          </w:tcPr>
          <w:p w14:paraId="23A7EAEC" w14:textId="52EB6D43" w:rsidR="002067AD" w:rsidRPr="00E36162" w:rsidRDefault="006C2F2A" w:rsidP="0090366C">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5</w:t>
            </w:r>
            <w:r w:rsidR="00F77910" w:rsidRPr="00E36162">
              <w:rPr>
                <w:lang w:val="sr-Latn-RS"/>
              </w:rPr>
              <w:t>13</w:t>
            </w:r>
          </w:p>
        </w:tc>
        <w:tc>
          <w:tcPr>
            <w:tcW w:w="1767" w:type="dxa"/>
            <w:shd w:val="clear" w:color="auto" w:fill="D9D9D9" w:themeFill="background1" w:themeFillShade="D9"/>
            <w:vAlign w:val="center"/>
          </w:tcPr>
          <w:p w14:paraId="7BEC3201" w14:textId="45F440E2" w:rsidR="002067AD" w:rsidRPr="00E36162" w:rsidRDefault="006C2F2A" w:rsidP="0090366C">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2</w:t>
            </w:r>
            <w:r w:rsidR="00F77910" w:rsidRPr="00E36162">
              <w:rPr>
                <w:lang w:val="sr-Latn-RS"/>
              </w:rPr>
              <w:t>71</w:t>
            </w:r>
          </w:p>
        </w:tc>
        <w:tc>
          <w:tcPr>
            <w:tcW w:w="1926" w:type="dxa"/>
            <w:shd w:val="clear" w:color="auto" w:fill="D9D9D9" w:themeFill="background1" w:themeFillShade="D9"/>
            <w:vAlign w:val="center"/>
          </w:tcPr>
          <w:p w14:paraId="2F473B23" w14:textId="68C1F761" w:rsidR="002067AD" w:rsidRPr="00E36162" w:rsidRDefault="00F77910" w:rsidP="0090366C">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383</w:t>
            </w:r>
          </w:p>
        </w:tc>
      </w:tr>
    </w:tbl>
    <w:p w14:paraId="6F6D24B8" w14:textId="77777777" w:rsidR="002067AD" w:rsidRPr="00E36162" w:rsidRDefault="002067AD" w:rsidP="004A75CA">
      <w:pPr>
        <w:pStyle w:val="Osnovnitekst"/>
        <w:ind w:firstLine="0"/>
        <w:rPr>
          <w:lang w:val="sr-Latn-RS"/>
        </w:rPr>
      </w:pPr>
    </w:p>
    <w:p w14:paraId="3443FF6F" w14:textId="4E80E156" w:rsidR="002E2A55" w:rsidRPr="00E36162" w:rsidRDefault="00E34689" w:rsidP="005D4C6E">
      <w:pPr>
        <w:pStyle w:val="Inivonaslova-Poglavlje"/>
        <w:rPr>
          <w:lang w:val="sr-Latn-RS"/>
        </w:rPr>
      </w:pPr>
      <w:bookmarkStart w:id="11" w:name="_Toc175077097"/>
      <w:r w:rsidRPr="00E36162">
        <w:rPr>
          <w:lang w:val="sr-Latn-RS"/>
        </w:rPr>
        <w:lastRenderedPageBreak/>
        <w:t>Statistička obrada podataka</w:t>
      </w:r>
      <w:bookmarkEnd w:id="11"/>
    </w:p>
    <w:p w14:paraId="37CF5D86" w14:textId="529E5C26" w:rsidR="00E34689" w:rsidRPr="00E36162" w:rsidRDefault="00E34689" w:rsidP="00E34689">
      <w:pPr>
        <w:pStyle w:val="Osnovnitekst"/>
        <w:rPr>
          <w:lang w:val="sr-Latn-RS"/>
        </w:rPr>
      </w:pPr>
      <w:r w:rsidRPr="00E36162">
        <w:rPr>
          <w:lang w:val="sr-Latn-RS"/>
        </w:rPr>
        <w:t xml:space="preserve">Izvršena je statistička obrada podataka, sa fokusom na istraživačka pitanja data u postavci projekta [1]. </w:t>
      </w:r>
    </w:p>
    <w:p w14:paraId="428D0572" w14:textId="5B8B3879" w:rsidR="007C13D0" w:rsidRPr="00E36162" w:rsidRDefault="003E5E18" w:rsidP="003E5E18">
      <w:pPr>
        <w:pStyle w:val="IInivonaslova-Potpoglavlje"/>
        <w:numPr>
          <w:ilvl w:val="0"/>
          <w:numId w:val="0"/>
        </w:numPr>
        <w:ind w:left="567" w:hanging="567"/>
        <w:rPr>
          <w:lang w:val="sr-Latn-RS"/>
        </w:rPr>
      </w:pPr>
      <w:bookmarkStart w:id="12" w:name="_Toc175077098"/>
      <w:r w:rsidRPr="00E36162">
        <w:rPr>
          <w:lang w:val="sr-Latn-RS"/>
        </w:rPr>
        <w:t xml:space="preserve">4.1 . </w:t>
      </w:r>
      <w:r w:rsidR="00026DFA" w:rsidRPr="00E36162">
        <w:rPr>
          <w:lang w:val="sr-Latn-RS"/>
        </w:rPr>
        <w:t>Analiza produktivnosti autora</w:t>
      </w:r>
      <w:bookmarkEnd w:id="12"/>
    </w:p>
    <w:p w14:paraId="6C256D5E" w14:textId="0777063C" w:rsidR="00026DFA" w:rsidRPr="00E36162" w:rsidRDefault="00026DFA" w:rsidP="00026DFA">
      <w:pPr>
        <w:pStyle w:val="Osnovnitekst"/>
        <w:rPr>
          <w:lang w:val="sr-Latn-RS"/>
        </w:rPr>
      </w:pPr>
      <w:r w:rsidRPr="00E36162">
        <w:rPr>
          <w:lang w:val="sr-Latn-RS"/>
        </w:rPr>
        <w:t>Analiziran je očišćeni skup radova, u tabeli 4.1.1. vidimo 10 istraživača sa najvećim brojem radova na osnovu analiziranih podataka.</w:t>
      </w:r>
    </w:p>
    <w:p w14:paraId="7E8E9E02" w14:textId="3540F94A" w:rsidR="00D51CDD" w:rsidRPr="00E36162" w:rsidRDefault="00D51CDD" w:rsidP="00D51CDD">
      <w:pPr>
        <w:pStyle w:val="Oznakatabele"/>
        <w:rPr>
          <w:lang w:val="sr-Latn-RS"/>
        </w:rPr>
      </w:pPr>
      <w:bookmarkStart w:id="13" w:name="_Toc175223360"/>
      <w:r w:rsidRPr="00E36162">
        <w:rPr>
          <w:lang w:val="sr-Latn-RS"/>
        </w:rPr>
        <w:t>Tabela 4.1.1. Prikaz autora sa najviše radova</w:t>
      </w:r>
      <w:r w:rsidR="00452C76" w:rsidRPr="00E36162">
        <w:rPr>
          <w:lang w:val="sr-Latn-RS"/>
        </w:rPr>
        <w:t xml:space="preserve"> celovito brojanje</w:t>
      </w:r>
      <w:bookmarkEnd w:id="13"/>
    </w:p>
    <w:tbl>
      <w:tblPr>
        <w:tblStyle w:val="GridTable5Dark"/>
        <w:tblW w:w="0" w:type="auto"/>
        <w:tblLook w:val="04A0" w:firstRow="1" w:lastRow="0" w:firstColumn="1" w:lastColumn="0" w:noHBand="0" w:noVBand="1"/>
      </w:tblPr>
      <w:tblGrid>
        <w:gridCol w:w="3209"/>
        <w:gridCol w:w="3209"/>
        <w:gridCol w:w="3210"/>
      </w:tblGrid>
      <w:tr w:rsidR="001D2396" w:rsidRPr="00E36162" w14:paraId="0910C9BE" w14:textId="77777777" w:rsidTr="001D23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shd w:val="clear" w:color="auto" w:fill="A6A6A6" w:themeFill="background1" w:themeFillShade="A6"/>
            <w:vAlign w:val="center"/>
          </w:tcPr>
          <w:p w14:paraId="3C1D0114" w14:textId="3050BF00" w:rsidR="00026DFA" w:rsidRPr="00E36162" w:rsidRDefault="00026DFA" w:rsidP="00D51CDD">
            <w:pPr>
              <w:pStyle w:val="Osnovnitekst"/>
              <w:ind w:firstLine="0"/>
              <w:jc w:val="center"/>
              <w:rPr>
                <w:b w:val="0"/>
                <w:bCs w:val="0"/>
                <w:color w:val="auto"/>
                <w:lang w:val="sr-Latn-RS"/>
              </w:rPr>
            </w:pPr>
            <w:r w:rsidRPr="00E36162">
              <w:rPr>
                <w:b w:val="0"/>
                <w:bCs w:val="0"/>
                <w:color w:val="auto"/>
                <w:lang w:val="sr-Latn-RS"/>
              </w:rPr>
              <w:t>Autor</w:t>
            </w:r>
          </w:p>
        </w:tc>
        <w:tc>
          <w:tcPr>
            <w:tcW w:w="3209" w:type="dxa"/>
            <w:shd w:val="clear" w:color="auto" w:fill="A6A6A6" w:themeFill="background1" w:themeFillShade="A6"/>
            <w:vAlign w:val="center"/>
          </w:tcPr>
          <w:p w14:paraId="3FBF27F2" w14:textId="3F33DB38" w:rsidR="00026DFA" w:rsidRPr="00E36162" w:rsidRDefault="00026DFA" w:rsidP="00D51CDD">
            <w:pPr>
              <w:pStyle w:val="Osnovnitekst"/>
              <w:ind w:firstLine="0"/>
              <w:jc w:val="center"/>
              <w:cnfStyle w:val="100000000000" w:firstRow="1" w:lastRow="0" w:firstColumn="0" w:lastColumn="0" w:oddVBand="0" w:evenVBand="0" w:oddHBand="0" w:evenHBand="0" w:firstRowFirstColumn="0" w:firstRowLastColumn="0" w:lastRowFirstColumn="0" w:lastRowLastColumn="0"/>
              <w:rPr>
                <w:b w:val="0"/>
                <w:bCs w:val="0"/>
                <w:color w:val="auto"/>
                <w:lang w:val="sr-Latn-RS"/>
              </w:rPr>
            </w:pPr>
            <w:r w:rsidRPr="00E36162">
              <w:rPr>
                <w:b w:val="0"/>
                <w:bCs w:val="0"/>
                <w:color w:val="auto"/>
                <w:lang w:val="sr-Latn-RS"/>
              </w:rPr>
              <w:t>Katedra</w:t>
            </w:r>
          </w:p>
        </w:tc>
        <w:tc>
          <w:tcPr>
            <w:tcW w:w="3210" w:type="dxa"/>
            <w:shd w:val="clear" w:color="auto" w:fill="A6A6A6" w:themeFill="background1" w:themeFillShade="A6"/>
            <w:vAlign w:val="center"/>
          </w:tcPr>
          <w:p w14:paraId="236C33ED" w14:textId="50E13F2B" w:rsidR="00026DFA" w:rsidRPr="00E36162" w:rsidRDefault="00026DFA" w:rsidP="00D51CDD">
            <w:pPr>
              <w:pStyle w:val="Osnovnitekst"/>
              <w:ind w:firstLine="0"/>
              <w:jc w:val="center"/>
              <w:cnfStyle w:val="100000000000" w:firstRow="1" w:lastRow="0" w:firstColumn="0" w:lastColumn="0" w:oddVBand="0" w:evenVBand="0" w:oddHBand="0" w:evenHBand="0" w:firstRowFirstColumn="0" w:firstRowLastColumn="0" w:lastRowFirstColumn="0" w:lastRowLastColumn="0"/>
              <w:rPr>
                <w:b w:val="0"/>
                <w:bCs w:val="0"/>
                <w:color w:val="auto"/>
                <w:lang w:val="sr-Latn-RS"/>
              </w:rPr>
            </w:pPr>
            <w:r w:rsidRPr="00E36162">
              <w:rPr>
                <w:b w:val="0"/>
                <w:bCs w:val="0"/>
                <w:color w:val="auto"/>
                <w:lang w:val="sr-Latn-RS"/>
              </w:rPr>
              <w:t>Broj radova</w:t>
            </w:r>
          </w:p>
        </w:tc>
      </w:tr>
      <w:tr w:rsidR="001D2396" w:rsidRPr="00E36162" w14:paraId="032A63B2" w14:textId="77777777" w:rsidTr="001D2396">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3209" w:type="dxa"/>
            <w:shd w:val="clear" w:color="auto" w:fill="A6A6A6" w:themeFill="background1" w:themeFillShade="A6"/>
            <w:vAlign w:val="center"/>
          </w:tcPr>
          <w:p w14:paraId="64182BCE" w14:textId="62076C65" w:rsidR="00026DFA" w:rsidRPr="00E36162" w:rsidRDefault="00026DFA" w:rsidP="00D51CDD">
            <w:pPr>
              <w:pStyle w:val="Osnovnitekst"/>
              <w:ind w:firstLine="0"/>
              <w:jc w:val="center"/>
              <w:rPr>
                <w:b w:val="0"/>
                <w:bCs w:val="0"/>
                <w:color w:val="auto"/>
                <w:lang w:val="sr-Latn-RS"/>
              </w:rPr>
            </w:pPr>
            <w:r w:rsidRPr="00E36162">
              <w:rPr>
                <w:b w:val="0"/>
                <w:bCs w:val="0"/>
                <w:color w:val="auto"/>
                <w:lang w:val="sr-Latn-RS"/>
              </w:rPr>
              <w:t>Tatjana Pekmezovi</w:t>
            </w:r>
            <w:r w:rsidR="00D73689" w:rsidRPr="00E36162">
              <w:rPr>
                <w:b w:val="0"/>
                <w:bCs w:val="0"/>
                <w:color w:val="auto"/>
                <w:lang w:val="sr-Latn-RS"/>
              </w:rPr>
              <w:t>ć</w:t>
            </w:r>
          </w:p>
        </w:tc>
        <w:tc>
          <w:tcPr>
            <w:tcW w:w="3209" w:type="dxa"/>
            <w:shd w:val="clear" w:color="auto" w:fill="D9D9D9" w:themeFill="background1" w:themeFillShade="D9"/>
            <w:vAlign w:val="center"/>
          </w:tcPr>
          <w:p w14:paraId="0E555701" w14:textId="4920C65E" w:rsidR="00026DFA" w:rsidRPr="00E36162" w:rsidRDefault="00D73689" w:rsidP="00D51CDD">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Katedra za epidemiologiju</w:t>
            </w:r>
          </w:p>
        </w:tc>
        <w:tc>
          <w:tcPr>
            <w:tcW w:w="3210" w:type="dxa"/>
            <w:shd w:val="clear" w:color="auto" w:fill="D9D9D9" w:themeFill="background1" w:themeFillShade="D9"/>
            <w:vAlign w:val="center"/>
          </w:tcPr>
          <w:p w14:paraId="7AF77AAE" w14:textId="67929960" w:rsidR="00026DFA" w:rsidRPr="00E36162" w:rsidRDefault="00D73689" w:rsidP="00D51CDD">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262</w:t>
            </w:r>
          </w:p>
        </w:tc>
      </w:tr>
      <w:tr w:rsidR="001D2396" w:rsidRPr="00E36162" w14:paraId="01FD8330" w14:textId="77777777" w:rsidTr="001D2396">
        <w:tc>
          <w:tcPr>
            <w:cnfStyle w:val="001000000000" w:firstRow="0" w:lastRow="0" w:firstColumn="1" w:lastColumn="0" w:oddVBand="0" w:evenVBand="0" w:oddHBand="0" w:evenHBand="0" w:firstRowFirstColumn="0" w:firstRowLastColumn="0" w:lastRowFirstColumn="0" w:lastRowLastColumn="0"/>
            <w:tcW w:w="3209" w:type="dxa"/>
            <w:shd w:val="clear" w:color="auto" w:fill="A6A6A6" w:themeFill="background1" w:themeFillShade="A6"/>
            <w:vAlign w:val="center"/>
          </w:tcPr>
          <w:p w14:paraId="0C3F4828" w14:textId="2D104E2E" w:rsidR="00026DFA" w:rsidRPr="00E36162" w:rsidRDefault="00D73689" w:rsidP="00D51CDD">
            <w:pPr>
              <w:pStyle w:val="Osnovnitekst"/>
              <w:ind w:firstLine="0"/>
              <w:jc w:val="center"/>
              <w:rPr>
                <w:b w:val="0"/>
                <w:bCs w:val="0"/>
                <w:color w:val="auto"/>
                <w:lang w:val="sr-Latn-RS"/>
              </w:rPr>
            </w:pPr>
            <w:r w:rsidRPr="00E36162">
              <w:rPr>
                <w:b w:val="0"/>
                <w:bCs w:val="0"/>
                <w:color w:val="auto"/>
                <w:lang w:val="sr-Latn-RS"/>
              </w:rPr>
              <w:t>Vladimir Trajković</w:t>
            </w:r>
          </w:p>
        </w:tc>
        <w:tc>
          <w:tcPr>
            <w:tcW w:w="3209" w:type="dxa"/>
            <w:shd w:val="clear" w:color="auto" w:fill="D9D9D9" w:themeFill="background1" w:themeFillShade="D9"/>
            <w:vAlign w:val="center"/>
          </w:tcPr>
          <w:p w14:paraId="72BFEB9D" w14:textId="58C6C223" w:rsidR="00026DFA" w:rsidRPr="00E36162" w:rsidRDefault="00D73689" w:rsidP="00D51CDD">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Katedra za imunologiju</w:t>
            </w:r>
          </w:p>
        </w:tc>
        <w:tc>
          <w:tcPr>
            <w:tcW w:w="3210" w:type="dxa"/>
            <w:shd w:val="clear" w:color="auto" w:fill="D9D9D9" w:themeFill="background1" w:themeFillShade="D9"/>
            <w:vAlign w:val="center"/>
          </w:tcPr>
          <w:p w14:paraId="47BEE900" w14:textId="5691BA20" w:rsidR="00026DFA" w:rsidRPr="00E36162" w:rsidRDefault="00D73689" w:rsidP="00D51CDD">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155</w:t>
            </w:r>
          </w:p>
        </w:tc>
      </w:tr>
      <w:tr w:rsidR="001D2396" w:rsidRPr="00E36162" w14:paraId="3094A0ED" w14:textId="77777777" w:rsidTr="001D2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shd w:val="clear" w:color="auto" w:fill="A6A6A6" w:themeFill="background1" w:themeFillShade="A6"/>
            <w:vAlign w:val="center"/>
          </w:tcPr>
          <w:p w14:paraId="759E8846" w14:textId="720FF7A9" w:rsidR="00026DFA" w:rsidRPr="00E36162" w:rsidRDefault="00D51CDD" w:rsidP="00D51CDD">
            <w:pPr>
              <w:pStyle w:val="Osnovnitekst"/>
              <w:ind w:firstLine="0"/>
              <w:jc w:val="center"/>
              <w:rPr>
                <w:b w:val="0"/>
                <w:bCs w:val="0"/>
                <w:color w:val="auto"/>
                <w:lang w:val="sr-Latn-RS"/>
              </w:rPr>
            </w:pPr>
            <w:r w:rsidRPr="00E36162">
              <w:rPr>
                <w:b w:val="0"/>
                <w:bCs w:val="0"/>
                <w:color w:val="auto"/>
                <w:lang w:val="sr-Latn-RS"/>
              </w:rPr>
              <w:t>Vera Pravica</w:t>
            </w:r>
          </w:p>
        </w:tc>
        <w:tc>
          <w:tcPr>
            <w:tcW w:w="3209" w:type="dxa"/>
            <w:shd w:val="clear" w:color="auto" w:fill="D9D9D9" w:themeFill="background1" w:themeFillShade="D9"/>
            <w:vAlign w:val="center"/>
          </w:tcPr>
          <w:p w14:paraId="5DDEDC57" w14:textId="5B417CE0" w:rsidR="00026DFA" w:rsidRPr="00E36162" w:rsidRDefault="00D51CDD" w:rsidP="00D51CDD">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Katedra za imunologiju</w:t>
            </w:r>
          </w:p>
        </w:tc>
        <w:tc>
          <w:tcPr>
            <w:tcW w:w="3210" w:type="dxa"/>
            <w:shd w:val="clear" w:color="auto" w:fill="D9D9D9" w:themeFill="background1" w:themeFillShade="D9"/>
            <w:vAlign w:val="center"/>
          </w:tcPr>
          <w:p w14:paraId="49B7F090" w14:textId="63BB9447" w:rsidR="00026DFA" w:rsidRPr="00E36162" w:rsidRDefault="00D51CDD" w:rsidP="00D51CDD">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87</w:t>
            </w:r>
          </w:p>
        </w:tc>
      </w:tr>
      <w:tr w:rsidR="001D2396" w:rsidRPr="00E36162" w14:paraId="0AEA3E32" w14:textId="77777777" w:rsidTr="001D2396">
        <w:tc>
          <w:tcPr>
            <w:cnfStyle w:val="001000000000" w:firstRow="0" w:lastRow="0" w:firstColumn="1" w:lastColumn="0" w:oddVBand="0" w:evenVBand="0" w:oddHBand="0" w:evenHBand="0" w:firstRowFirstColumn="0" w:firstRowLastColumn="0" w:lastRowFirstColumn="0" w:lastRowLastColumn="0"/>
            <w:tcW w:w="3209" w:type="dxa"/>
            <w:shd w:val="clear" w:color="auto" w:fill="A6A6A6" w:themeFill="background1" w:themeFillShade="A6"/>
            <w:vAlign w:val="center"/>
          </w:tcPr>
          <w:p w14:paraId="50EE6B0E" w14:textId="5B1FD38E" w:rsidR="00026DFA" w:rsidRPr="00E36162" w:rsidRDefault="00D51CDD" w:rsidP="00D51CDD">
            <w:pPr>
              <w:pStyle w:val="Osnovnitekst"/>
              <w:ind w:firstLine="0"/>
              <w:jc w:val="center"/>
              <w:rPr>
                <w:b w:val="0"/>
                <w:bCs w:val="0"/>
                <w:color w:val="auto"/>
                <w:lang w:val="sr-Latn-RS"/>
              </w:rPr>
            </w:pPr>
            <w:r w:rsidRPr="00E36162">
              <w:rPr>
                <w:b w:val="0"/>
                <w:bCs w:val="0"/>
                <w:color w:val="auto"/>
                <w:lang w:val="sr-Latn-RS"/>
              </w:rPr>
              <w:t>Ljiljana Marković-Denić</w:t>
            </w:r>
          </w:p>
        </w:tc>
        <w:tc>
          <w:tcPr>
            <w:tcW w:w="3209" w:type="dxa"/>
            <w:shd w:val="clear" w:color="auto" w:fill="D9D9D9" w:themeFill="background1" w:themeFillShade="D9"/>
            <w:vAlign w:val="center"/>
          </w:tcPr>
          <w:p w14:paraId="658DD273" w14:textId="0BD94990" w:rsidR="00026DFA" w:rsidRPr="00E36162" w:rsidRDefault="00D51CDD" w:rsidP="00D51CDD">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Katedra za epidemiologiju</w:t>
            </w:r>
          </w:p>
        </w:tc>
        <w:tc>
          <w:tcPr>
            <w:tcW w:w="3210" w:type="dxa"/>
            <w:shd w:val="clear" w:color="auto" w:fill="D9D9D9" w:themeFill="background1" w:themeFillShade="D9"/>
            <w:vAlign w:val="center"/>
          </w:tcPr>
          <w:p w14:paraId="0CCF61DE" w14:textId="4000CC84" w:rsidR="00026DFA" w:rsidRPr="00E36162" w:rsidRDefault="00D51CDD" w:rsidP="00D51CDD">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84</w:t>
            </w:r>
          </w:p>
        </w:tc>
      </w:tr>
      <w:tr w:rsidR="001D2396" w:rsidRPr="00E36162" w14:paraId="1AEF5979" w14:textId="77777777" w:rsidTr="001D2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shd w:val="clear" w:color="auto" w:fill="A6A6A6" w:themeFill="background1" w:themeFillShade="A6"/>
            <w:vAlign w:val="center"/>
          </w:tcPr>
          <w:p w14:paraId="5760AEA6" w14:textId="73A394F7" w:rsidR="00026DFA" w:rsidRPr="00E36162" w:rsidRDefault="00D51CDD" w:rsidP="00D51CDD">
            <w:pPr>
              <w:pStyle w:val="Osnovnitekst"/>
              <w:ind w:firstLine="0"/>
              <w:jc w:val="center"/>
              <w:rPr>
                <w:b w:val="0"/>
                <w:bCs w:val="0"/>
                <w:color w:val="auto"/>
                <w:lang w:val="sr-Latn-RS"/>
              </w:rPr>
            </w:pPr>
            <w:r w:rsidRPr="00E36162">
              <w:rPr>
                <w:b w:val="0"/>
                <w:bCs w:val="0"/>
                <w:color w:val="auto"/>
                <w:lang w:val="sr-Latn-RS"/>
              </w:rPr>
              <w:t>Tatjana Gazibar</w:t>
            </w:r>
          </w:p>
        </w:tc>
        <w:tc>
          <w:tcPr>
            <w:tcW w:w="3209" w:type="dxa"/>
            <w:shd w:val="clear" w:color="auto" w:fill="D9D9D9" w:themeFill="background1" w:themeFillShade="D9"/>
            <w:vAlign w:val="center"/>
          </w:tcPr>
          <w:p w14:paraId="3318EFC5" w14:textId="30EB85A9" w:rsidR="00026DFA" w:rsidRPr="00E36162" w:rsidRDefault="00D51CDD" w:rsidP="00D51CDD">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Katedra za epidemiologiju</w:t>
            </w:r>
          </w:p>
        </w:tc>
        <w:tc>
          <w:tcPr>
            <w:tcW w:w="3210" w:type="dxa"/>
            <w:shd w:val="clear" w:color="auto" w:fill="D9D9D9" w:themeFill="background1" w:themeFillShade="D9"/>
            <w:vAlign w:val="center"/>
          </w:tcPr>
          <w:p w14:paraId="5EB32DC2" w14:textId="259C6E0B" w:rsidR="00026DFA" w:rsidRPr="00E36162" w:rsidRDefault="00D51CDD" w:rsidP="00D51CDD">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77</w:t>
            </w:r>
          </w:p>
        </w:tc>
      </w:tr>
    </w:tbl>
    <w:p w14:paraId="60CFAA36" w14:textId="77777777" w:rsidR="00026DFA" w:rsidRPr="00E36162" w:rsidRDefault="00026DFA" w:rsidP="00026DFA">
      <w:pPr>
        <w:pStyle w:val="Osnovnitekst"/>
        <w:rPr>
          <w:lang w:val="sr-Latn-RS"/>
        </w:rPr>
      </w:pPr>
    </w:p>
    <w:p w14:paraId="3B8C9287" w14:textId="50D86E1B" w:rsidR="003E5E18" w:rsidRPr="00E36162" w:rsidRDefault="003E5E18" w:rsidP="003E5E18">
      <w:pPr>
        <w:pStyle w:val="Osnovnitekst"/>
        <w:ind w:firstLine="0"/>
        <w:jc w:val="center"/>
        <w:rPr>
          <w:b/>
          <w:bCs/>
          <w:sz w:val="20"/>
          <w:szCs w:val="20"/>
          <w:lang w:val="sr-Latn-RS"/>
        </w:rPr>
      </w:pPr>
    </w:p>
    <w:p w14:paraId="618BB059" w14:textId="7CD50C1E" w:rsidR="003E5E18" w:rsidRPr="00E36162" w:rsidRDefault="00D51CDD" w:rsidP="00D51CDD">
      <w:pPr>
        <w:pStyle w:val="Osnovnitekst"/>
        <w:ind w:firstLine="0"/>
        <w:rPr>
          <w:lang w:val="sr-Latn-RS"/>
        </w:rPr>
      </w:pPr>
      <w:r w:rsidRPr="00E36162">
        <w:rPr>
          <w:lang w:val="sr-Latn-RS"/>
        </w:rPr>
        <w:t xml:space="preserve">Uviđamo da Tatjana Pekmezović prednjači sa brojem radova, nakon nje se nalazi Vladimir Trajković sa 107 radova manje u odnosu na svoju koleginicom. Tatjana pripada katedri za epidemiologiju, koja kao što smo videli u analizi u prethodnom poglavlju broji najviše radova, </w:t>
      </w:r>
      <w:r w:rsidR="00452C76" w:rsidRPr="00E36162">
        <w:rPr>
          <w:lang w:val="sr-Latn-RS"/>
        </w:rPr>
        <w:t>njihova</w:t>
      </w:r>
      <w:r w:rsidRPr="00E36162">
        <w:rPr>
          <w:lang w:val="sr-Latn-RS"/>
        </w:rPr>
        <w:t xml:space="preserve"> </w:t>
      </w:r>
      <w:r w:rsidR="00C33293" w:rsidRPr="00E36162">
        <w:rPr>
          <w:lang w:val="sr-Latn-RS"/>
        </w:rPr>
        <w:t>3</w:t>
      </w:r>
      <w:r w:rsidRPr="00E36162">
        <w:rPr>
          <w:lang w:val="sr-Latn-RS"/>
        </w:rPr>
        <w:t xml:space="preserve"> autora se nalaze u prvih </w:t>
      </w:r>
      <w:r w:rsidR="00C33293" w:rsidRPr="00E36162">
        <w:rPr>
          <w:lang w:val="sr-Latn-RS"/>
        </w:rPr>
        <w:t>5</w:t>
      </w:r>
      <w:r w:rsidRPr="00E36162">
        <w:rPr>
          <w:lang w:val="sr-Latn-RS"/>
        </w:rPr>
        <w:t xml:space="preserve"> po broju radova. Dok zanimljiva je činjenica da je druga katedra po broju radova iz prethodne analize katedra za mikrobiologiju, iako se njihovi autori ne nalaze u prvih 5. Prethodna tabela je dobijena celovitim </w:t>
      </w:r>
      <w:r w:rsidR="00452C76" w:rsidRPr="00E36162">
        <w:rPr>
          <w:lang w:val="sr-Latn-RS"/>
        </w:rPr>
        <w:t>brojanjem</w:t>
      </w:r>
      <w:r w:rsidRPr="00E36162">
        <w:rPr>
          <w:lang w:val="sr-Latn-RS"/>
        </w:rPr>
        <w:t xml:space="preserve"> radova po autoru, dok ako uzmemo u obzir i broj koautora sa </w:t>
      </w:r>
      <w:r w:rsidR="00452C76" w:rsidRPr="00E36162">
        <w:rPr>
          <w:lang w:val="sr-Latn-RS"/>
        </w:rPr>
        <w:t xml:space="preserve">Medicinskog fakulteta koji su se bavili istim radom, dobijemo tabelu 4.1.2. </w:t>
      </w:r>
    </w:p>
    <w:p w14:paraId="38664ECC" w14:textId="77777777" w:rsidR="00C33293" w:rsidRPr="00E36162" w:rsidRDefault="00C33293" w:rsidP="00D51CDD">
      <w:pPr>
        <w:pStyle w:val="Osnovnitekst"/>
        <w:ind w:firstLine="0"/>
        <w:rPr>
          <w:lang w:val="sr-Latn-RS"/>
        </w:rPr>
      </w:pPr>
    </w:p>
    <w:p w14:paraId="6ABD1BBC" w14:textId="77777777" w:rsidR="00C33293" w:rsidRPr="00E36162" w:rsidRDefault="00C33293" w:rsidP="00D51CDD">
      <w:pPr>
        <w:pStyle w:val="Osnovnitekst"/>
        <w:ind w:firstLine="0"/>
        <w:rPr>
          <w:lang w:val="sr-Latn-RS"/>
        </w:rPr>
      </w:pPr>
    </w:p>
    <w:p w14:paraId="255C96CE" w14:textId="77777777" w:rsidR="00C33293" w:rsidRPr="00E36162" w:rsidRDefault="00C33293" w:rsidP="00D51CDD">
      <w:pPr>
        <w:pStyle w:val="Osnovnitekst"/>
        <w:ind w:firstLine="0"/>
        <w:rPr>
          <w:lang w:val="sr-Latn-RS"/>
        </w:rPr>
      </w:pPr>
    </w:p>
    <w:p w14:paraId="0DEB8903" w14:textId="77777777" w:rsidR="00C33293" w:rsidRPr="00E36162" w:rsidRDefault="00C33293" w:rsidP="00D51CDD">
      <w:pPr>
        <w:pStyle w:val="Osnovnitekst"/>
        <w:ind w:firstLine="0"/>
        <w:rPr>
          <w:lang w:val="sr-Latn-RS"/>
        </w:rPr>
      </w:pPr>
    </w:p>
    <w:p w14:paraId="13ED2E1D" w14:textId="50BF0E74" w:rsidR="00452C76" w:rsidRPr="00E36162" w:rsidRDefault="00452C76" w:rsidP="00452C76">
      <w:pPr>
        <w:pStyle w:val="Oznakatabele"/>
        <w:rPr>
          <w:lang w:val="sr-Latn-RS"/>
        </w:rPr>
      </w:pPr>
      <w:bookmarkStart w:id="14" w:name="_Toc175223361"/>
      <w:r w:rsidRPr="00E36162">
        <w:rPr>
          <w:lang w:val="sr-Latn-RS"/>
        </w:rPr>
        <w:lastRenderedPageBreak/>
        <w:t>Tabela 4.1.2. Prikaz autora sa najviše radova frakcijalno brojanje</w:t>
      </w:r>
      <w:bookmarkEnd w:id="14"/>
    </w:p>
    <w:tbl>
      <w:tblPr>
        <w:tblStyle w:val="GridTable5Dark"/>
        <w:tblW w:w="0" w:type="auto"/>
        <w:tblLook w:val="04A0" w:firstRow="1" w:lastRow="0" w:firstColumn="1" w:lastColumn="0" w:noHBand="0" w:noVBand="1"/>
      </w:tblPr>
      <w:tblGrid>
        <w:gridCol w:w="3209"/>
        <w:gridCol w:w="3209"/>
        <w:gridCol w:w="3210"/>
      </w:tblGrid>
      <w:tr w:rsidR="00452C76" w:rsidRPr="00E36162" w14:paraId="24BE8498" w14:textId="77777777" w:rsidTr="001D23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shd w:val="clear" w:color="auto" w:fill="A6A6A6" w:themeFill="background1" w:themeFillShade="A6"/>
            <w:vAlign w:val="center"/>
          </w:tcPr>
          <w:p w14:paraId="0D0ED067" w14:textId="77777777" w:rsidR="00452C76" w:rsidRPr="00E36162" w:rsidRDefault="00452C76" w:rsidP="0090366C">
            <w:pPr>
              <w:pStyle w:val="Osnovnitekst"/>
              <w:ind w:firstLine="0"/>
              <w:jc w:val="center"/>
              <w:rPr>
                <w:b w:val="0"/>
                <w:bCs w:val="0"/>
                <w:color w:val="auto"/>
                <w:lang w:val="sr-Latn-RS"/>
              </w:rPr>
            </w:pPr>
            <w:r w:rsidRPr="00E36162">
              <w:rPr>
                <w:b w:val="0"/>
                <w:bCs w:val="0"/>
                <w:color w:val="auto"/>
                <w:lang w:val="sr-Latn-RS"/>
              </w:rPr>
              <w:t>Autor</w:t>
            </w:r>
          </w:p>
        </w:tc>
        <w:tc>
          <w:tcPr>
            <w:tcW w:w="3209" w:type="dxa"/>
            <w:shd w:val="clear" w:color="auto" w:fill="A6A6A6" w:themeFill="background1" w:themeFillShade="A6"/>
            <w:vAlign w:val="center"/>
          </w:tcPr>
          <w:p w14:paraId="0C5DA5EF" w14:textId="77777777" w:rsidR="00452C76" w:rsidRPr="00E36162" w:rsidRDefault="00452C76" w:rsidP="0090366C">
            <w:pPr>
              <w:pStyle w:val="Osnovnitekst"/>
              <w:ind w:firstLine="0"/>
              <w:jc w:val="center"/>
              <w:cnfStyle w:val="100000000000" w:firstRow="1" w:lastRow="0" w:firstColumn="0" w:lastColumn="0" w:oddVBand="0" w:evenVBand="0" w:oddHBand="0" w:evenHBand="0" w:firstRowFirstColumn="0" w:firstRowLastColumn="0" w:lastRowFirstColumn="0" w:lastRowLastColumn="0"/>
              <w:rPr>
                <w:b w:val="0"/>
                <w:bCs w:val="0"/>
                <w:color w:val="auto"/>
                <w:lang w:val="sr-Latn-RS"/>
              </w:rPr>
            </w:pPr>
            <w:r w:rsidRPr="00E36162">
              <w:rPr>
                <w:b w:val="0"/>
                <w:bCs w:val="0"/>
                <w:color w:val="auto"/>
                <w:lang w:val="sr-Latn-RS"/>
              </w:rPr>
              <w:t>Katedra</w:t>
            </w:r>
          </w:p>
        </w:tc>
        <w:tc>
          <w:tcPr>
            <w:tcW w:w="3210" w:type="dxa"/>
            <w:shd w:val="clear" w:color="auto" w:fill="A6A6A6" w:themeFill="background1" w:themeFillShade="A6"/>
            <w:vAlign w:val="center"/>
          </w:tcPr>
          <w:p w14:paraId="7FB3833C" w14:textId="77777777" w:rsidR="00452C76" w:rsidRPr="00E36162" w:rsidRDefault="00452C76" w:rsidP="0090366C">
            <w:pPr>
              <w:pStyle w:val="Osnovnitekst"/>
              <w:ind w:firstLine="0"/>
              <w:jc w:val="center"/>
              <w:cnfStyle w:val="100000000000" w:firstRow="1" w:lastRow="0" w:firstColumn="0" w:lastColumn="0" w:oddVBand="0" w:evenVBand="0" w:oddHBand="0" w:evenHBand="0" w:firstRowFirstColumn="0" w:firstRowLastColumn="0" w:lastRowFirstColumn="0" w:lastRowLastColumn="0"/>
              <w:rPr>
                <w:b w:val="0"/>
                <w:bCs w:val="0"/>
                <w:color w:val="auto"/>
                <w:lang w:val="sr-Latn-RS"/>
              </w:rPr>
            </w:pPr>
            <w:r w:rsidRPr="00E36162">
              <w:rPr>
                <w:b w:val="0"/>
                <w:bCs w:val="0"/>
                <w:color w:val="auto"/>
                <w:lang w:val="sr-Latn-RS"/>
              </w:rPr>
              <w:t>Broj radova</w:t>
            </w:r>
          </w:p>
        </w:tc>
      </w:tr>
      <w:tr w:rsidR="00452C76" w:rsidRPr="00E36162" w14:paraId="4246B5E3" w14:textId="77777777" w:rsidTr="001D2396">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3209" w:type="dxa"/>
            <w:shd w:val="clear" w:color="auto" w:fill="A6A6A6" w:themeFill="background1" w:themeFillShade="A6"/>
            <w:vAlign w:val="center"/>
          </w:tcPr>
          <w:p w14:paraId="3BF16EFF" w14:textId="77777777" w:rsidR="00452C76" w:rsidRPr="00E36162" w:rsidRDefault="00452C76" w:rsidP="0090366C">
            <w:pPr>
              <w:pStyle w:val="Osnovnitekst"/>
              <w:ind w:firstLine="0"/>
              <w:jc w:val="center"/>
              <w:rPr>
                <w:b w:val="0"/>
                <w:bCs w:val="0"/>
                <w:color w:val="auto"/>
                <w:lang w:val="sr-Latn-RS"/>
              </w:rPr>
            </w:pPr>
            <w:r w:rsidRPr="00E36162">
              <w:rPr>
                <w:b w:val="0"/>
                <w:bCs w:val="0"/>
                <w:color w:val="auto"/>
                <w:lang w:val="sr-Latn-RS"/>
              </w:rPr>
              <w:t>Tatjana Pekmezović</w:t>
            </w:r>
          </w:p>
        </w:tc>
        <w:tc>
          <w:tcPr>
            <w:tcW w:w="3209" w:type="dxa"/>
            <w:shd w:val="clear" w:color="auto" w:fill="D9D9D9" w:themeFill="background1" w:themeFillShade="D9"/>
            <w:vAlign w:val="center"/>
          </w:tcPr>
          <w:p w14:paraId="383BF3D2" w14:textId="77777777" w:rsidR="00452C76" w:rsidRPr="00E36162" w:rsidRDefault="00452C76" w:rsidP="0090366C">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Katedra za epidemiologiju</w:t>
            </w:r>
          </w:p>
        </w:tc>
        <w:tc>
          <w:tcPr>
            <w:tcW w:w="3210" w:type="dxa"/>
            <w:shd w:val="clear" w:color="auto" w:fill="D9D9D9" w:themeFill="background1" w:themeFillShade="D9"/>
            <w:vAlign w:val="center"/>
          </w:tcPr>
          <w:p w14:paraId="6F058831" w14:textId="28922290" w:rsidR="00452C76" w:rsidRPr="00E36162" w:rsidRDefault="00C33293" w:rsidP="0090366C">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34.90</w:t>
            </w:r>
          </w:p>
        </w:tc>
      </w:tr>
      <w:tr w:rsidR="00452C76" w:rsidRPr="00E36162" w14:paraId="4D25E3B3" w14:textId="77777777" w:rsidTr="001D2396">
        <w:tc>
          <w:tcPr>
            <w:cnfStyle w:val="001000000000" w:firstRow="0" w:lastRow="0" w:firstColumn="1" w:lastColumn="0" w:oddVBand="0" w:evenVBand="0" w:oddHBand="0" w:evenHBand="0" w:firstRowFirstColumn="0" w:firstRowLastColumn="0" w:lastRowFirstColumn="0" w:lastRowLastColumn="0"/>
            <w:tcW w:w="3209" w:type="dxa"/>
            <w:shd w:val="clear" w:color="auto" w:fill="A6A6A6" w:themeFill="background1" w:themeFillShade="A6"/>
            <w:vAlign w:val="center"/>
          </w:tcPr>
          <w:p w14:paraId="2DBCA97F" w14:textId="77777777" w:rsidR="00452C76" w:rsidRPr="00E36162" w:rsidRDefault="00452C76" w:rsidP="0090366C">
            <w:pPr>
              <w:pStyle w:val="Osnovnitekst"/>
              <w:ind w:firstLine="0"/>
              <w:jc w:val="center"/>
              <w:rPr>
                <w:b w:val="0"/>
                <w:bCs w:val="0"/>
                <w:color w:val="auto"/>
                <w:lang w:val="sr-Latn-RS"/>
              </w:rPr>
            </w:pPr>
            <w:r w:rsidRPr="00E36162">
              <w:rPr>
                <w:b w:val="0"/>
                <w:bCs w:val="0"/>
                <w:color w:val="auto"/>
                <w:lang w:val="sr-Latn-RS"/>
              </w:rPr>
              <w:t>Vladimir Trajković</w:t>
            </w:r>
          </w:p>
        </w:tc>
        <w:tc>
          <w:tcPr>
            <w:tcW w:w="3209" w:type="dxa"/>
            <w:shd w:val="clear" w:color="auto" w:fill="D9D9D9" w:themeFill="background1" w:themeFillShade="D9"/>
            <w:vAlign w:val="center"/>
          </w:tcPr>
          <w:p w14:paraId="39BF336C" w14:textId="77777777" w:rsidR="00452C76" w:rsidRPr="00E36162" w:rsidRDefault="00452C76" w:rsidP="0090366C">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Katedra za imunologiju</w:t>
            </w:r>
          </w:p>
        </w:tc>
        <w:tc>
          <w:tcPr>
            <w:tcW w:w="3210" w:type="dxa"/>
            <w:shd w:val="clear" w:color="auto" w:fill="D9D9D9" w:themeFill="background1" w:themeFillShade="D9"/>
            <w:vAlign w:val="center"/>
          </w:tcPr>
          <w:p w14:paraId="7724783E" w14:textId="025D4070" w:rsidR="00452C76" w:rsidRPr="00E36162" w:rsidRDefault="00C33293" w:rsidP="0090366C">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19.14</w:t>
            </w:r>
          </w:p>
        </w:tc>
      </w:tr>
      <w:tr w:rsidR="00C33293" w:rsidRPr="00E36162" w14:paraId="54E62E58" w14:textId="77777777" w:rsidTr="001D2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shd w:val="clear" w:color="auto" w:fill="A6A6A6" w:themeFill="background1" w:themeFillShade="A6"/>
            <w:vAlign w:val="center"/>
          </w:tcPr>
          <w:p w14:paraId="419D2990" w14:textId="61892079" w:rsidR="00C33293" w:rsidRPr="00E36162" w:rsidRDefault="00C33293" w:rsidP="00C33293">
            <w:pPr>
              <w:pStyle w:val="Osnovnitekst"/>
              <w:ind w:firstLine="0"/>
              <w:jc w:val="center"/>
              <w:rPr>
                <w:b w:val="0"/>
                <w:bCs w:val="0"/>
                <w:color w:val="auto"/>
                <w:lang w:val="sr-Latn-RS"/>
              </w:rPr>
            </w:pPr>
            <w:r w:rsidRPr="00E36162">
              <w:rPr>
                <w:b w:val="0"/>
                <w:bCs w:val="0"/>
                <w:color w:val="auto"/>
                <w:lang w:val="sr-Latn-RS"/>
              </w:rPr>
              <w:t>Ljiljana Marković-Denić</w:t>
            </w:r>
          </w:p>
        </w:tc>
        <w:tc>
          <w:tcPr>
            <w:tcW w:w="3209" w:type="dxa"/>
            <w:shd w:val="clear" w:color="auto" w:fill="D9D9D9" w:themeFill="background1" w:themeFillShade="D9"/>
            <w:vAlign w:val="center"/>
          </w:tcPr>
          <w:p w14:paraId="4550437E" w14:textId="429F1443" w:rsidR="00C33293" w:rsidRPr="00E36162" w:rsidRDefault="00C33293" w:rsidP="00C33293">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Katedra za epidemiologiju</w:t>
            </w:r>
          </w:p>
        </w:tc>
        <w:tc>
          <w:tcPr>
            <w:tcW w:w="3210" w:type="dxa"/>
            <w:shd w:val="clear" w:color="auto" w:fill="D9D9D9" w:themeFill="background1" w:themeFillShade="D9"/>
            <w:vAlign w:val="center"/>
          </w:tcPr>
          <w:p w14:paraId="333A0BDF" w14:textId="3DC4FF67" w:rsidR="00C33293" w:rsidRPr="00E36162" w:rsidRDefault="00C33293" w:rsidP="00C33293">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13.53</w:t>
            </w:r>
          </w:p>
        </w:tc>
      </w:tr>
      <w:tr w:rsidR="00452C76" w:rsidRPr="00E36162" w14:paraId="7F8CF6C5" w14:textId="77777777" w:rsidTr="001D2396">
        <w:tc>
          <w:tcPr>
            <w:cnfStyle w:val="001000000000" w:firstRow="0" w:lastRow="0" w:firstColumn="1" w:lastColumn="0" w:oddVBand="0" w:evenVBand="0" w:oddHBand="0" w:evenHBand="0" w:firstRowFirstColumn="0" w:firstRowLastColumn="0" w:lastRowFirstColumn="0" w:lastRowLastColumn="0"/>
            <w:tcW w:w="3209" w:type="dxa"/>
            <w:shd w:val="clear" w:color="auto" w:fill="A6A6A6" w:themeFill="background1" w:themeFillShade="A6"/>
            <w:vAlign w:val="center"/>
          </w:tcPr>
          <w:p w14:paraId="1D8CD8FC" w14:textId="18C91DCA" w:rsidR="00452C76" w:rsidRPr="00E36162" w:rsidRDefault="00C33293" w:rsidP="0090366C">
            <w:pPr>
              <w:pStyle w:val="Osnovnitekst"/>
              <w:ind w:firstLine="0"/>
              <w:jc w:val="center"/>
              <w:rPr>
                <w:b w:val="0"/>
                <w:bCs w:val="0"/>
                <w:color w:val="auto"/>
                <w:lang w:val="sr-Latn-RS"/>
              </w:rPr>
            </w:pPr>
            <w:r w:rsidRPr="00E36162">
              <w:rPr>
                <w:b w:val="0"/>
                <w:bCs w:val="0"/>
                <w:color w:val="auto"/>
                <w:lang w:val="sr-Latn-RS"/>
              </w:rPr>
              <w:t>Vera Pravica</w:t>
            </w:r>
          </w:p>
        </w:tc>
        <w:tc>
          <w:tcPr>
            <w:tcW w:w="3209" w:type="dxa"/>
            <w:shd w:val="clear" w:color="auto" w:fill="D9D9D9" w:themeFill="background1" w:themeFillShade="D9"/>
            <w:vAlign w:val="center"/>
          </w:tcPr>
          <w:p w14:paraId="3F6D0E6B" w14:textId="74A74D92" w:rsidR="00452C76" w:rsidRPr="00E36162" w:rsidRDefault="00C33293" w:rsidP="0090366C">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Katedra za imunologiju</w:t>
            </w:r>
          </w:p>
        </w:tc>
        <w:tc>
          <w:tcPr>
            <w:tcW w:w="3210" w:type="dxa"/>
            <w:shd w:val="clear" w:color="auto" w:fill="D9D9D9" w:themeFill="background1" w:themeFillShade="D9"/>
            <w:vAlign w:val="center"/>
          </w:tcPr>
          <w:p w14:paraId="55CEF4AA" w14:textId="495CDB1F" w:rsidR="00452C76" w:rsidRPr="00E36162" w:rsidRDefault="00C33293" w:rsidP="0090366C">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11.73</w:t>
            </w:r>
          </w:p>
        </w:tc>
      </w:tr>
      <w:tr w:rsidR="00C33293" w:rsidRPr="00E36162" w14:paraId="37062A71" w14:textId="77777777" w:rsidTr="001D2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shd w:val="clear" w:color="auto" w:fill="A6A6A6" w:themeFill="background1" w:themeFillShade="A6"/>
            <w:vAlign w:val="center"/>
          </w:tcPr>
          <w:p w14:paraId="5DE3DBAD" w14:textId="09628732" w:rsidR="00C33293" w:rsidRPr="00E36162" w:rsidRDefault="00C33293" w:rsidP="00C33293">
            <w:pPr>
              <w:pStyle w:val="Osnovnitekst"/>
              <w:ind w:firstLine="0"/>
              <w:jc w:val="center"/>
              <w:rPr>
                <w:b w:val="0"/>
                <w:bCs w:val="0"/>
                <w:color w:val="auto"/>
                <w:lang w:val="sr-Latn-RS"/>
              </w:rPr>
            </w:pPr>
            <w:r w:rsidRPr="00E36162">
              <w:rPr>
                <w:b w:val="0"/>
                <w:bCs w:val="0"/>
                <w:color w:val="auto"/>
                <w:lang w:val="sr-Latn-RS"/>
              </w:rPr>
              <w:t>Tatjana Gazibar</w:t>
            </w:r>
          </w:p>
        </w:tc>
        <w:tc>
          <w:tcPr>
            <w:tcW w:w="3209" w:type="dxa"/>
            <w:shd w:val="clear" w:color="auto" w:fill="D9D9D9" w:themeFill="background1" w:themeFillShade="D9"/>
            <w:vAlign w:val="center"/>
          </w:tcPr>
          <w:p w14:paraId="096F5C49" w14:textId="47B69B01" w:rsidR="00C33293" w:rsidRPr="00E36162" w:rsidRDefault="00C33293" w:rsidP="00C33293">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Katedra za epidemiologiju</w:t>
            </w:r>
          </w:p>
        </w:tc>
        <w:tc>
          <w:tcPr>
            <w:tcW w:w="3210" w:type="dxa"/>
            <w:shd w:val="clear" w:color="auto" w:fill="D9D9D9" w:themeFill="background1" w:themeFillShade="D9"/>
            <w:vAlign w:val="center"/>
          </w:tcPr>
          <w:p w14:paraId="1034073B" w14:textId="12044ED5" w:rsidR="00C33293" w:rsidRPr="00E36162" w:rsidRDefault="00C33293" w:rsidP="00C33293">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9.87</w:t>
            </w:r>
          </w:p>
        </w:tc>
      </w:tr>
    </w:tbl>
    <w:p w14:paraId="690CEFB1" w14:textId="787A7AE3" w:rsidR="00452C76" w:rsidRPr="00E36162" w:rsidRDefault="00452C76" w:rsidP="00D51CDD">
      <w:pPr>
        <w:pStyle w:val="Osnovnitekst"/>
        <w:ind w:firstLine="0"/>
        <w:rPr>
          <w:lang w:val="sr-Latn-RS"/>
        </w:rPr>
      </w:pPr>
    </w:p>
    <w:p w14:paraId="7D628EA5" w14:textId="4DB59308" w:rsidR="00C33293" w:rsidRPr="00E36162" w:rsidRDefault="00C33293" w:rsidP="00D51CDD">
      <w:pPr>
        <w:pStyle w:val="Osnovnitekst"/>
        <w:ind w:firstLine="0"/>
        <w:rPr>
          <w:lang w:val="sr-Latn-RS"/>
        </w:rPr>
      </w:pPr>
      <w:r w:rsidRPr="00E36162">
        <w:rPr>
          <w:lang w:val="sr-Latn-RS"/>
        </w:rPr>
        <w:t xml:space="preserve">Broj koautora je dobijen kao suma broja koautora sa fakulteta, i broja koautora van njega. Primećujemo da top 5 autora po broju radova su isti i sa celovitim i frakcijalnim brojanjem, samo su Vera Pravica i Ljiljana Marković-Denić </w:t>
      </w:r>
      <w:r w:rsidR="00C92D18" w:rsidRPr="00E36162">
        <w:rPr>
          <w:lang w:val="sr-Latn-RS"/>
        </w:rPr>
        <w:t>premotavale</w:t>
      </w:r>
      <w:r w:rsidRPr="00E36162">
        <w:rPr>
          <w:lang w:val="sr-Latn-RS"/>
        </w:rPr>
        <w:t xml:space="preserve"> mesta. </w:t>
      </w:r>
    </w:p>
    <w:p w14:paraId="2709D15A" w14:textId="26371AA4" w:rsidR="003E5E18" w:rsidRPr="00E36162" w:rsidRDefault="003E5E18" w:rsidP="003E5E18">
      <w:pPr>
        <w:pStyle w:val="IInivonaslova-Potpoglavlje"/>
        <w:numPr>
          <w:ilvl w:val="0"/>
          <w:numId w:val="0"/>
        </w:numPr>
        <w:ind w:left="567" w:hanging="567"/>
        <w:rPr>
          <w:i/>
          <w:iCs w:val="0"/>
          <w:lang w:val="sr-Latn-RS"/>
        </w:rPr>
      </w:pPr>
      <w:bookmarkStart w:id="15" w:name="_Toc175077099"/>
      <w:r w:rsidRPr="00E36162">
        <w:rPr>
          <w:lang w:val="sr-Latn-RS"/>
        </w:rPr>
        <w:t xml:space="preserve">4.2 . </w:t>
      </w:r>
      <w:r w:rsidR="00026DFA" w:rsidRPr="00E36162">
        <w:rPr>
          <w:lang w:val="sr-Latn-RS"/>
        </w:rPr>
        <w:t xml:space="preserve">Analiza broja koautora po svakom </w:t>
      </w:r>
      <w:r w:rsidR="001E6D3E" w:rsidRPr="00E36162">
        <w:rPr>
          <w:lang w:val="sr-Latn-RS"/>
        </w:rPr>
        <w:t>autoru</w:t>
      </w:r>
      <w:bookmarkEnd w:id="15"/>
    </w:p>
    <w:p w14:paraId="60033641" w14:textId="19894A96" w:rsidR="003E5E18" w:rsidRPr="00E36162" w:rsidRDefault="003E5E18" w:rsidP="003E5E18">
      <w:pPr>
        <w:pStyle w:val="Osnovnitekst"/>
        <w:ind w:firstLine="0"/>
        <w:rPr>
          <w:lang w:val="sr-Latn-RS"/>
        </w:rPr>
      </w:pPr>
      <w:r w:rsidRPr="00E36162">
        <w:rPr>
          <w:lang w:val="sr-Latn-RS"/>
        </w:rPr>
        <w:tab/>
      </w:r>
      <w:r w:rsidR="001E6D3E" w:rsidRPr="00E36162">
        <w:rPr>
          <w:lang w:val="sr-Latn-RS"/>
        </w:rPr>
        <w:t xml:space="preserve">Analizom polja </w:t>
      </w:r>
      <w:r w:rsidR="001E6D3E" w:rsidRPr="00E36162">
        <w:rPr>
          <w:i/>
          <w:iCs/>
          <w:lang w:val="sr-Latn-RS"/>
        </w:rPr>
        <w:t xml:space="preserve">Authors </w:t>
      </w:r>
      <w:r w:rsidR="001E6D3E" w:rsidRPr="00E36162">
        <w:rPr>
          <w:lang w:val="sr-Latn-RS"/>
        </w:rPr>
        <w:t xml:space="preserve">u kome se nalaze informacije o </w:t>
      </w:r>
      <w:r w:rsidR="00C92D18" w:rsidRPr="00E36162">
        <w:rPr>
          <w:lang w:val="sr-Latn-RS"/>
        </w:rPr>
        <w:t>koautorima</w:t>
      </w:r>
      <w:r w:rsidR="001E6D3E" w:rsidRPr="00E36162">
        <w:rPr>
          <w:lang w:val="sr-Latn-RS"/>
        </w:rPr>
        <w:t xml:space="preserve"> na posmatranom radu, odvojenih zarezom. Utvrđen je prosečan broj koautora po svakom autoru koji nam je od interesa i čije ime i prezime se nalazi u </w:t>
      </w:r>
      <w:r w:rsidR="002C10CE" w:rsidRPr="00E36162">
        <w:rPr>
          <w:i/>
          <w:iCs/>
          <w:lang w:val="sr-Latn-RS"/>
        </w:rPr>
        <w:t xml:space="preserve">Author </w:t>
      </w:r>
      <w:r w:rsidR="002C10CE" w:rsidRPr="00E36162">
        <w:rPr>
          <w:lang w:val="sr-Latn-RS"/>
        </w:rPr>
        <w:t>koloni, treba napomenuti da nije vršena analiza stringa koji predstavlja koautore, već je uzeta pretpostavka o ispravnosti, da je svaki autor odvojen zarezom i da se posmatrani autor sa Medicinskog fakulteta univerziteta u Beogradu ne nalazi u toj listi. U tabeli 4.2.1. se nalazi 5 autora sa najvećim brojem koautora u proseku na svojim radovima.</w:t>
      </w:r>
    </w:p>
    <w:p w14:paraId="540DD8B4" w14:textId="5AA3E3BC" w:rsidR="002C10CE" w:rsidRPr="00E36162" w:rsidRDefault="002C10CE" w:rsidP="002C10CE">
      <w:pPr>
        <w:pStyle w:val="Oznakatabele"/>
        <w:rPr>
          <w:lang w:val="sr-Latn-RS"/>
        </w:rPr>
      </w:pPr>
      <w:bookmarkStart w:id="16" w:name="_Toc175223362"/>
      <w:r w:rsidRPr="00E36162">
        <w:rPr>
          <w:lang w:val="sr-Latn-RS"/>
        </w:rPr>
        <w:t>Tabela 4.2.2. Prikaz autora sa najviše koautora u proseku na svojim radovima</w:t>
      </w:r>
      <w:bookmarkEnd w:id="16"/>
    </w:p>
    <w:tbl>
      <w:tblPr>
        <w:tblStyle w:val="GridTable5Dark"/>
        <w:tblW w:w="0" w:type="auto"/>
        <w:tblLook w:val="04A0" w:firstRow="1" w:lastRow="0" w:firstColumn="1" w:lastColumn="0" w:noHBand="0" w:noVBand="1"/>
      </w:tblPr>
      <w:tblGrid>
        <w:gridCol w:w="3209"/>
        <w:gridCol w:w="3209"/>
        <w:gridCol w:w="3210"/>
      </w:tblGrid>
      <w:tr w:rsidR="001D2396" w:rsidRPr="00E36162" w14:paraId="10DE6B68" w14:textId="77777777" w:rsidTr="001D23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shd w:val="clear" w:color="auto" w:fill="A6A6A6" w:themeFill="background1" w:themeFillShade="A6"/>
            <w:vAlign w:val="center"/>
          </w:tcPr>
          <w:p w14:paraId="323F5CD7" w14:textId="77777777" w:rsidR="002C10CE" w:rsidRPr="00E36162" w:rsidRDefault="002C10CE" w:rsidP="0090366C">
            <w:pPr>
              <w:pStyle w:val="Osnovnitekst"/>
              <w:ind w:firstLine="0"/>
              <w:jc w:val="center"/>
              <w:rPr>
                <w:b w:val="0"/>
                <w:bCs w:val="0"/>
                <w:color w:val="auto"/>
                <w:lang w:val="sr-Latn-RS"/>
              </w:rPr>
            </w:pPr>
            <w:r w:rsidRPr="00E36162">
              <w:rPr>
                <w:b w:val="0"/>
                <w:bCs w:val="0"/>
                <w:color w:val="auto"/>
                <w:lang w:val="sr-Latn-RS"/>
              </w:rPr>
              <w:t>Autor</w:t>
            </w:r>
          </w:p>
        </w:tc>
        <w:tc>
          <w:tcPr>
            <w:tcW w:w="3209" w:type="dxa"/>
            <w:shd w:val="clear" w:color="auto" w:fill="A6A6A6" w:themeFill="background1" w:themeFillShade="A6"/>
            <w:vAlign w:val="center"/>
          </w:tcPr>
          <w:p w14:paraId="43D969B7" w14:textId="77777777" w:rsidR="002C10CE" w:rsidRPr="00E36162" w:rsidRDefault="002C10CE" w:rsidP="0090366C">
            <w:pPr>
              <w:pStyle w:val="Osnovnitekst"/>
              <w:ind w:firstLine="0"/>
              <w:jc w:val="center"/>
              <w:cnfStyle w:val="100000000000" w:firstRow="1" w:lastRow="0" w:firstColumn="0" w:lastColumn="0" w:oddVBand="0" w:evenVBand="0" w:oddHBand="0" w:evenHBand="0" w:firstRowFirstColumn="0" w:firstRowLastColumn="0" w:lastRowFirstColumn="0" w:lastRowLastColumn="0"/>
              <w:rPr>
                <w:b w:val="0"/>
                <w:bCs w:val="0"/>
                <w:color w:val="auto"/>
                <w:lang w:val="sr-Latn-RS"/>
              </w:rPr>
            </w:pPr>
            <w:r w:rsidRPr="00E36162">
              <w:rPr>
                <w:b w:val="0"/>
                <w:bCs w:val="0"/>
                <w:color w:val="auto"/>
                <w:lang w:val="sr-Latn-RS"/>
              </w:rPr>
              <w:t>Katedra</w:t>
            </w:r>
          </w:p>
        </w:tc>
        <w:tc>
          <w:tcPr>
            <w:tcW w:w="3210" w:type="dxa"/>
            <w:shd w:val="clear" w:color="auto" w:fill="A6A6A6" w:themeFill="background1" w:themeFillShade="A6"/>
            <w:vAlign w:val="center"/>
          </w:tcPr>
          <w:p w14:paraId="06B96182" w14:textId="18CF3A83" w:rsidR="002C10CE" w:rsidRPr="00E36162" w:rsidRDefault="002C10CE" w:rsidP="0090366C">
            <w:pPr>
              <w:pStyle w:val="Osnovnitekst"/>
              <w:ind w:firstLine="0"/>
              <w:jc w:val="center"/>
              <w:cnfStyle w:val="100000000000" w:firstRow="1" w:lastRow="0" w:firstColumn="0" w:lastColumn="0" w:oddVBand="0" w:evenVBand="0" w:oddHBand="0" w:evenHBand="0" w:firstRowFirstColumn="0" w:firstRowLastColumn="0" w:lastRowFirstColumn="0" w:lastRowLastColumn="0"/>
              <w:rPr>
                <w:b w:val="0"/>
                <w:bCs w:val="0"/>
                <w:color w:val="auto"/>
                <w:lang w:val="sr-Latn-RS"/>
              </w:rPr>
            </w:pPr>
            <w:r w:rsidRPr="00E36162">
              <w:rPr>
                <w:b w:val="0"/>
                <w:bCs w:val="0"/>
                <w:color w:val="auto"/>
                <w:lang w:val="sr-Latn-RS"/>
              </w:rPr>
              <w:t>Broj koautora</w:t>
            </w:r>
          </w:p>
        </w:tc>
      </w:tr>
      <w:tr w:rsidR="001D2396" w:rsidRPr="00E36162" w14:paraId="793C4B2C" w14:textId="77777777" w:rsidTr="001D2396">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3209" w:type="dxa"/>
            <w:shd w:val="clear" w:color="auto" w:fill="A6A6A6" w:themeFill="background1" w:themeFillShade="A6"/>
            <w:vAlign w:val="center"/>
          </w:tcPr>
          <w:p w14:paraId="3FCB2A95" w14:textId="00150F1C" w:rsidR="002C10CE" w:rsidRPr="00E36162" w:rsidRDefault="002C10CE" w:rsidP="0090366C">
            <w:pPr>
              <w:pStyle w:val="Osnovnitekst"/>
              <w:ind w:firstLine="0"/>
              <w:jc w:val="center"/>
              <w:rPr>
                <w:b w:val="0"/>
                <w:bCs w:val="0"/>
                <w:color w:val="auto"/>
                <w:lang w:val="sr-Latn-RS"/>
              </w:rPr>
            </w:pPr>
            <w:r w:rsidRPr="00E36162">
              <w:rPr>
                <w:b w:val="0"/>
                <w:bCs w:val="0"/>
                <w:color w:val="auto"/>
                <w:lang w:val="sr-Latn-RS"/>
              </w:rPr>
              <w:t>Elenora Dubljanin</w:t>
            </w:r>
          </w:p>
        </w:tc>
        <w:tc>
          <w:tcPr>
            <w:tcW w:w="3209" w:type="dxa"/>
            <w:shd w:val="clear" w:color="auto" w:fill="D9D9D9" w:themeFill="background1" w:themeFillShade="D9"/>
            <w:vAlign w:val="center"/>
          </w:tcPr>
          <w:p w14:paraId="702D59A3" w14:textId="4541B130" w:rsidR="002C10CE" w:rsidRPr="00E36162" w:rsidRDefault="002C10CE" w:rsidP="0090366C">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Katedra za mikrobiologiju</w:t>
            </w:r>
          </w:p>
        </w:tc>
        <w:tc>
          <w:tcPr>
            <w:tcW w:w="3210" w:type="dxa"/>
            <w:shd w:val="clear" w:color="auto" w:fill="D9D9D9" w:themeFill="background1" w:themeFillShade="D9"/>
            <w:vAlign w:val="center"/>
          </w:tcPr>
          <w:p w14:paraId="16D4B54F" w14:textId="47685F64" w:rsidR="002C10CE" w:rsidRPr="00E36162" w:rsidRDefault="002C10CE" w:rsidP="0090366C">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390.74</w:t>
            </w:r>
          </w:p>
        </w:tc>
      </w:tr>
      <w:tr w:rsidR="001D2396" w:rsidRPr="00E36162" w14:paraId="6D799D37" w14:textId="77777777" w:rsidTr="001D2396">
        <w:tc>
          <w:tcPr>
            <w:cnfStyle w:val="001000000000" w:firstRow="0" w:lastRow="0" w:firstColumn="1" w:lastColumn="0" w:oddVBand="0" w:evenVBand="0" w:oddHBand="0" w:evenHBand="0" w:firstRowFirstColumn="0" w:firstRowLastColumn="0" w:lastRowFirstColumn="0" w:lastRowLastColumn="0"/>
            <w:tcW w:w="3209" w:type="dxa"/>
            <w:shd w:val="clear" w:color="auto" w:fill="A6A6A6" w:themeFill="background1" w:themeFillShade="A6"/>
            <w:vAlign w:val="center"/>
          </w:tcPr>
          <w:p w14:paraId="191CCF06" w14:textId="163507C0" w:rsidR="002C10CE" w:rsidRPr="00E36162" w:rsidRDefault="002C10CE" w:rsidP="0090366C">
            <w:pPr>
              <w:pStyle w:val="Osnovnitekst"/>
              <w:ind w:firstLine="0"/>
              <w:jc w:val="center"/>
              <w:rPr>
                <w:b w:val="0"/>
                <w:bCs w:val="0"/>
                <w:color w:val="auto"/>
                <w:lang w:val="sr-Latn-RS"/>
              </w:rPr>
            </w:pPr>
            <w:r w:rsidRPr="00E36162">
              <w:rPr>
                <w:b w:val="0"/>
                <w:bCs w:val="0"/>
                <w:color w:val="auto"/>
                <w:lang w:val="sr-Latn-RS"/>
              </w:rPr>
              <w:t>Isidora Vujičić</w:t>
            </w:r>
          </w:p>
        </w:tc>
        <w:tc>
          <w:tcPr>
            <w:tcW w:w="3209" w:type="dxa"/>
            <w:shd w:val="clear" w:color="auto" w:fill="D9D9D9" w:themeFill="background1" w:themeFillShade="D9"/>
            <w:vAlign w:val="center"/>
          </w:tcPr>
          <w:p w14:paraId="013ECC5C" w14:textId="74C3E00B" w:rsidR="002C10CE" w:rsidRPr="00E36162" w:rsidRDefault="002C10CE" w:rsidP="0090366C">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Katedra za epidemiologiju</w:t>
            </w:r>
          </w:p>
        </w:tc>
        <w:tc>
          <w:tcPr>
            <w:tcW w:w="3210" w:type="dxa"/>
            <w:shd w:val="clear" w:color="auto" w:fill="D9D9D9" w:themeFill="background1" w:themeFillShade="D9"/>
            <w:vAlign w:val="center"/>
          </w:tcPr>
          <w:p w14:paraId="61329B38" w14:textId="5C5821A9" w:rsidR="002C10CE" w:rsidRPr="00E36162" w:rsidRDefault="002C10CE" w:rsidP="0090366C">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343.81</w:t>
            </w:r>
          </w:p>
        </w:tc>
      </w:tr>
      <w:tr w:rsidR="001D2396" w:rsidRPr="00E36162" w14:paraId="7F17BCE4" w14:textId="77777777" w:rsidTr="001D2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shd w:val="clear" w:color="auto" w:fill="A6A6A6" w:themeFill="background1" w:themeFillShade="A6"/>
            <w:vAlign w:val="center"/>
          </w:tcPr>
          <w:p w14:paraId="6D914588" w14:textId="44B125F5" w:rsidR="002C10CE" w:rsidRPr="00E36162" w:rsidRDefault="002C10CE" w:rsidP="0090366C">
            <w:pPr>
              <w:pStyle w:val="Osnovnitekst"/>
              <w:ind w:firstLine="0"/>
              <w:jc w:val="center"/>
              <w:rPr>
                <w:b w:val="0"/>
                <w:bCs w:val="0"/>
                <w:color w:val="auto"/>
                <w:lang w:val="sr-Latn-RS"/>
              </w:rPr>
            </w:pPr>
            <w:r w:rsidRPr="00E36162">
              <w:rPr>
                <w:b w:val="0"/>
                <w:bCs w:val="0"/>
                <w:color w:val="auto"/>
                <w:lang w:val="sr-Latn-RS"/>
              </w:rPr>
              <w:t>Valentina Arsić-Arsenijević</w:t>
            </w:r>
          </w:p>
        </w:tc>
        <w:tc>
          <w:tcPr>
            <w:tcW w:w="3209" w:type="dxa"/>
            <w:shd w:val="clear" w:color="auto" w:fill="D9D9D9" w:themeFill="background1" w:themeFillShade="D9"/>
            <w:vAlign w:val="center"/>
          </w:tcPr>
          <w:p w14:paraId="79256AAA" w14:textId="01518698" w:rsidR="002C10CE" w:rsidRPr="00E36162" w:rsidRDefault="002C10CE" w:rsidP="0090366C">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Katedra za mikrobiologiju</w:t>
            </w:r>
          </w:p>
        </w:tc>
        <w:tc>
          <w:tcPr>
            <w:tcW w:w="3210" w:type="dxa"/>
            <w:shd w:val="clear" w:color="auto" w:fill="D9D9D9" w:themeFill="background1" w:themeFillShade="D9"/>
            <w:vAlign w:val="center"/>
          </w:tcPr>
          <w:p w14:paraId="2B79EA21" w14:textId="552F3DE1" w:rsidR="002C10CE" w:rsidRPr="00E36162" w:rsidRDefault="002C10CE" w:rsidP="0090366C">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71.82</w:t>
            </w:r>
          </w:p>
        </w:tc>
      </w:tr>
      <w:tr w:rsidR="001D2396" w:rsidRPr="00E36162" w14:paraId="21158363" w14:textId="77777777" w:rsidTr="001D2396">
        <w:tc>
          <w:tcPr>
            <w:cnfStyle w:val="001000000000" w:firstRow="0" w:lastRow="0" w:firstColumn="1" w:lastColumn="0" w:oddVBand="0" w:evenVBand="0" w:oddHBand="0" w:evenHBand="0" w:firstRowFirstColumn="0" w:firstRowLastColumn="0" w:lastRowFirstColumn="0" w:lastRowLastColumn="0"/>
            <w:tcW w:w="3209" w:type="dxa"/>
            <w:shd w:val="clear" w:color="auto" w:fill="A6A6A6" w:themeFill="background1" w:themeFillShade="A6"/>
            <w:vAlign w:val="center"/>
          </w:tcPr>
          <w:p w14:paraId="4CB66CEA" w14:textId="2D44493B" w:rsidR="002C10CE" w:rsidRPr="00E36162" w:rsidRDefault="002C10CE" w:rsidP="0090366C">
            <w:pPr>
              <w:pStyle w:val="Osnovnitekst"/>
              <w:ind w:firstLine="0"/>
              <w:jc w:val="center"/>
              <w:rPr>
                <w:b w:val="0"/>
                <w:bCs w:val="0"/>
                <w:color w:val="auto"/>
                <w:lang w:val="sr-Latn-RS"/>
              </w:rPr>
            </w:pPr>
            <w:r w:rsidRPr="00E36162">
              <w:rPr>
                <w:b w:val="0"/>
                <w:bCs w:val="0"/>
                <w:color w:val="auto"/>
                <w:lang w:val="sr-Latn-RS"/>
              </w:rPr>
              <w:t>Maja Stanojević</w:t>
            </w:r>
          </w:p>
        </w:tc>
        <w:tc>
          <w:tcPr>
            <w:tcW w:w="3209" w:type="dxa"/>
            <w:shd w:val="clear" w:color="auto" w:fill="D9D9D9" w:themeFill="background1" w:themeFillShade="D9"/>
            <w:vAlign w:val="center"/>
          </w:tcPr>
          <w:p w14:paraId="0D7D310A" w14:textId="6E730232" w:rsidR="002C10CE" w:rsidRPr="00E36162" w:rsidRDefault="002C10CE" w:rsidP="0090366C">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Katedra za mikrobiologiju</w:t>
            </w:r>
          </w:p>
        </w:tc>
        <w:tc>
          <w:tcPr>
            <w:tcW w:w="3210" w:type="dxa"/>
            <w:shd w:val="clear" w:color="auto" w:fill="D9D9D9" w:themeFill="background1" w:themeFillShade="D9"/>
            <w:vAlign w:val="center"/>
          </w:tcPr>
          <w:p w14:paraId="16CF12EB" w14:textId="08B0D5E9" w:rsidR="002C10CE" w:rsidRPr="00E36162" w:rsidRDefault="002C10CE" w:rsidP="0090366C">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32.34</w:t>
            </w:r>
          </w:p>
        </w:tc>
      </w:tr>
      <w:tr w:rsidR="001D2396" w:rsidRPr="00E36162" w14:paraId="2A5F3872" w14:textId="77777777" w:rsidTr="001D2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shd w:val="clear" w:color="auto" w:fill="A6A6A6" w:themeFill="background1" w:themeFillShade="A6"/>
            <w:vAlign w:val="center"/>
          </w:tcPr>
          <w:p w14:paraId="515E216A" w14:textId="3CF23322" w:rsidR="002C10CE" w:rsidRPr="00E36162" w:rsidRDefault="002C10CE" w:rsidP="002C10CE">
            <w:pPr>
              <w:pStyle w:val="Osnovnitekst"/>
              <w:ind w:firstLine="0"/>
              <w:jc w:val="center"/>
              <w:rPr>
                <w:b w:val="0"/>
                <w:bCs w:val="0"/>
                <w:color w:val="auto"/>
                <w:lang w:val="sr-Latn-RS"/>
              </w:rPr>
            </w:pPr>
            <w:r w:rsidRPr="00E36162">
              <w:rPr>
                <w:b w:val="0"/>
                <w:bCs w:val="0"/>
                <w:color w:val="auto"/>
                <w:lang w:val="sr-Latn-RS"/>
              </w:rPr>
              <w:t>Vladimir Trajković</w:t>
            </w:r>
          </w:p>
        </w:tc>
        <w:tc>
          <w:tcPr>
            <w:tcW w:w="3209" w:type="dxa"/>
            <w:shd w:val="clear" w:color="auto" w:fill="D9D9D9" w:themeFill="background1" w:themeFillShade="D9"/>
            <w:vAlign w:val="center"/>
          </w:tcPr>
          <w:p w14:paraId="2334BF0B" w14:textId="47403CE4" w:rsidR="002C10CE" w:rsidRPr="00E36162" w:rsidRDefault="002C10CE" w:rsidP="002C10CE">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Katedra za imunologiju</w:t>
            </w:r>
          </w:p>
        </w:tc>
        <w:tc>
          <w:tcPr>
            <w:tcW w:w="3210" w:type="dxa"/>
            <w:shd w:val="clear" w:color="auto" w:fill="D9D9D9" w:themeFill="background1" w:themeFillShade="D9"/>
            <w:vAlign w:val="center"/>
          </w:tcPr>
          <w:p w14:paraId="3991D32D" w14:textId="5A401A54" w:rsidR="002C10CE" w:rsidRPr="00E36162" w:rsidRDefault="002C10CE" w:rsidP="002C10CE">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32.00</w:t>
            </w:r>
          </w:p>
        </w:tc>
      </w:tr>
    </w:tbl>
    <w:p w14:paraId="519173A1" w14:textId="77777777" w:rsidR="002C10CE" w:rsidRPr="00E36162" w:rsidRDefault="002C10CE" w:rsidP="003E5E18">
      <w:pPr>
        <w:pStyle w:val="Osnovnitekst"/>
        <w:ind w:firstLine="0"/>
        <w:rPr>
          <w:lang w:val="sr-Latn-RS"/>
        </w:rPr>
      </w:pPr>
    </w:p>
    <w:p w14:paraId="60C852C6" w14:textId="5B67E667" w:rsidR="004A41E7" w:rsidRPr="00E36162" w:rsidRDefault="002C10CE" w:rsidP="003E5E18">
      <w:pPr>
        <w:pStyle w:val="Osnovnitekst"/>
        <w:ind w:firstLine="0"/>
        <w:rPr>
          <w:lang w:val="sr-Latn-RS"/>
        </w:rPr>
      </w:pPr>
      <w:r w:rsidRPr="00E36162">
        <w:rPr>
          <w:lang w:val="sr-Latn-RS"/>
        </w:rPr>
        <w:lastRenderedPageBreak/>
        <w:t xml:space="preserve">Možemo primetiti da se prva dva autora iz tabele 4.2.2. ne nalaze u tabelama koje prikazuju broj autora sa najvećim brojem radova (4.1.1. i 4.1.2.), dok se ostali nalaze u sva tri posmatrana rezultata. Što znači da ova dva autora imaju manji broj radova, a oni su pisani u saradnji sa velikim brojem koautora. </w:t>
      </w:r>
      <w:r w:rsidR="004A41E7" w:rsidRPr="00E36162">
        <w:rPr>
          <w:lang w:val="sr-Latn-RS"/>
        </w:rPr>
        <w:t xml:space="preserve"> Sa slike 4.2.1. možemo primetiti da najveći broj autora ima manje od 10 koautora na svojim radovima, za koje možemo pretpostaviti da su oni više doprineli tim radovima. </w:t>
      </w:r>
    </w:p>
    <w:p w14:paraId="001C52B2" w14:textId="16E768B4" w:rsidR="004A41E7" w:rsidRPr="00E36162" w:rsidRDefault="004A41E7" w:rsidP="004A41E7">
      <w:pPr>
        <w:pStyle w:val="Oznakaslike"/>
        <w:rPr>
          <w:lang w:val="sr-Latn-RS"/>
        </w:rPr>
      </w:pPr>
      <w:bookmarkStart w:id="17" w:name="_Toc175223331"/>
      <w:r w:rsidRPr="00E36162">
        <w:rPr>
          <w:lang w:val="sr-Latn-RS"/>
        </w:rPr>
        <w:drawing>
          <wp:inline distT="0" distB="0" distL="0" distR="0" wp14:anchorId="74B0E8EE" wp14:editId="06A01C8C">
            <wp:extent cx="6116320" cy="3666490"/>
            <wp:effectExtent l="0" t="0" r="0" b="0"/>
            <wp:docPr id="1384465588" name="Picture 6"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465588" name="Picture 6" descr="A graph with blue square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6320" cy="3666490"/>
                    </a:xfrm>
                    <a:prstGeom prst="rect">
                      <a:avLst/>
                    </a:prstGeom>
                    <a:noFill/>
                    <a:ln>
                      <a:noFill/>
                    </a:ln>
                  </pic:spPr>
                </pic:pic>
              </a:graphicData>
            </a:graphic>
          </wp:inline>
        </w:drawing>
      </w:r>
      <w:r w:rsidRPr="00E36162">
        <w:rPr>
          <w:lang w:val="sr-Latn-RS"/>
        </w:rPr>
        <w:t>Slika 4.2.1. Raspodela broja prosečnog broja koautora po autoru</w:t>
      </w:r>
      <w:bookmarkEnd w:id="17"/>
    </w:p>
    <w:p w14:paraId="7DCB52A6" w14:textId="3BFEEF3C" w:rsidR="009B6FD2" w:rsidRPr="00E36162" w:rsidRDefault="002C10CE" w:rsidP="004A41E7">
      <w:pPr>
        <w:pStyle w:val="Osnovnitekst"/>
        <w:ind w:firstLine="0"/>
        <w:rPr>
          <w:lang w:val="sr-Latn-RS"/>
        </w:rPr>
      </w:pPr>
      <w:r w:rsidRPr="00E36162">
        <w:rPr>
          <w:lang w:val="sr-Latn-RS"/>
        </w:rPr>
        <w:t xml:space="preserve"> </w:t>
      </w:r>
    </w:p>
    <w:p w14:paraId="6217313E" w14:textId="4CE52A4C" w:rsidR="009B6FD2" w:rsidRPr="00E36162" w:rsidRDefault="009B6FD2" w:rsidP="009B6FD2">
      <w:pPr>
        <w:pStyle w:val="IInivonaslova-Potpoglavlje"/>
        <w:numPr>
          <w:ilvl w:val="0"/>
          <w:numId w:val="0"/>
        </w:numPr>
        <w:ind w:left="567" w:hanging="567"/>
        <w:rPr>
          <w:lang w:val="sr-Latn-RS"/>
        </w:rPr>
      </w:pPr>
      <w:bookmarkStart w:id="18" w:name="_Toc175077100"/>
      <w:r w:rsidRPr="00E36162">
        <w:rPr>
          <w:lang w:val="sr-Latn-RS"/>
        </w:rPr>
        <w:t xml:space="preserve">4.3 . </w:t>
      </w:r>
      <w:r w:rsidR="004A41E7" w:rsidRPr="00E36162">
        <w:rPr>
          <w:lang w:val="sr-Latn-RS"/>
        </w:rPr>
        <w:t>H-indeks</w:t>
      </w:r>
      <w:bookmarkEnd w:id="18"/>
    </w:p>
    <w:p w14:paraId="57468E2E" w14:textId="6849ADFE" w:rsidR="009B6FD2" w:rsidRPr="00E36162" w:rsidRDefault="004A41E7" w:rsidP="009B6FD2">
      <w:pPr>
        <w:pStyle w:val="Osnovnitekst"/>
        <w:rPr>
          <w:lang w:val="sr-Latn-RS"/>
        </w:rPr>
      </w:pPr>
      <w:r w:rsidRPr="00E36162">
        <w:rPr>
          <w:lang w:val="sr-Latn-RS"/>
        </w:rPr>
        <w:t xml:space="preserve">H-indeks je način da se u jednom podatku objedini informacija o broju publikacija autora i broju citata. Naučnik poseduje j-indeks od h ukoliko ima najmanje h radova, od kojih je svaki barem h puta citiran. [2]. </w:t>
      </w:r>
      <w:r w:rsidR="00252D8A" w:rsidRPr="00E36162">
        <w:rPr>
          <w:lang w:val="sr-Latn-RS"/>
        </w:rPr>
        <w:t>U</w:t>
      </w:r>
      <w:r w:rsidRPr="00E36162">
        <w:rPr>
          <w:lang w:val="sr-Latn-RS"/>
        </w:rPr>
        <w:t xml:space="preserve"> primarno</w:t>
      </w:r>
      <w:r w:rsidR="00252D8A" w:rsidRPr="00E36162">
        <w:rPr>
          <w:lang w:val="sr-Latn-RS"/>
        </w:rPr>
        <w:t>m</w:t>
      </w:r>
      <w:r w:rsidRPr="00E36162">
        <w:rPr>
          <w:lang w:val="sr-Latn-RS"/>
        </w:rPr>
        <w:t xml:space="preserve"> sk</w:t>
      </w:r>
      <w:r w:rsidR="00252D8A" w:rsidRPr="00E36162">
        <w:rPr>
          <w:lang w:val="sr-Latn-RS"/>
        </w:rPr>
        <w:t xml:space="preserve">upu podataka koji sadrži informaciju o autorima od interesa, imamo informaciju o njihovom H-indeksu, za te podatke znamo samo da su dobijeni sa prezentacija odgovarajućih katedri, vršeno je upoređivanje vrednosti tog H-indeksa sa izračunatim H-indeksom na osnovu prethodne definicije podacima o radovima iz </w:t>
      </w:r>
      <w:r w:rsidR="00252D8A" w:rsidRPr="00E36162">
        <w:rPr>
          <w:i/>
          <w:iCs/>
          <w:lang w:val="sr-Latn-RS"/>
        </w:rPr>
        <w:t xml:space="preserve">Scopus </w:t>
      </w:r>
      <w:r w:rsidR="00252D8A" w:rsidRPr="00E36162">
        <w:rPr>
          <w:lang w:val="sr-Latn-RS"/>
        </w:rPr>
        <w:t xml:space="preserve">baze. U tabeli 4.3.1. su prikazani dobijeni i izračunati H-indeks samo za autore kod kojih postoji razlika između te dve vrednosti. </w:t>
      </w:r>
    </w:p>
    <w:p w14:paraId="3CF3F5DC" w14:textId="0DD49DB1" w:rsidR="00252D8A" w:rsidRPr="00E36162" w:rsidRDefault="00252D8A" w:rsidP="00252D8A">
      <w:pPr>
        <w:pStyle w:val="Oznakatabele"/>
        <w:rPr>
          <w:lang w:val="sr-Latn-RS"/>
        </w:rPr>
      </w:pPr>
      <w:bookmarkStart w:id="19" w:name="_Toc175223363"/>
      <w:r w:rsidRPr="00E36162">
        <w:rPr>
          <w:lang w:val="sr-Latn-RS"/>
        </w:rPr>
        <w:t>Tabela 4.3.1. Prikaz autora za koje postoji razlika između izračunatog i dobijenog H-indeksa</w:t>
      </w:r>
      <w:bookmarkEnd w:id="19"/>
    </w:p>
    <w:tbl>
      <w:tblPr>
        <w:tblStyle w:val="GridTable5Dark"/>
        <w:tblW w:w="0" w:type="auto"/>
        <w:tblLook w:val="04A0" w:firstRow="1" w:lastRow="0" w:firstColumn="1" w:lastColumn="0" w:noHBand="0" w:noVBand="1"/>
      </w:tblPr>
      <w:tblGrid>
        <w:gridCol w:w="3209"/>
        <w:gridCol w:w="3209"/>
        <w:gridCol w:w="3210"/>
      </w:tblGrid>
      <w:tr w:rsidR="00252D8A" w:rsidRPr="00E36162" w14:paraId="311BF831" w14:textId="77777777" w:rsidTr="001D23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shd w:val="clear" w:color="auto" w:fill="A6A6A6" w:themeFill="background1" w:themeFillShade="A6"/>
            <w:vAlign w:val="center"/>
          </w:tcPr>
          <w:p w14:paraId="762BDB3A" w14:textId="77777777" w:rsidR="00252D8A" w:rsidRPr="00E36162" w:rsidRDefault="00252D8A" w:rsidP="0090366C">
            <w:pPr>
              <w:pStyle w:val="Osnovnitekst"/>
              <w:ind w:firstLine="0"/>
              <w:jc w:val="center"/>
              <w:rPr>
                <w:b w:val="0"/>
                <w:bCs w:val="0"/>
                <w:color w:val="auto"/>
                <w:lang w:val="sr-Latn-RS"/>
              </w:rPr>
            </w:pPr>
            <w:r w:rsidRPr="00E36162">
              <w:rPr>
                <w:b w:val="0"/>
                <w:bCs w:val="0"/>
                <w:color w:val="auto"/>
                <w:lang w:val="sr-Latn-RS"/>
              </w:rPr>
              <w:lastRenderedPageBreak/>
              <w:t>Autor</w:t>
            </w:r>
          </w:p>
        </w:tc>
        <w:tc>
          <w:tcPr>
            <w:tcW w:w="3209" w:type="dxa"/>
            <w:shd w:val="clear" w:color="auto" w:fill="A6A6A6" w:themeFill="background1" w:themeFillShade="A6"/>
            <w:vAlign w:val="center"/>
          </w:tcPr>
          <w:p w14:paraId="0B8625E7" w14:textId="21A08C8A" w:rsidR="00252D8A" w:rsidRPr="00E36162" w:rsidRDefault="00252D8A" w:rsidP="0090366C">
            <w:pPr>
              <w:pStyle w:val="Osnovnitekst"/>
              <w:ind w:firstLine="0"/>
              <w:jc w:val="center"/>
              <w:cnfStyle w:val="100000000000" w:firstRow="1" w:lastRow="0" w:firstColumn="0" w:lastColumn="0" w:oddVBand="0" w:evenVBand="0" w:oddHBand="0" w:evenHBand="0" w:firstRowFirstColumn="0" w:firstRowLastColumn="0" w:lastRowFirstColumn="0" w:lastRowLastColumn="0"/>
              <w:rPr>
                <w:b w:val="0"/>
                <w:bCs w:val="0"/>
                <w:color w:val="auto"/>
                <w:lang w:val="sr-Latn-RS"/>
              </w:rPr>
            </w:pPr>
            <w:r w:rsidRPr="00E36162">
              <w:rPr>
                <w:b w:val="0"/>
                <w:bCs w:val="0"/>
                <w:color w:val="auto"/>
                <w:lang w:val="sr-Latn-RS"/>
              </w:rPr>
              <w:t>H-indeks dobijen</w:t>
            </w:r>
          </w:p>
        </w:tc>
        <w:tc>
          <w:tcPr>
            <w:tcW w:w="3210" w:type="dxa"/>
            <w:shd w:val="clear" w:color="auto" w:fill="A6A6A6" w:themeFill="background1" w:themeFillShade="A6"/>
            <w:vAlign w:val="center"/>
          </w:tcPr>
          <w:p w14:paraId="3468BCB3" w14:textId="30607ECC" w:rsidR="00252D8A" w:rsidRPr="00E36162" w:rsidRDefault="00252D8A" w:rsidP="0090366C">
            <w:pPr>
              <w:pStyle w:val="Osnovnitekst"/>
              <w:ind w:firstLine="0"/>
              <w:jc w:val="center"/>
              <w:cnfStyle w:val="100000000000" w:firstRow="1" w:lastRow="0" w:firstColumn="0" w:lastColumn="0" w:oddVBand="0" w:evenVBand="0" w:oddHBand="0" w:evenHBand="0" w:firstRowFirstColumn="0" w:firstRowLastColumn="0" w:lastRowFirstColumn="0" w:lastRowLastColumn="0"/>
              <w:rPr>
                <w:b w:val="0"/>
                <w:bCs w:val="0"/>
                <w:color w:val="auto"/>
                <w:lang w:val="sr-Latn-RS"/>
              </w:rPr>
            </w:pPr>
            <w:r w:rsidRPr="00E36162">
              <w:rPr>
                <w:b w:val="0"/>
                <w:bCs w:val="0"/>
                <w:color w:val="auto"/>
                <w:lang w:val="sr-Latn-RS"/>
              </w:rPr>
              <w:t>H-indeks izračunat</w:t>
            </w:r>
          </w:p>
        </w:tc>
      </w:tr>
      <w:tr w:rsidR="00252D8A" w:rsidRPr="00E36162" w14:paraId="18643B9F" w14:textId="77777777" w:rsidTr="001D2396">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3209" w:type="dxa"/>
            <w:shd w:val="clear" w:color="auto" w:fill="A6A6A6" w:themeFill="background1" w:themeFillShade="A6"/>
            <w:vAlign w:val="center"/>
          </w:tcPr>
          <w:p w14:paraId="190D4F7D" w14:textId="49734EB9" w:rsidR="00252D8A" w:rsidRPr="00E36162" w:rsidRDefault="00252D8A" w:rsidP="0090366C">
            <w:pPr>
              <w:pStyle w:val="Osnovnitekst"/>
              <w:ind w:firstLine="0"/>
              <w:jc w:val="center"/>
              <w:rPr>
                <w:b w:val="0"/>
                <w:bCs w:val="0"/>
                <w:color w:val="auto"/>
                <w:lang w:val="sr-Latn-RS"/>
              </w:rPr>
            </w:pPr>
            <w:r w:rsidRPr="00E36162">
              <w:rPr>
                <w:b w:val="0"/>
                <w:bCs w:val="0"/>
                <w:color w:val="auto"/>
                <w:lang w:val="sr-Latn-RS"/>
              </w:rPr>
              <w:t>Vera Pravica</w:t>
            </w:r>
          </w:p>
        </w:tc>
        <w:tc>
          <w:tcPr>
            <w:tcW w:w="3209" w:type="dxa"/>
            <w:shd w:val="clear" w:color="auto" w:fill="D9D9D9" w:themeFill="background1" w:themeFillShade="D9"/>
            <w:vAlign w:val="center"/>
          </w:tcPr>
          <w:p w14:paraId="2EAF202A" w14:textId="7D36E083" w:rsidR="00252D8A" w:rsidRPr="00E36162" w:rsidRDefault="00252D8A" w:rsidP="0090366C">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35</w:t>
            </w:r>
          </w:p>
        </w:tc>
        <w:tc>
          <w:tcPr>
            <w:tcW w:w="3210" w:type="dxa"/>
            <w:shd w:val="clear" w:color="auto" w:fill="D9D9D9" w:themeFill="background1" w:themeFillShade="D9"/>
            <w:vAlign w:val="center"/>
          </w:tcPr>
          <w:p w14:paraId="0F71B61D" w14:textId="44CD5A16" w:rsidR="00252D8A" w:rsidRPr="00E36162" w:rsidRDefault="00252D8A" w:rsidP="0090366C">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33</w:t>
            </w:r>
          </w:p>
        </w:tc>
      </w:tr>
      <w:tr w:rsidR="00252D8A" w:rsidRPr="00E36162" w14:paraId="768783DC" w14:textId="77777777" w:rsidTr="001D2396">
        <w:tc>
          <w:tcPr>
            <w:cnfStyle w:val="001000000000" w:firstRow="0" w:lastRow="0" w:firstColumn="1" w:lastColumn="0" w:oddVBand="0" w:evenVBand="0" w:oddHBand="0" w:evenHBand="0" w:firstRowFirstColumn="0" w:firstRowLastColumn="0" w:lastRowFirstColumn="0" w:lastRowLastColumn="0"/>
            <w:tcW w:w="3209" w:type="dxa"/>
            <w:shd w:val="clear" w:color="auto" w:fill="A6A6A6" w:themeFill="background1" w:themeFillShade="A6"/>
            <w:vAlign w:val="center"/>
          </w:tcPr>
          <w:p w14:paraId="5850085E" w14:textId="5C2D750F" w:rsidR="00252D8A" w:rsidRPr="00E36162" w:rsidRDefault="00252D8A" w:rsidP="0090366C">
            <w:pPr>
              <w:pStyle w:val="Osnovnitekst"/>
              <w:ind w:firstLine="0"/>
              <w:jc w:val="center"/>
              <w:rPr>
                <w:b w:val="0"/>
                <w:bCs w:val="0"/>
                <w:color w:val="auto"/>
                <w:lang w:val="sr-Latn-RS"/>
              </w:rPr>
            </w:pPr>
            <w:r w:rsidRPr="00E36162">
              <w:rPr>
                <w:b w:val="0"/>
                <w:bCs w:val="0"/>
                <w:color w:val="auto"/>
                <w:lang w:val="sr-Latn-RS"/>
              </w:rPr>
              <w:t>Nataša Vučković-Opavski</w:t>
            </w:r>
          </w:p>
        </w:tc>
        <w:tc>
          <w:tcPr>
            <w:tcW w:w="3209" w:type="dxa"/>
            <w:shd w:val="clear" w:color="auto" w:fill="D9D9D9" w:themeFill="background1" w:themeFillShade="D9"/>
            <w:vAlign w:val="center"/>
          </w:tcPr>
          <w:p w14:paraId="115DF48A" w14:textId="1E410084" w:rsidR="00252D8A" w:rsidRPr="00E36162" w:rsidRDefault="00252D8A" w:rsidP="0090366C">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1</w:t>
            </w:r>
          </w:p>
        </w:tc>
        <w:tc>
          <w:tcPr>
            <w:tcW w:w="3210" w:type="dxa"/>
            <w:shd w:val="clear" w:color="auto" w:fill="D9D9D9" w:themeFill="background1" w:themeFillShade="D9"/>
            <w:vAlign w:val="center"/>
          </w:tcPr>
          <w:p w14:paraId="5C7B054F" w14:textId="08B8DFAB" w:rsidR="00252D8A" w:rsidRPr="00E36162" w:rsidRDefault="00252D8A" w:rsidP="0090366C">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0</w:t>
            </w:r>
          </w:p>
        </w:tc>
      </w:tr>
      <w:tr w:rsidR="00252D8A" w:rsidRPr="00E36162" w14:paraId="0C1414B2" w14:textId="77777777" w:rsidTr="001D2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shd w:val="clear" w:color="auto" w:fill="A6A6A6" w:themeFill="background1" w:themeFillShade="A6"/>
            <w:vAlign w:val="center"/>
          </w:tcPr>
          <w:p w14:paraId="47DA78CC" w14:textId="6CE9A767" w:rsidR="00252D8A" w:rsidRPr="00E36162" w:rsidRDefault="00252D8A" w:rsidP="0090366C">
            <w:pPr>
              <w:pStyle w:val="Osnovnitekst"/>
              <w:ind w:firstLine="0"/>
              <w:jc w:val="center"/>
              <w:rPr>
                <w:b w:val="0"/>
                <w:bCs w:val="0"/>
                <w:color w:val="auto"/>
                <w:lang w:val="sr-Latn-RS"/>
              </w:rPr>
            </w:pPr>
            <w:r w:rsidRPr="00E36162">
              <w:rPr>
                <w:b w:val="0"/>
                <w:bCs w:val="0"/>
                <w:color w:val="auto"/>
                <w:lang w:val="sr-Latn-RS"/>
              </w:rPr>
              <w:t>Aleksandar Džamić</w:t>
            </w:r>
          </w:p>
        </w:tc>
        <w:tc>
          <w:tcPr>
            <w:tcW w:w="3209" w:type="dxa"/>
            <w:shd w:val="clear" w:color="auto" w:fill="D9D9D9" w:themeFill="background1" w:themeFillShade="D9"/>
            <w:vAlign w:val="center"/>
          </w:tcPr>
          <w:p w14:paraId="2358F6EA" w14:textId="5EBEC22B" w:rsidR="00252D8A" w:rsidRPr="00E36162" w:rsidRDefault="00252D8A" w:rsidP="0090366C">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6</w:t>
            </w:r>
          </w:p>
        </w:tc>
        <w:tc>
          <w:tcPr>
            <w:tcW w:w="3210" w:type="dxa"/>
            <w:shd w:val="clear" w:color="auto" w:fill="D9D9D9" w:themeFill="background1" w:themeFillShade="D9"/>
            <w:vAlign w:val="center"/>
          </w:tcPr>
          <w:p w14:paraId="27052974" w14:textId="45AA8CE2" w:rsidR="00252D8A" w:rsidRPr="00E36162" w:rsidRDefault="00252D8A" w:rsidP="0090366C">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5</w:t>
            </w:r>
          </w:p>
        </w:tc>
      </w:tr>
      <w:tr w:rsidR="00252D8A" w:rsidRPr="00E36162" w14:paraId="7BE11FF8" w14:textId="77777777" w:rsidTr="001D2396">
        <w:tc>
          <w:tcPr>
            <w:cnfStyle w:val="001000000000" w:firstRow="0" w:lastRow="0" w:firstColumn="1" w:lastColumn="0" w:oddVBand="0" w:evenVBand="0" w:oddHBand="0" w:evenHBand="0" w:firstRowFirstColumn="0" w:firstRowLastColumn="0" w:lastRowFirstColumn="0" w:lastRowLastColumn="0"/>
            <w:tcW w:w="3209" w:type="dxa"/>
            <w:shd w:val="clear" w:color="auto" w:fill="A6A6A6" w:themeFill="background1" w:themeFillShade="A6"/>
            <w:vAlign w:val="center"/>
          </w:tcPr>
          <w:p w14:paraId="796AA410" w14:textId="16CBEAA2" w:rsidR="00252D8A" w:rsidRPr="00E36162" w:rsidRDefault="00252D8A" w:rsidP="00252D8A">
            <w:pPr>
              <w:pStyle w:val="Osnovnitekst"/>
              <w:ind w:firstLine="0"/>
              <w:jc w:val="center"/>
              <w:rPr>
                <w:b w:val="0"/>
                <w:bCs w:val="0"/>
                <w:color w:val="auto"/>
                <w:lang w:val="sr-Latn-RS"/>
              </w:rPr>
            </w:pPr>
            <w:r w:rsidRPr="00E36162">
              <w:rPr>
                <w:b w:val="0"/>
                <w:bCs w:val="0"/>
                <w:color w:val="auto"/>
                <w:lang w:val="sr-Latn-RS"/>
              </w:rPr>
              <w:t>Vladimir Trajković</w:t>
            </w:r>
          </w:p>
        </w:tc>
        <w:tc>
          <w:tcPr>
            <w:tcW w:w="3209" w:type="dxa"/>
            <w:shd w:val="clear" w:color="auto" w:fill="D9D9D9" w:themeFill="background1" w:themeFillShade="D9"/>
            <w:vAlign w:val="center"/>
          </w:tcPr>
          <w:p w14:paraId="0B24EAE2" w14:textId="4FE14751" w:rsidR="00252D8A" w:rsidRPr="00E36162" w:rsidRDefault="00252D8A" w:rsidP="00252D8A">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37</w:t>
            </w:r>
          </w:p>
        </w:tc>
        <w:tc>
          <w:tcPr>
            <w:tcW w:w="3210" w:type="dxa"/>
            <w:shd w:val="clear" w:color="auto" w:fill="D9D9D9" w:themeFill="background1" w:themeFillShade="D9"/>
            <w:vAlign w:val="center"/>
          </w:tcPr>
          <w:p w14:paraId="22539753" w14:textId="1FF18536" w:rsidR="00252D8A" w:rsidRPr="00E36162" w:rsidRDefault="00252D8A" w:rsidP="00252D8A">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36</w:t>
            </w:r>
          </w:p>
        </w:tc>
      </w:tr>
      <w:tr w:rsidR="00252D8A" w:rsidRPr="00E36162" w14:paraId="79F3C03B" w14:textId="77777777" w:rsidTr="001D2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shd w:val="clear" w:color="auto" w:fill="A6A6A6" w:themeFill="background1" w:themeFillShade="A6"/>
            <w:vAlign w:val="center"/>
          </w:tcPr>
          <w:p w14:paraId="06945E9D" w14:textId="5FB7DEB1" w:rsidR="00252D8A" w:rsidRPr="00E36162" w:rsidRDefault="00252D8A" w:rsidP="0090366C">
            <w:pPr>
              <w:pStyle w:val="Osnovnitekst"/>
              <w:ind w:firstLine="0"/>
              <w:jc w:val="center"/>
              <w:rPr>
                <w:b w:val="0"/>
                <w:bCs w:val="0"/>
                <w:color w:val="auto"/>
                <w:lang w:val="sr-Latn-RS"/>
              </w:rPr>
            </w:pPr>
            <w:r w:rsidRPr="00E36162">
              <w:rPr>
                <w:b w:val="0"/>
                <w:bCs w:val="0"/>
                <w:color w:val="auto"/>
                <w:lang w:val="sr-Latn-RS"/>
              </w:rPr>
              <w:t>Emina Milošević</w:t>
            </w:r>
          </w:p>
        </w:tc>
        <w:tc>
          <w:tcPr>
            <w:tcW w:w="3209" w:type="dxa"/>
            <w:shd w:val="clear" w:color="auto" w:fill="D9D9D9" w:themeFill="background1" w:themeFillShade="D9"/>
            <w:vAlign w:val="center"/>
          </w:tcPr>
          <w:p w14:paraId="04FE67B5" w14:textId="27D767C7" w:rsidR="00252D8A" w:rsidRPr="00E36162" w:rsidRDefault="00252D8A" w:rsidP="0090366C">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8</w:t>
            </w:r>
          </w:p>
        </w:tc>
        <w:tc>
          <w:tcPr>
            <w:tcW w:w="3210" w:type="dxa"/>
            <w:shd w:val="clear" w:color="auto" w:fill="D9D9D9" w:themeFill="background1" w:themeFillShade="D9"/>
            <w:vAlign w:val="center"/>
          </w:tcPr>
          <w:p w14:paraId="2EDD46D9" w14:textId="7667EEFA" w:rsidR="00252D8A" w:rsidRPr="00E36162" w:rsidRDefault="00252D8A" w:rsidP="0090366C">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7</w:t>
            </w:r>
          </w:p>
        </w:tc>
      </w:tr>
    </w:tbl>
    <w:p w14:paraId="172289A1" w14:textId="77777777" w:rsidR="00252D8A" w:rsidRPr="00E36162" w:rsidRDefault="00252D8A" w:rsidP="00252D8A">
      <w:pPr>
        <w:pStyle w:val="Osnovnitekst"/>
        <w:ind w:firstLine="0"/>
        <w:rPr>
          <w:lang w:val="sr-Latn-RS"/>
        </w:rPr>
      </w:pPr>
    </w:p>
    <w:p w14:paraId="3FDB1FA7" w14:textId="239153F3" w:rsidR="00252D8A" w:rsidRPr="00E36162" w:rsidRDefault="00252D8A" w:rsidP="00252D8A">
      <w:pPr>
        <w:pStyle w:val="Osnovnitekst"/>
        <w:ind w:firstLine="0"/>
        <w:rPr>
          <w:lang w:val="sr-Latn-RS"/>
        </w:rPr>
      </w:pPr>
      <w:r w:rsidRPr="00E36162">
        <w:rPr>
          <w:lang w:val="sr-Latn-RS"/>
        </w:rPr>
        <w:t xml:space="preserve">Primećujemo da je izračunati indeks manji od dobijenog, razlog odstupanja može biti nepoklapanje baza radova na osnovu kojih je računat H-indeks za autore, u ovom istraživanju je korišćena </w:t>
      </w:r>
      <w:r w:rsidRPr="00E36162">
        <w:rPr>
          <w:i/>
          <w:iCs/>
          <w:lang w:val="sr-Latn-RS"/>
        </w:rPr>
        <w:t xml:space="preserve">Scopus </w:t>
      </w:r>
      <w:r w:rsidRPr="00E36162">
        <w:rPr>
          <w:lang w:val="sr-Latn-RS"/>
        </w:rPr>
        <w:t>baza, dok nemamo informaciju na osnovu koje baze je dobijen izloženi H-indeks na sajtu fakulteta.</w:t>
      </w:r>
    </w:p>
    <w:p w14:paraId="4589D753" w14:textId="09E82A6A" w:rsidR="009B6FD2" w:rsidRPr="00E36162" w:rsidRDefault="009B6FD2" w:rsidP="009B6FD2">
      <w:pPr>
        <w:pStyle w:val="Osnovnitekst"/>
        <w:ind w:firstLine="0"/>
        <w:jc w:val="left"/>
        <w:rPr>
          <w:lang w:val="sr-Latn-RS"/>
        </w:rPr>
      </w:pPr>
    </w:p>
    <w:p w14:paraId="5E4A3A1C" w14:textId="52199BBB" w:rsidR="008A754C" w:rsidRPr="00E36162" w:rsidRDefault="008A754C" w:rsidP="008A754C">
      <w:pPr>
        <w:pStyle w:val="IInivonaslova-Potpoglavlje"/>
        <w:numPr>
          <w:ilvl w:val="0"/>
          <w:numId w:val="0"/>
        </w:numPr>
        <w:ind w:left="567" w:hanging="567"/>
        <w:rPr>
          <w:lang w:val="sr-Latn-RS"/>
        </w:rPr>
      </w:pPr>
      <w:bookmarkStart w:id="20" w:name="_Toc175077101"/>
      <w:r w:rsidRPr="00E36162">
        <w:rPr>
          <w:lang w:val="sr-Latn-RS"/>
        </w:rPr>
        <w:t xml:space="preserve">4.4 . Produktivnost </w:t>
      </w:r>
      <w:bookmarkEnd w:id="20"/>
    </w:p>
    <w:p w14:paraId="79DDFFCE" w14:textId="52415CFD" w:rsidR="007A5983" w:rsidRPr="00E36162" w:rsidRDefault="007A5983" w:rsidP="00C92D18">
      <w:pPr>
        <w:pStyle w:val="Osnovnitekst"/>
        <w:rPr>
          <w:lang w:val="sr-Latn-RS"/>
        </w:rPr>
      </w:pPr>
      <w:r w:rsidRPr="00E36162">
        <w:rPr>
          <w:lang w:val="sr-Latn-RS"/>
        </w:rPr>
        <w:t>Produktivnost katedri na osnovu naučne produkcije i citiranosti u časopisima možemo da vidimo u tabeli 4.4.1.</w:t>
      </w:r>
    </w:p>
    <w:p w14:paraId="0ACC819D" w14:textId="7B71D394" w:rsidR="007A5983" w:rsidRPr="00E36162" w:rsidRDefault="007A5983" w:rsidP="007A5983">
      <w:pPr>
        <w:pStyle w:val="Oznakatabele"/>
        <w:rPr>
          <w:lang w:val="sr-Latn-RS"/>
        </w:rPr>
      </w:pPr>
      <w:bookmarkStart w:id="21" w:name="_Toc175223364"/>
      <w:r w:rsidRPr="00E36162">
        <w:rPr>
          <w:lang w:val="sr-Latn-RS"/>
        </w:rPr>
        <w:t>Tabela 4.4.1.  Produktivnost katedri</w:t>
      </w:r>
      <w:bookmarkEnd w:id="21"/>
    </w:p>
    <w:tbl>
      <w:tblPr>
        <w:tblStyle w:val="GridTable5Dark"/>
        <w:tblW w:w="0" w:type="auto"/>
        <w:tblLook w:val="04A0" w:firstRow="1" w:lastRow="0" w:firstColumn="1" w:lastColumn="0" w:noHBand="0" w:noVBand="1"/>
      </w:tblPr>
      <w:tblGrid>
        <w:gridCol w:w="2178"/>
        <w:gridCol w:w="1651"/>
        <w:gridCol w:w="1743"/>
        <w:gridCol w:w="1232"/>
        <w:gridCol w:w="1261"/>
        <w:gridCol w:w="1563"/>
      </w:tblGrid>
      <w:tr w:rsidR="007A5983" w:rsidRPr="00E36162" w14:paraId="3F4CF19F" w14:textId="2957288D" w:rsidTr="001D23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7" w:type="dxa"/>
            <w:shd w:val="clear" w:color="auto" w:fill="A6A6A6" w:themeFill="background1" w:themeFillShade="A6"/>
            <w:vAlign w:val="center"/>
          </w:tcPr>
          <w:p w14:paraId="629508E6" w14:textId="008019C0" w:rsidR="007A5983" w:rsidRPr="00E36162" w:rsidRDefault="007A5983" w:rsidP="006D684D">
            <w:pPr>
              <w:pStyle w:val="Osnovnitekst"/>
              <w:ind w:firstLine="0"/>
              <w:jc w:val="center"/>
              <w:rPr>
                <w:b w:val="0"/>
                <w:bCs w:val="0"/>
                <w:color w:val="auto"/>
                <w:lang w:val="sr-Latn-RS"/>
              </w:rPr>
            </w:pPr>
            <w:r w:rsidRPr="00E36162">
              <w:rPr>
                <w:b w:val="0"/>
                <w:bCs w:val="0"/>
                <w:color w:val="auto"/>
                <w:lang w:val="sr-Latn-RS"/>
              </w:rPr>
              <w:t>Katedra</w:t>
            </w:r>
          </w:p>
        </w:tc>
        <w:tc>
          <w:tcPr>
            <w:tcW w:w="1736" w:type="dxa"/>
            <w:shd w:val="clear" w:color="auto" w:fill="A6A6A6" w:themeFill="background1" w:themeFillShade="A6"/>
            <w:vAlign w:val="center"/>
          </w:tcPr>
          <w:p w14:paraId="0A83477C" w14:textId="4BD02009" w:rsidR="007A5983" w:rsidRPr="00E36162" w:rsidRDefault="007A5983" w:rsidP="007A5983">
            <w:pPr>
              <w:pStyle w:val="Osnovnitekst"/>
              <w:ind w:firstLine="0"/>
              <w:jc w:val="center"/>
              <w:cnfStyle w:val="100000000000" w:firstRow="1" w:lastRow="0" w:firstColumn="0" w:lastColumn="0" w:oddVBand="0" w:evenVBand="0" w:oddHBand="0" w:evenHBand="0" w:firstRowFirstColumn="0" w:firstRowLastColumn="0" w:lastRowFirstColumn="0" w:lastRowLastColumn="0"/>
              <w:rPr>
                <w:b w:val="0"/>
                <w:bCs w:val="0"/>
                <w:color w:val="auto"/>
                <w:lang w:val="sr-Latn-RS"/>
              </w:rPr>
            </w:pPr>
            <w:r w:rsidRPr="00E36162">
              <w:rPr>
                <w:b w:val="0"/>
                <w:bCs w:val="0"/>
                <w:color w:val="auto"/>
                <w:lang w:val="sr-Latn-RS"/>
              </w:rPr>
              <w:t>Ukupan broj radova</w:t>
            </w:r>
          </w:p>
        </w:tc>
        <w:tc>
          <w:tcPr>
            <w:tcW w:w="1839" w:type="dxa"/>
            <w:shd w:val="clear" w:color="auto" w:fill="A6A6A6" w:themeFill="background1" w:themeFillShade="A6"/>
            <w:vAlign w:val="center"/>
          </w:tcPr>
          <w:p w14:paraId="695A110C" w14:textId="605760D5" w:rsidR="007A5983" w:rsidRPr="00E36162" w:rsidRDefault="007A5983" w:rsidP="007A5983">
            <w:pPr>
              <w:pStyle w:val="Osnovnitekst"/>
              <w:ind w:firstLine="0"/>
              <w:jc w:val="center"/>
              <w:cnfStyle w:val="100000000000" w:firstRow="1" w:lastRow="0" w:firstColumn="0" w:lastColumn="0" w:oddVBand="0" w:evenVBand="0" w:oddHBand="0" w:evenHBand="0" w:firstRowFirstColumn="0" w:firstRowLastColumn="0" w:lastRowFirstColumn="0" w:lastRowLastColumn="0"/>
              <w:rPr>
                <w:b w:val="0"/>
                <w:bCs w:val="0"/>
                <w:color w:val="auto"/>
                <w:lang w:val="sr-Latn-RS"/>
              </w:rPr>
            </w:pPr>
            <w:r w:rsidRPr="00E36162">
              <w:rPr>
                <w:b w:val="0"/>
                <w:bCs w:val="0"/>
                <w:color w:val="auto"/>
                <w:lang w:val="sr-Latn-RS"/>
              </w:rPr>
              <w:t>Ukupan broj citata</w:t>
            </w:r>
          </w:p>
        </w:tc>
        <w:tc>
          <w:tcPr>
            <w:tcW w:w="1272" w:type="dxa"/>
            <w:shd w:val="clear" w:color="auto" w:fill="A6A6A6" w:themeFill="background1" w:themeFillShade="A6"/>
            <w:vAlign w:val="center"/>
          </w:tcPr>
          <w:p w14:paraId="6B6F7D60" w14:textId="3F39B3D5" w:rsidR="007A5983" w:rsidRPr="00E36162" w:rsidRDefault="007A5983" w:rsidP="007A5983">
            <w:pPr>
              <w:pStyle w:val="Osnovnitekst"/>
              <w:ind w:firstLine="0"/>
              <w:jc w:val="center"/>
              <w:cnfStyle w:val="100000000000" w:firstRow="1" w:lastRow="0" w:firstColumn="0" w:lastColumn="0" w:oddVBand="0" w:evenVBand="0" w:oddHBand="0" w:evenHBand="0" w:firstRowFirstColumn="0" w:firstRowLastColumn="0" w:lastRowFirstColumn="0" w:lastRowLastColumn="0"/>
              <w:rPr>
                <w:b w:val="0"/>
                <w:bCs w:val="0"/>
                <w:color w:val="auto"/>
                <w:lang w:val="sr-Latn-RS"/>
              </w:rPr>
            </w:pPr>
            <w:r w:rsidRPr="00E36162">
              <w:rPr>
                <w:b w:val="0"/>
                <w:bCs w:val="0"/>
                <w:color w:val="auto"/>
                <w:lang w:val="sr-Latn-RS"/>
              </w:rPr>
              <w:t>Rang na osnovu rada</w:t>
            </w:r>
          </w:p>
        </w:tc>
        <w:tc>
          <w:tcPr>
            <w:tcW w:w="1272" w:type="dxa"/>
            <w:shd w:val="clear" w:color="auto" w:fill="A6A6A6" w:themeFill="background1" w:themeFillShade="A6"/>
            <w:vAlign w:val="center"/>
          </w:tcPr>
          <w:p w14:paraId="352DD7E5" w14:textId="79E047E5" w:rsidR="007A5983" w:rsidRPr="00E36162" w:rsidRDefault="007A5983" w:rsidP="007A5983">
            <w:pPr>
              <w:pStyle w:val="Osnovnitekst"/>
              <w:ind w:firstLine="0"/>
              <w:jc w:val="center"/>
              <w:cnfStyle w:val="100000000000" w:firstRow="1" w:lastRow="0" w:firstColumn="0" w:lastColumn="0" w:oddVBand="0" w:evenVBand="0" w:oddHBand="0" w:evenHBand="0" w:firstRowFirstColumn="0" w:firstRowLastColumn="0" w:lastRowFirstColumn="0" w:lastRowLastColumn="0"/>
              <w:rPr>
                <w:b w:val="0"/>
                <w:bCs w:val="0"/>
                <w:color w:val="auto"/>
                <w:lang w:val="sr-Latn-RS"/>
              </w:rPr>
            </w:pPr>
            <w:r w:rsidRPr="00E36162">
              <w:rPr>
                <w:b w:val="0"/>
                <w:bCs w:val="0"/>
                <w:color w:val="auto"/>
                <w:lang w:val="sr-Latn-RS"/>
              </w:rPr>
              <w:t>Rang na osnovu citiranosti</w:t>
            </w:r>
          </w:p>
        </w:tc>
        <w:tc>
          <w:tcPr>
            <w:tcW w:w="1272" w:type="dxa"/>
            <w:shd w:val="clear" w:color="auto" w:fill="A6A6A6" w:themeFill="background1" w:themeFillShade="A6"/>
            <w:vAlign w:val="center"/>
          </w:tcPr>
          <w:p w14:paraId="0FBB71E8" w14:textId="2CBE4121" w:rsidR="007A5983" w:rsidRPr="00E36162" w:rsidRDefault="007A5983" w:rsidP="007A5983">
            <w:pPr>
              <w:pStyle w:val="Osnovnitekst"/>
              <w:ind w:firstLine="0"/>
              <w:jc w:val="center"/>
              <w:cnfStyle w:val="100000000000" w:firstRow="1" w:lastRow="0" w:firstColumn="0" w:lastColumn="0" w:oddVBand="0" w:evenVBand="0" w:oddHBand="0" w:evenHBand="0" w:firstRowFirstColumn="0" w:firstRowLastColumn="0" w:lastRowFirstColumn="0" w:lastRowLastColumn="0"/>
              <w:rPr>
                <w:b w:val="0"/>
                <w:bCs w:val="0"/>
                <w:color w:val="auto"/>
                <w:lang w:val="sr-Latn-RS"/>
              </w:rPr>
            </w:pPr>
            <w:r w:rsidRPr="00E36162">
              <w:rPr>
                <w:b w:val="0"/>
                <w:bCs w:val="0"/>
                <w:color w:val="auto"/>
                <w:lang w:val="sr-Latn-RS"/>
              </w:rPr>
              <w:t>Produktivnost</w:t>
            </w:r>
          </w:p>
        </w:tc>
      </w:tr>
      <w:tr w:rsidR="007A5983" w:rsidRPr="00E36162" w14:paraId="01FBD027" w14:textId="250D8C1A" w:rsidTr="001D2396">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2237" w:type="dxa"/>
            <w:shd w:val="clear" w:color="auto" w:fill="A6A6A6" w:themeFill="background1" w:themeFillShade="A6"/>
            <w:vAlign w:val="center"/>
          </w:tcPr>
          <w:p w14:paraId="05DE28B2" w14:textId="6303BF0F" w:rsidR="007A5983" w:rsidRPr="00E36162" w:rsidRDefault="007A5983" w:rsidP="006D684D">
            <w:pPr>
              <w:pStyle w:val="Osnovnitekst"/>
              <w:ind w:firstLine="0"/>
              <w:jc w:val="center"/>
              <w:rPr>
                <w:b w:val="0"/>
                <w:bCs w:val="0"/>
                <w:color w:val="auto"/>
                <w:lang w:val="sr-Latn-RS"/>
              </w:rPr>
            </w:pPr>
            <w:r w:rsidRPr="00E36162">
              <w:rPr>
                <w:b w:val="0"/>
                <w:bCs w:val="0"/>
                <w:color w:val="auto"/>
                <w:lang w:val="sr-Latn-RS"/>
              </w:rPr>
              <w:t>Katedra za Mikrobiologiju</w:t>
            </w:r>
          </w:p>
        </w:tc>
        <w:tc>
          <w:tcPr>
            <w:tcW w:w="1736" w:type="dxa"/>
            <w:shd w:val="clear" w:color="auto" w:fill="D9D9D9" w:themeFill="background1" w:themeFillShade="D9"/>
            <w:vAlign w:val="center"/>
          </w:tcPr>
          <w:p w14:paraId="36CBF687" w14:textId="5E754535" w:rsidR="007A5983" w:rsidRPr="00E36162" w:rsidRDefault="00F77910" w:rsidP="007A5983">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383</w:t>
            </w:r>
          </w:p>
        </w:tc>
        <w:tc>
          <w:tcPr>
            <w:tcW w:w="1839" w:type="dxa"/>
            <w:shd w:val="clear" w:color="auto" w:fill="D9D9D9" w:themeFill="background1" w:themeFillShade="D9"/>
            <w:vAlign w:val="center"/>
          </w:tcPr>
          <w:p w14:paraId="49BD65EB" w14:textId="64876FB1" w:rsidR="007A5983" w:rsidRPr="00E36162" w:rsidRDefault="007A5983" w:rsidP="007A5983">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1</w:t>
            </w:r>
            <w:r w:rsidR="007E78AC" w:rsidRPr="00E36162">
              <w:rPr>
                <w:lang w:val="sr-Latn-RS"/>
              </w:rPr>
              <w:t>9081</w:t>
            </w:r>
          </w:p>
        </w:tc>
        <w:tc>
          <w:tcPr>
            <w:tcW w:w="1272" w:type="dxa"/>
            <w:shd w:val="clear" w:color="auto" w:fill="D9D9D9" w:themeFill="background1" w:themeFillShade="D9"/>
            <w:vAlign w:val="center"/>
          </w:tcPr>
          <w:p w14:paraId="6E597189" w14:textId="1AE35F04" w:rsidR="007A5983" w:rsidRPr="00E36162" w:rsidRDefault="007A5983" w:rsidP="007A5983">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2</w:t>
            </w:r>
          </w:p>
        </w:tc>
        <w:tc>
          <w:tcPr>
            <w:tcW w:w="1272" w:type="dxa"/>
            <w:shd w:val="clear" w:color="auto" w:fill="D9D9D9" w:themeFill="background1" w:themeFillShade="D9"/>
            <w:vAlign w:val="center"/>
          </w:tcPr>
          <w:p w14:paraId="79745ECE" w14:textId="1FC0E297" w:rsidR="007A5983" w:rsidRPr="00E36162" w:rsidRDefault="007A5983" w:rsidP="007A5983">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1</w:t>
            </w:r>
          </w:p>
        </w:tc>
        <w:tc>
          <w:tcPr>
            <w:tcW w:w="1272" w:type="dxa"/>
            <w:shd w:val="clear" w:color="auto" w:fill="D9D9D9" w:themeFill="background1" w:themeFillShade="D9"/>
            <w:vAlign w:val="center"/>
          </w:tcPr>
          <w:p w14:paraId="13C48B7A" w14:textId="3CA7FDD7" w:rsidR="007A5983" w:rsidRPr="00E36162" w:rsidRDefault="007A5983" w:rsidP="007A5983">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3</w:t>
            </w:r>
          </w:p>
        </w:tc>
      </w:tr>
      <w:tr w:rsidR="007A5983" w:rsidRPr="00E36162" w14:paraId="501089B7" w14:textId="76278C7A" w:rsidTr="001D2396">
        <w:tc>
          <w:tcPr>
            <w:cnfStyle w:val="001000000000" w:firstRow="0" w:lastRow="0" w:firstColumn="1" w:lastColumn="0" w:oddVBand="0" w:evenVBand="0" w:oddHBand="0" w:evenHBand="0" w:firstRowFirstColumn="0" w:firstRowLastColumn="0" w:lastRowFirstColumn="0" w:lastRowLastColumn="0"/>
            <w:tcW w:w="2237" w:type="dxa"/>
            <w:shd w:val="clear" w:color="auto" w:fill="A6A6A6" w:themeFill="background1" w:themeFillShade="A6"/>
            <w:vAlign w:val="center"/>
          </w:tcPr>
          <w:p w14:paraId="346D0B3C" w14:textId="07CD10DB" w:rsidR="007A5983" w:rsidRPr="00E36162" w:rsidRDefault="007A5983" w:rsidP="006D684D">
            <w:pPr>
              <w:pStyle w:val="Osnovnitekst"/>
              <w:ind w:firstLine="0"/>
              <w:jc w:val="center"/>
              <w:rPr>
                <w:b w:val="0"/>
                <w:bCs w:val="0"/>
                <w:color w:val="auto"/>
                <w:lang w:val="sr-Latn-RS"/>
              </w:rPr>
            </w:pPr>
            <w:r w:rsidRPr="00E36162">
              <w:rPr>
                <w:b w:val="0"/>
                <w:bCs w:val="0"/>
                <w:color w:val="auto"/>
                <w:lang w:val="sr-Latn-RS"/>
              </w:rPr>
              <w:t>Katedra za Epidemiologiju</w:t>
            </w:r>
          </w:p>
        </w:tc>
        <w:tc>
          <w:tcPr>
            <w:tcW w:w="1736" w:type="dxa"/>
            <w:shd w:val="clear" w:color="auto" w:fill="D9D9D9" w:themeFill="background1" w:themeFillShade="D9"/>
            <w:vAlign w:val="center"/>
          </w:tcPr>
          <w:p w14:paraId="5654D6F0" w14:textId="3D6A19F8" w:rsidR="007A5983" w:rsidRPr="00E36162" w:rsidRDefault="007A5983" w:rsidP="007A5983">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5</w:t>
            </w:r>
            <w:r w:rsidR="00F77910" w:rsidRPr="00E36162">
              <w:rPr>
                <w:lang w:val="sr-Latn-RS"/>
              </w:rPr>
              <w:t>13</w:t>
            </w:r>
          </w:p>
        </w:tc>
        <w:tc>
          <w:tcPr>
            <w:tcW w:w="1839" w:type="dxa"/>
            <w:shd w:val="clear" w:color="auto" w:fill="D9D9D9" w:themeFill="background1" w:themeFillShade="D9"/>
            <w:vAlign w:val="center"/>
          </w:tcPr>
          <w:p w14:paraId="0FC69360" w14:textId="42B952A8" w:rsidR="007A5983" w:rsidRPr="00E36162" w:rsidRDefault="007A5983" w:rsidP="007A5983">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6</w:t>
            </w:r>
            <w:r w:rsidR="00F77910" w:rsidRPr="00E36162">
              <w:rPr>
                <w:lang w:val="sr-Latn-RS"/>
              </w:rPr>
              <w:t>601</w:t>
            </w:r>
          </w:p>
        </w:tc>
        <w:tc>
          <w:tcPr>
            <w:tcW w:w="1272" w:type="dxa"/>
            <w:shd w:val="clear" w:color="auto" w:fill="D9D9D9" w:themeFill="background1" w:themeFillShade="D9"/>
            <w:vAlign w:val="center"/>
          </w:tcPr>
          <w:p w14:paraId="688D2EC1" w14:textId="13C702E7" w:rsidR="007A5983" w:rsidRPr="00E36162" w:rsidRDefault="007A5983" w:rsidP="007A5983">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1</w:t>
            </w:r>
          </w:p>
        </w:tc>
        <w:tc>
          <w:tcPr>
            <w:tcW w:w="1272" w:type="dxa"/>
            <w:shd w:val="clear" w:color="auto" w:fill="D9D9D9" w:themeFill="background1" w:themeFillShade="D9"/>
            <w:vAlign w:val="center"/>
          </w:tcPr>
          <w:p w14:paraId="6349B47C" w14:textId="54C70EEA" w:rsidR="007A5983" w:rsidRPr="00E36162" w:rsidRDefault="007A5983" w:rsidP="007A5983">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3</w:t>
            </w:r>
          </w:p>
        </w:tc>
        <w:tc>
          <w:tcPr>
            <w:tcW w:w="1272" w:type="dxa"/>
            <w:shd w:val="clear" w:color="auto" w:fill="D9D9D9" w:themeFill="background1" w:themeFillShade="D9"/>
            <w:vAlign w:val="center"/>
          </w:tcPr>
          <w:p w14:paraId="66451742" w14:textId="298E2163" w:rsidR="007A5983" w:rsidRPr="00E36162" w:rsidRDefault="007A5983" w:rsidP="007A5983">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4</w:t>
            </w:r>
          </w:p>
        </w:tc>
      </w:tr>
      <w:tr w:rsidR="007A5983" w:rsidRPr="00E36162" w14:paraId="2E24AB0F" w14:textId="039A3165" w:rsidTr="001D2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7" w:type="dxa"/>
            <w:shd w:val="clear" w:color="auto" w:fill="A6A6A6" w:themeFill="background1" w:themeFillShade="A6"/>
            <w:vAlign w:val="center"/>
          </w:tcPr>
          <w:p w14:paraId="25800208" w14:textId="028B6A13" w:rsidR="007A5983" w:rsidRPr="00E36162" w:rsidRDefault="007A5983" w:rsidP="007A5983">
            <w:pPr>
              <w:pStyle w:val="Osnovnitekst"/>
              <w:ind w:firstLine="0"/>
              <w:jc w:val="center"/>
              <w:rPr>
                <w:b w:val="0"/>
                <w:bCs w:val="0"/>
                <w:color w:val="auto"/>
                <w:lang w:val="sr-Latn-RS"/>
              </w:rPr>
            </w:pPr>
            <w:r w:rsidRPr="00E36162">
              <w:rPr>
                <w:b w:val="0"/>
                <w:bCs w:val="0"/>
                <w:color w:val="auto"/>
                <w:lang w:val="sr-Latn-RS"/>
              </w:rPr>
              <w:t>Katedra za Imunologiju</w:t>
            </w:r>
          </w:p>
        </w:tc>
        <w:tc>
          <w:tcPr>
            <w:tcW w:w="1736" w:type="dxa"/>
            <w:shd w:val="clear" w:color="auto" w:fill="D9D9D9" w:themeFill="background1" w:themeFillShade="D9"/>
            <w:vAlign w:val="center"/>
          </w:tcPr>
          <w:p w14:paraId="3ADAAA7F" w14:textId="03302B63" w:rsidR="007A5983" w:rsidRPr="00E36162" w:rsidRDefault="009E1218" w:rsidP="007A5983">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2</w:t>
            </w:r>
            <w:r w:rsidR="00F77910" w:rsidRPr="00E36162">
              <w:rPr>
                <w:lang w:val="sr-Latn-RS"/>
              </w:rPr>
              <w:t>71</w:t>
            </w:r>
          </w:p>
        </w:tc>
        <w:tc>
          <w:tcPr>
            <w:tcW w:w="1839" w:type="dxa"/>
            <w:shd w:val="clear" w:color="auto" w:fill="D9D9D9" w:themeFill="background1" w:themeFillShade="D9"/>
            <w:vAlign w:val="center"/>
          </w:tcPr>
          <w:p w14:paraId="71CBAFD0" w14:textId="4AC87CA3" w:rsidR="007A5983" w:rsidRPr="00E36162" w:rsidRDefault="009E1218" w:rsidP="007A5983">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163</w:t>
            </w:r>
            <w:r w:rsidR="00F77910" w:rsidRPr="00E36162">
              <w:rPr>
                <w:lang w:val="sr-Latn-RS"/>
              </w:rPr>
              <w:t>80</w:t>
            </w:r>
          </w:p>
        </w:tc>
        <w:tc>
          <w:tcPr>
            <w:tcW w:w="1272" w:type="dxa"/>
            <w:shd w:val="clear" w:color="auto" w:fill="D9D9D9" w:themeFill="background1" w:themeFillShade="D9"/>
            <w:vAlign w:val="center"/>
          </w:tcPr>
          <w:p w14:paraId="560850A6" w14:textId="6F8D1DD8" w:rsidR="007A5983" w:rsidRPr="00E36162" w:rsidRDefault="009E1218" w:rsidP="007A5983">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3</w:t>
            </w:r>
          </w:p>
        </w:tc>
        <w:tc>
          <w:tcPr>
            <w:tcW w:w="1272" w:type="dxa"/>
            <w:shd w:val="clear" w:color="auto" w:fill="D9D9D9" w:themeFill="background1" w:themeFillShade="D9"/>
            <w:vAlign w:val="center"/>
          </w:tcPr>
          <w:p w14:paraId="4BE3C0AF" w14:textId="1E9F39AA" w:rsidR="007A5983" w:rsidRPr="00E36162" w:rsidRDefault="009E1218" w:rsidP="007A5983">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2</w:t>
            </w:r>
          </w:p>
        </w:tc>
        <w:tc>
          <w:tcPr>
            <w:tcW w:w="1272" w:type="dxa"/>
            <w:shd w:val="clear" w:color="auto" w:fill="D9D9D9" w:themeFill="background1" w:themeFillShade="D9"/>
            <w:vAlign w:val="center"/>
          </w:tcPr>
          <w:p w14:paraId="4D65B12E" w14:textId="5D73EAB3" w:rsidR="007A5983" w:rsidRPr="00E36162" w:rsidRDefault="009E1218" w:rsidP="007A5983">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5</w:t>
            </w:r>
          </w:p>
        </w:tc>
      </w:tr>
      <w:tr w:rsidR="007A5983" w:rsidRPr="00E36162" w14:paraId="6057A6AA" w14:textId="514B021C" w:rsidTr="001D2396">
        <w:tc>
          <w:tcPr>
            <w:cnfStyle w:val="001000000000" w:firstRow="0" w:lastRow="0" w:firstColumn="1" w:lastColumn="0" w:oddVBand="0" w:evenVBand="0" w:oddHBand="0" w:evenHBand="0" w:firstRowFirstColumn="0" w:firstRowLastColumn="0" w:lastRowFirstColumn="0" w:lastRowLastColumn="0"/>
            <w:tcW w:w="2237" w:type="dxa"/>
            <w:shd w:val="clear" w:color="auto" w:fill="A6A6A6" w:themeFill="background1" w:themeFillShade="A6"/>
            <w:vAlign w:val="center"/>
          </w:tcPr>
          <w:p w14:paraId="4FC338E3" w14:textId="5EFA56ED" w:rsidR="007A5983" w:rsidRPr="00E36162" w:rsidRDefault="007A5983" w:rsidP="006D684D">
            <w:pPr>
              <w:pStyle w:val="Osnovnitekst"/>
              <w:ind w:firstLine="0"/>
              <w:jc w:val="center"/>
              <w:rPr>
                <w:b w:val="0"/>
                <w:bCs w:val="0"/>
                <w:color w:val="auto"/>
                <w:lang w:val="sr-Latn-RS"/>
              </w:rPr>
            </w:pPr>
            <w:r w:rsidRPr="00E36162">
              <w:rPr>
                <w:b w:val="0"/>
                <w:bCs w:val="0"/>
                <w:color w:val="auto"/>
                <w:lang w:val="sr-Latn-RS"/>
              </w:rPr>
              <w:t>Infektivne bolesti</w:t>
            </w:r>
          </w:p>
        </w:tc>
        <w:tc>
          <w:tcPr>
            <w:tcW w:w="1736" w:type="dxa"/>
            <w:shd w:val="clear" w:color="auto" w:fill="D9D9D9" w:themeFill="background1" w:themeFillShade="D9"/>
            <w:vAlign w:val="center"/>
          </w:tcPr>
          <w:p w14:paraId="0F6A3F86" w14:textId="7E753660" w:rsidR="007A5983" w:rsidRPr="00E36162" w:rsidRDefault="009E1218" w:rsidP="007A5983">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151</w:t>
            </w:r>
          </w:p>
        </w:tc>
        <w:tc>
          <w:tcPr>
            <w:tcW w:w="1839" w:type="dxa"/>
            <w:shd w:val="clear" w:color="auto" w:fill="D9D9D9" w:themeFill="background1" w:themeFillShade="D9"/>
            <w:vAlign w:val="center"/>
          </w:tcPr>
          <w:p w14:paraId="7A13B019" w14:textId="14F56514" w:rsidR="007A5983" w:rsidRPr="00E36162" w:rsidRDefault="009E1218" w:rsidP="007A5983">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717</w:t>
            </w:r>
          </w:p>
        </w:tc>
        <w:tc>
          <w:tcPr>
            <w:tcW w:w="1272" w:type="dxa"/>
            <w:shd w:val="clear" w:color="auto" w:fill="D9D9D9" w:themeFill="background1" w:themeFillShade="D9"/>
            <w:vAlign w:val="center"/>
          </w:tcPr>
          <w:p w14:paraId="7291ECBF" w14:textId="253367CA" w:rsidR="007A5983" w:rsidRPr="00E36162" w:rsidRDefault="009E1218" w:rsidP="007A5983">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4</w:t>
            </w:r>
          </w:p>
        </w:tc>
        <w:tc>
          <w:tcPr>
            <w:tcW w:w="1272" w:type="dxa"/>
            <w:shd w:val="clear" w:color="auto" w:fill="D9D9D9" w:themeFill="background1" w:themeFillShade="D9"/>
            <w:vAlign w:val="center"/>
          </w:tcPr>
          <w:p w14:paraId="41D1A2BD" w14:textId="40217AB6" w:rsidR="007A5983" w:rsidRPr="00E36162" w:rsidRDefault="009E1218" w:rsidP="007A5983">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4</w:t>
            </w:r>
          </w:p>
        </w:tc>
        <w:tc>
          <w:tcPr>
            <w:tcW w:w="1272" w:type="dxa"/>
            <w:shd w:val="clear" w:color="auto" w:fill="D9D9D9" w:themeFill="background1" w:themeFillShade="D9"/>
            <w:vAlign w:val="center"/>
          </w:tcPr>
          <w:p w14:paraId="459CC231" w14:textId="5F6D7926" w:rsidR="007A5983" w:rsidRPr="00E36162" w:rsidRDefault="009E1218" w:rsidP="007A5983">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8</w:t>
            </w:r>
          </w:p>
        </w:tc>
      </w:tr>
    </w:tbl>
    <w:p w14:paraId="19F0C959" w14:textId="77777777" w:rsidR="007A5983" w:rsidRPr="00E36162" w:rsidRDefault="007A5983" w:rsidP="007A5983">
      <w:pPr>
        <w:pStyle w:val="Osnovnitekst"/>
        <w:ind w:firstLine="0"/>
        <w:rPr>
          <w:lang w:val="sr-Latn-RS"/>
        </w:rPr>
      </w:pPr>
    </w:p>
    <w:p w14:paraId="425D8C20" w14:textId="4CB3603A" w:rsidR="00F77910" w:rsidRPr="00E36162" w:rsidRDefault="00F77910" w:rsidP="007A5983">
      <w:pPr>
        <w:pStyle w:val="Osnovnitekst"/>
        <w:ind w:firstLine="0"/>
        <w:rPr>
          <w:lang w:val="sr-Latn-RS"/>
        </w:rPr>
      </w:pPr>
      <w:r w:rsidRPr="00E36162">
        <w:rPr>
          <w:lang w:val="sr-Latn-RS"/>
        </w:rPr>
        <w:lastRenderedPageBreak/>
        <w:t>Po ukupnom broju radova najproduktivnija katedra je Katedra za Epidemiologiju, dok ona po broju citata zauzima treće mesto, po broju citata najproduktivnija katedra je Katedra za Mikrobiologiju, koja je druga po ukupnom broju radova, zbog čega je prva po produktivnosti ako se gledaju obe vrednosti.</w:t>
      </w:r>
    </w:p>
    <w:p w14:paraId="101C9A8D" w14:textId="01F57C62" w:rsidR="00B717EB" w:rsidRPr="00E36162" w:rsidRDefault="007E07D4" w:rsidP="00B717EB">
      <w:pPr>
        <w:pStyle w:val="Osnovnitekst"/>
        <w:rPr>
          <w:lang w:val="sr-Latn-RS"/>
        </w:rPr>
      </w:pPr>
      <w:r w:rsidRPr="00E36162">
        <w:rPr>
          <w:lang w:val="sr-Latn-RS"/>
        </w:rPr>
        <w:t>A ako posmatramo</w:t>
      </w:r>
      <w:r w:rsidR="00B717EB" w:rsidRPr="00E36162">
        <w:rPr>
          <w:lang w:val="sr-Latn-RS"/>
        </w:rPr>
        <w:t xml:space="preserve"> produktivnost istraživača sa Medicinskog fakulteta Univerziteta u Beogradu,</w:t>
      </w:r>
      <w:r w:rsidRPr="00E36162">
        <w:rPr>
          <w:lang w:val="sr-Latn-RS"/>
        </w:rPr>
        <w:t xml:space="preserve"> na nivou celog fakulteta,</w:t>
      </w:r>
      <w:r w:rsidR="00B717EB" w:rsidRPr="00E36162">
        <w:rPr>
          <w:lang w:val="sr-Latn-RS"/>
        </w:rPr>
        <w:t xml:space="preserve"> iz podataka možemo videti da su autori bili najproduktivniji 2014 godine, kada su učestvovali u pisanju 107 radova, koji su citirani ukupno 2068 puta, dok produktivnost po godinama na nivou katedri možemo videti u tabeli 4.5.1. </w:t>
      </w:r>
    </w:p>
    <w:p w14:paraId="14863EAA" w14:textId="32A34A5B" w:rsidR="00B717EB" w:rsidRPr="00E36162" w:rsidRDefault="00B717EB" w:rsidP="00B717EB">
      <w:pPr>
        <w:pStyle w:val="Oznakatabele"/>
        <w:rPr>
          <w:lang w:val="sr-Latn-RS"/>
        </w:rPr>
      </w:pPr>
      <w:bookmarkStart w:id="22" w:name="_Toc175223365"/>
      <w:r w:rsidRPr="00E36162">
        <w:rPr>
          <w:lang w:val="sr-Latn-RS"/>
        </w:rPr>
        <w:t>Tabela 4.</w:t>
      </w:r>
      <w:r w:rsidR="007E07D4" w:rsidRPr="00E36162">
        <w:rPr>
          <w:lang w:val="sr-Latn-RS"/>
        </w:rPr>
        <w:t>4</w:t>
      </w:r>
      <w:r w:rsidRPr="00E36162">
        <w:rPr>
          <w:lang w:val="sr-Latn-RS"/>
        </w:rPr>
        <w:t>.</w:t>
      </w:r>
      <w:r w:rsidR="007E07D4" w:rsidRPr="00E36162">
        <w:rPr>
          <w:lang w:val="sr-Latn-RS"/>
        </w:rPr>
        <w:t>2</w:t>
      </w:r>
      <w:r w:rsidRPr="00E36162">
        <w:rPr>
          <w:lang w:val="sr-Latn-RS"/>
        </w:rPr>
        <w:t>.  Najproduktivnije godine po katedri</w:t>
      </w:r>
      <w:bookmarkEnd w:id="22"/>
    </w:p>
    <w:tbl>
      <w:tblPr>
        <w:tblStyle w:val="GridTable5Dark"/>
        <w:tblpPr w:leftFromText="180" w:rightFromText="180" w:vertAnchor="text" w:horzAnchor="margin" w:tblpXSpec="center" w:tblpY="352"/>
        <w:tblOverlap w:val="never"/>
        <w:tblW w:w="0" w:type="auto"/>
        <w:tblLook w:val="04A0" w:firstRow="1" w:lastRow="0" w:firstColumn="1" w:lastColumn="0" w:noHBand="0" w:noVBand="1"/>
      </w:tblPr>
      <w:tblGrid>
        <w:gridCol w:w="2160"/>
        <w:gridCol w:w="2065"/>
        <w:gridCol w:w="2160"/>
        <w:gridCol w:w="2790"/>
      </w:tblGrid>
      <w:tr w:rsidR="00B717EB" w:rsidRPr="00E36162" w14:paraId="352F7D69" w14:textId="77777777" w:rsidTr="00F779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6A6A6" w:themeFill="background1" w:themeFillShade="A6"/>
            <w:vAlign w:val="center"/>
          </w:tcPr>
          <w:p w14:paraId="77030191" w14:textId="77777777" w:rsidR="00B717EB" w:rsidRPr="00E36162" w:rsidRDefault="00B717EB" w:rsidP="00F77910">
            <w:pPr>
              <w:pStyle w:val="Osnovnitekst"/>
              <w:ind w:firstLine="0"/>
              <w:jc w:val="center"/>
              <w:rPr>
                <w:b w:val="0"/>
                <w:bCs w:val="0"/>
                <w:color w:val="auto"/>
                <w:lang w:val="sr-Latn-RS"/>
              </w:rPr>
            </w:pPr>
            <w:r w:rsidRPr="00E36162">
              <w:rPr>
                <w:b w:val="0"/>
                <w:bCs w:val="0"/>
                <w:color w:val="auto"/>
                <w:lang w:val="sr-Latn-RS"/>
              </w:rPr>
              <w:t>Katedra</w:t>
            </w:r>
          </w:p>
        </w:tc>
        <w:tc>
          <w:tcPr>
            <w:tcW w:w="2065" w:type="dxa"/>
            <w:shd w:val="clear" w:color="auto" w:fill="A6A6A6" w:themeFill="background1" w:themeFillShade="A6"/>
            <w:vAlign w:val="center"/>
          </w:tcPr>
          <w:p w14:paraId="496012DC" w14:textId="77777777" w:rsidR="00B717EB" w:rsidRPr="00E36162" w:rsidRDefault="00B717EB" w:rsidP="00F77910">
            <w:pPr>
              <w:pStyle w:val="Osnovnitekst"/>
              <w:ind w:firstLine="0"/>
              <w:jc w:val="center"/>
              <w:cnfStyle w:val="100000000000" w:firstRow="1" w:lastRow="0" w:firstColumn="0" w:lastColumn="0" w:oddVBand="0" w:evenVBand="0" w:oddHBand="0" w:evenHBand="0" w:firstRowFirstColumn="0" w:firstRowLastColumn="0" w:lastRowFirstColumn="0" w:lastRowLastColumn="0"/>
              <w:rPr>
                <w:b w:val="0"/>
                <w:bCs w:val="0"/>
                <w:color w:val="auto"/>
                <w:lang w:val="sr-Latn-RS"/>
              </w:rPr>
            </w:pPr>
            <w:r w:rsidRPr="00E36162">
              <w:rPr>
                <w:b w:val="0"/>
                <w:bCs w:val="0"/>
                <w:color w:val="auto"/>
                <w:lang w:val="sr-Latn-RS"/>
              </w:rPr>
              <w:t>Godina</w:t>
            </w:r>
          </w:p>
        </w:tc>
        <w:tc>
          <w:tcPr>
            <w:tcW w:w="2160" w:type="dxa"/>
            <w:shd w:val="clear" w:color="auto" w:fill="A6A6A6" w:themeFill="background1" w:themeFillShade="A6"/>
            <w:vAlign w:val="center"/>
          </w:tcPr>
          <w:p w14:paraId="05C04D14" w14:textId="77777777" w:rsidR="00B717EB" w:rsidRPr="00E36162" w:rsidRDefault="00B717EB" w:rsidP="00F77910">
            <w:pPr>
              <w:pStyle w:val="Osnovnitekst"/>
              <w:ind w:firstLine="0"/>
              <w:jc w:val="center"/>
              <w:cnfStyle w:val="100000000000" w:firstRow="1" w:lastRow="0" w:firstColumn="0" w:lastColumn="0" w:oddVBand="0" w:evenVBand="0" w:oddHBand="0" w:evenHBand="0" w:firstRowFirstColumn="0" w:firstRowLastColumn="0" w:lastRowFirstColumn="0" w:lastRowLastColumn="0"/>
              <w:rPr>
                <w:b w:val="0"/>
                <w:bCs w:val="0"/>
                <w:color w:val="auto"/>
                <w:lang w:val="sr-Latn-RS"/>
              </w:rPr>
            </w:pPr>
            <w:r w:rsidRPr="00E36162">
              <w:rPr>
                <w:b w:val="0"/>
                <w:bCs w:val="0"/>
                <w:color w:val="auto"/>
                <w:lang w:val="sr-Latn-RS"/>
              </w:rPr>
              <w:t>Broj radova</w:t>
            </w:r>
          </w:p>
        </w:tc>
        <w:tc>
          <w:tcPr>
            <w:tcW w:w="2790" w:type="dxa"/>
            <w:shd w:val="clear" w:color="auto" w:fill="A6A6A6" w:themeFill="background1" w:themeFillShade="A6"/>
            <w:vAlign w:val="center"/>
          </w:tcPr>
          <w:p w14:paraId="3D59B2DC" w14:textId="77777777" w:rsidR="00B717EB" w:rsidRPr="00E36162" w:rsidRDefault="00B717EB" w:rsidP="00F77910">
            <w:pPr>
              <w:pStyle w:val="Osnovnitekst"/>
              <w:ind w:firstLine="0"/>
              <w:jc w:val="center"/>
              <w:cnfStyle w:val="100000000000" w:firstRow="1" w:lastRow="0" w:firstColumn="0" w:lastColumn="0" w:oddVBand="0" w:evenVBand="0" w:oddHBand="0" w:evenHBand="0" w:firstRowFirstColumn="0" w:firstRowLastColumn="0" w:lastRowFirstColumn="0" w:lastRowLastColumn="0"/>
              <w:rPr>
                <w:color w:val="auto"/>
                <w:lang w:val="sr-Latn-RS"/>
              </w:rPr>
            </w:pPr>
            <w:r w:rsidRPr="00E36162">
              <w:rPr>
                <w:color w:val="auto"/>
                <w:lang w:val="sr-Latn-RS"/>
              </w:rPr>
              <w:t>Broj citata</w:t>
            </w:r>
          </w:p>
        </w:tc>
      </w:tr>
      <w:tr w:rsidR="00B717EB" w:rsidRPr="00E36162" w14:paraId="41CEE65D" w14:textId="77777777" w:rsidTr="00F77910">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2160" w:type="dxa"/>
            <w:shd w:val="clear" w:color="auto" w:fill="A6A6A6" w:themeFill="background1" w:themeFillShade="A6"/>
            <w:vAlign w:val="center"/>
          </w:tcPr>
          <w:p w14:paraId="79EAF6AA" w14:textId="77777777" w:rsidR="00B717EB" w:rsidRPr="00E36162" w:rsidRDefault="00B717EB" w:rsidP="00F77910">
            <w:pPr>
              <w:pStyle w:val="Osnovnitekst"/>
              <w:ind w:firstLine="0"/>
              <w:jc w:val="center"/>
              <w:rPr>
                <w:b w:val="0"/>
                <w:bCs w:val="0"/>
                <w:color w:val="auto"/>
                <w:lang w:val="sr-Latn-RS"/>
              </w:rPr>
            </w:pPr>
            <w:r w:rsidRPr="00E36162">
              <w:rPr>
                <w:b w:val="0"/>
                <w:bCs w:val="0"/>
                <w:color w:val="auto"/>
                <w:lang w:val="sr-Latn-RS"/>
              </w:rPr>
              <w:t>Katedra za Mikrobiologiju</w:t>
            </w:r>
          </w:p>
        </w:tc>
        <w:tc>
          <w:tcPr>
            <w:tcW w:w="2065" w:type="dxa"/>
            <w:shd w:val="clear" w:color="auto" w:fill="D9D9D9" w:themeFill="background1" w:themeFillShade="D9"/>
            <w:vAlign w:val="center"/>
          </w:tcPr>
          <w:p w14:paraId="4605C993" w14:textId="1C03F011" w:rsidR="00B717EB" w:rsidRPr="00E36162" w:rsidRDefault="00B717EB" w:rsidP="00F77910">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2014</w:t>
            </w:r>
          </w:p>
        </w:tc>
        <w:tc>
          <w:tcPr>
            <w:tcW w:w="2160" w:type="dxa"/>
            <w:shd w:val="clear" w:color="auto" w:fill="D9D9D9" w:themeFill="background1" w:themeFillShade="D9"/>
            <w:vAlign w:val="center"/>
          </w:tcPr>
          <w:p w14:paraId="6712E2F1" w14:textId="75E19DD6" w:rsidR="00B717EB" w:rsidRPr="00E36162" w:rsidRDefault="00130D97" w:rsidP="00F77910">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50</w:t>
            </w:r>
          </w:p>
        </w:tc>
        <w:tc>
          <w:tcPr>
            <w:tcW w:w="2790" w:type="dxa"/>
            <w:shd w:val="clear" w:color="auto" w:fill="D9D9D9" w:themeFill="background1" w:themeFillShade="D9"/>
            <w:vAlign w:val="center"/>
          </w:tcPr>
          <w:p w14:paraId="5A992FE2" w14:textId="79AC870B" w:rsidR="00B717EB" w:rsidRPr="00E36162" w:rsidRDefault="00130D97" w:rsidP="00F77910">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2170</w:t>
            </w:r>
          </w:p>
        </w:tc>
      </w:tr>
      <w:tr w:rsidR="00B717EB" w:rsidRPr="00E36162" w14:paraId="49DE39B1" w14:textId="77777777" w:rsidTr="00F77910">
        <w:tc>
          <w:tcPr>
            <w:cnfStyle w:val="001000000000" w:firstRow="0" w:lastRow="0" w:firstColumn="1" w:lastColumn="0" w:oddVBand="0" w:evenVBand="0" w:oddHBand="0" w:evenHBand="0" w:firstRowFirstColumn="0" w:firstRowLastColumn="0" w:lastRowFirstColumn="0" w:lastRowLastColumn="0"/>
            <w:tcW w:w="2160" w:type="dxa"/>
            <w:shd w:val="clear" w:color="auto" w:fill="A6A6A6" w:themeFill="background1" w:themeFillShade="A6"/>
            <w:vAlign w:val="center"/>
          </w:tcPr>
          <w:p w14:paraId="396861E4" w14:textId="77777777" w:rsidR="00B717EB" w:rsidRPr="00E36162" w:rsidRDefault="00B717EB" w:rsidP="00F77910">
            <w:pPr>
              <w:pStyle w:val="Osnovnitekst"/>
              <w:ind w:firstLine="0"/>
              <w:jc w:val="center"/>
              <w:rPr>
                <w:b w:val="0"/>
                <w:bCs w:val="0"/>
                <w:color w:val="auto"/>
                <w:lang w:val="sr-Latn-RS"/>
              </w:rPr>
            </w:pPr>
            <w:r w:rsidRPr="00E36162">
              <w:rPr>
                <w:b w:val="0"/>
                <w:bCs w:val="0"/>
                <w:color w:val="auto"/>
                <w:lang w:val="sr-Latn-RS"/>
              </w:rPr>
              <w:t>Katedra za Epidemiologiju</w:t>
            </w:r>
          </w:p>
        </w:tc>
        <w:tc>
          <w:tcPr>
            <w:tcW w:w="2065" w:type="dxa"/>
            <w:shd w:val="clear" w:color="auto" w:fill="D9D9D9" w:themeFill="background1" w:themeFillShade="D9"/>
            <w:vAlign w:val="center"/>
          </w:tcPr>
          <w:p w14:paraId="74803514" w14:textId="7E035ACD" w:rsidR="00B717EB" w:rsidRPr="00E36162" w:rsidRDefault="00B717EB" w:rsidP="00F77910">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2018</w:t>
            </w:r>
          </w:p>
        </w:tc>
        <w:tc>
          <w:tcPr>
            <w:tcW w:w="2160" w:type="dxa"/>
            <w:shd w:val="clear" w:color="auto" w:fill="D9D9D9" w:themeFill="background1" w:themeFillShade="D9"/>
            <w:vAlign w:val="center"/>
          </w:tcPr>
          <w:p w14:paraId="75812484" w14:textId="6DD788E4" w:rsidR="00B717EB" w:rsidRPr="00E36162" w:rsidRDefault="00130D97" w:rsidP="00F77910">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50</w:t>
            </w:r>
          </w:p>
        </w:tc>
        <w:tc>
          <w:tcPr>
            <w:tcW w:w="2790" w:type="dxa"/>
            <w:shd w:val="clear" w:color="auto" w:fill="D9D9D9" w:themeFill="background1" w:themeFillShade="D9"/>
            <w:vAlign w:val="center"/>
          </w:tcPr>
          <w:p w14:paraId="7662DDA7" w14:textId="42A7D71F" w:rsidR="00B717EB" w:rsidRPr="00E36162" w:rsidRDefault="00130D97" w:rsidP="00F77910">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2170</w:t>
            </w:r>
          </w:p>
        </w:tc>
      </w:tr>
      <w:tr w:rsidR="00B717EB" w:rsidRPr="00E36162" w14:paraId="1855F94D" w14:textId="77777777" w:rsidTr="00F77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6A6A6" w:themeFill="background1" w:themeFillShade="A6"/>
            <w:vAlign w:val="center"/>
          </w:tcPr>
          <w:p w14:paraId="6D581609" w14:textId="77777777" w:rsidR="00B717EB" w:rsidRPr="00E36162" w:rsidRDefault="00B717EB" w:rsidP="00F77910">
            <w:pPr>
              <w:pStyle w:val="Osnovnitekst"/>
              <w:ind w:firstLine="0"/>
              <w:jc w:val="center"/>
              <w:rPr>
                <w:b w:val="0"/>
                <w:bCs w:val="0"/>
                <w:color w:val="auto"/>
                <w:lang w:val="sr-Latn-RS"/>
              </w:rPr>
            </w:pPr>
            <w:r w:rsidRPr="00E36162">
              <w:rPr>
                <w:b w:val="0"/>
                <w:bCs w:val="0"/>
                <w:color w:val="auto"/>
                <w:lang w:val="sr-Latn-RS"/>
              </w:rPr>
              <w:t>Katedra za Imunologiju</w:t>
            </w:r>
          </w:p>
        </w:tc>
        <w:tc>
          <w:tcPr>
            <w:tcW w:w="2065" w:type="dxa"/>
            <w:shd w:val="clear" w:color="auto" w:fill="D9D9D9" w:themeFill="background1" w:themeFillShade="D9"/>
            <w:vAlign w:val="center"/>
          </w:tcPr>
          <w:p w14:paraId="67525632" w14:textId="62F2E357" w:rsidR="00B717EB" w:rsidRPr="00E36162" w:rsidRDefault="00B717EB" w:rsidP="00F77910">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2012</w:t>
            </w:r>
          </w:p>
        </w:tc>
        <w:tc>
          <w:tcPr>
            <w:tcW w:w="2160" w:type="dxa"/>
            <w:shd w:val="clear" w:color="auto" w:fill="D9D9D9" w:themeFill="background1" w:themeFillShade="D9"/>
            <w:vAlign w:val="center"/>
          </w:tcPr>
          <w:p w14:paraId="5CC1B0FA" w14:textId="70E0643B" w:rsidR="00B717EB" w:rsidRPr="00E36162" w:rsidRDefault="00B717EB" w:rsidP="00F77910">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21</w:t>
            </w:r>
          </w:p>
        </w:tc>
        <w:tc>
          <w:tcPr>
            <w:tcW w:w="2790" w:type="dxa"/>
            <w:shd w:val="clear" w:color="auto" w:fill="D9D9D9" w:themeFill="background1" w:themeFillShade="D9"/>
            <w:vAlign w:val="center"/>
          </w:tcPr>
          <w:p w14:paraId="0DAF477B" w14:textId="4191F24A" w:rsidR="00B717EB" w:rsidRPr="00E36162" w:rsidRDefault="00B717EB" w:rsidP="00F77910">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3118</w:t>
            </w:r>
          </w:p>
        </w:tc>
      </w:tr>
      <w:tr w:rsidR="00B717EB" w:rsidRPr="00E36162" w14:paraId="6AA6F6E1" w14:textId="77777777" w:rsidTr="00F77910">
        <w:tc>
          <w:tcPr>
            <w:cnfStyle w:val="001000000000" w:firstRow="0" w:lastRow="0" w:firstColumn="1" w:lastColumn="0" w:oddVBand="0" w:evenVBand="0" w:oddHBand="0" w:evenHBand="0" w:firstRowFirstColumn="0" w:firstRowLastColumn="0" w:lastRowFirstColumn="0" w:lastRowLastColumn="0"/>
            <w:tcW w:w="2160" w:type="dxa"/>
            <w:shd w:val="clear" w:color="auto" w:fill="A6A6A6" w:themeFill="background1" w:themeFillShade="A6"/>
            <w:vAlign w:val="center"/>
          </w:tcPr>
          <w:p w14:paraId="3549BA9E" w14:textId="77777777" w:rsidR="00B717EB" w:rsidRPr="00E36162" w:rsidRDefault="00B717EB" w:rsidP="00F77910">
            <w:pPr>
              <w:pStyle w:val="Osnovnitekst"/>
              <w:ind w:firstLine="0"/>
              <w:jc w:val="center"/>
              <w:rPr>
                <w:b w:val="0"/>
                <w:bCs w:val="0"/>
                <w:color w:val="auto"/>
                <w:lang w:val="sr-Latn-RS"/>
              </w:rPr>
            </w:pPr>
            <w:r w:rsidRPr="00E36162">
              <w:rPr>
                <w:b w:val="0"/>
                <w:bCs w:val="0"/>
                <w:color w:val="auto"/>
                <w:lang w:val="sr-Latn-RS"/>
              </w:rPr>
              <w:t>Infektivne bolesti</w:t>
            </w:r>
          </w:p>
        </w:tc>
        <w:tc>
          <w:tcPr>
            <w:tcW w:w="2065" w:type="dxa"/>
            <w:shd w:val="clear" w:color="auto" w:fill="D9D9D9" w:themeFill="background1" w:themeFillShade="D9"/>
            <w:vAlign w:val="center"/>
          </w:tcPr>
          <w:p w14:paraId="6889095A" w14:textId="6D2B21DD" w:rsidR="00B717EB" w:rsidRPr="00E36162" w:rsidRDefault="00B717EB" w:rsidP="00F77910">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2019</w:t>
            </w:r>
          </w:p>
        </w:tc>
        <w:tc>
          <w:tcPr>
            <w:tcW w:w="2160" w:type="dxa"/>
            <w:shd w:val="clear" w:color="auto" w:fill="D9D9D9" w:themeFill="background1" w:themeFillShade="D9"/>
            <w:vAlign w:val="center"/>
          </w:tcPr>
          <w:p w14:paraId="6C38A63F" w14:textId="5B0A09C2" w:rsidR="00B717EB" w:rsidRPr="00E36162" w:rsidRDefault="00B717EB" w:rsidP="00F77910">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16</w:t>
            </w:r>
          </w:p>
        </w:tc>
        <w:tc>
          <w:tcPr>
            <w:tcW w:w="2790" w:type="dxa"/>
            <w:shd w:val="clear" w:color="auto" w:fill="D9D9D9" w:themeFill="background1" w:themeFillShade="D9"/>
            <w:vAlign w:val="center"/>
          </w:tcPr>
          <w:p w14:paraId="544EB5F2" w14:textId="2148539B" w:rsidR="00B717EB" w:rsidRPr="00E36162" w:rsidRDefault="00B717EB" w:rsidP="00F77910">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32</w:t>
            </w:r>
          </w:p>
        </w:tc>
      </w:tr>
    </w:tbl>
    <w:p w14:paraId="1ABA71DC" w14:textId="77777777" w:rsidR="00FE6259" w:rsidRPr="00E36162" w:rsidRDefault="00FE6259" w:rsidP="00B717EB">
      <w:pPr>
        <w:pStyle w:val="Osnovnitekst"/>
        <w:ind w:firstLine="0"/>
        <w:jc w:val="left"/>
        <w:rPr>
          <w:lang w:val="sr-Latn-RS"/>
        </w:rPr>
      </w:pPr>
    </w:p>
    <w:p w14:paraId="679382C9" w14:textId="273AED9D" w:rsidR="00B717EB" w:rsidRPr="00E36162" w:rsidRDefault="00B717EB" w:rsidP="00B717EB">
      <w:pPr>
        <w:pStyle w:val="Osnovnitekst"/>
        <w:ind w:firstLine="0"/>
        <w:jc w:val="left"/>
        <w:rPr>
          <w:lang w:val="sr-Latn-RS"/>
        </w:rPr>
      </w:pPr>
      <w:r w:rsidRPr="00E36162">
        <w:rPr>
          <w:lang w:val="sr-Latn-RS"/>
        </w:rPr>
        <w:t>Iz tabele 4.</w:t>
      </w:r>
      <w:r w:rsidR="007E07D4" w:rsidRPr="00E36162">
        <w:rPr>
          <w:lang w:val="sr-Latn-RS"/>
        </w:rPr>
        <w:t>4</w:t>
      </w:r>
      <w:r w:rsidRPr="00E36162">
        <w:rPr>
          <w:lang w:val="sr-Latn-RS"/>
        </w:rPr>
        <w:t>.</w:t>
      </w:r>
      <w:r w:rsidR="007E07D4" w:rsidRPr="00E36162">
        <w:rPr>
          <w:lang w:val="sr-Latn-RS"/>
        </w:rPr>
        <w:t>2</w:t>
      </w:r>
      <w:r w:rsidRPr="00E36162">
        <w:rPr>
          <w:lang w:val="sr-Latn-RS"/>
        </w:rPr>
        <w:t>. vidimo da je katedra za epidemiologiju doprinela u preko trećini radova, u najproduktivnijoj godini na nivou fakulteta.</w:t>
      </w:r>
    </w:p>
    <w:p w14:paraId="7AE02273" w14:textId="547F7AFA" w:rsidR="00D22FAD" w:rsidRPr="00E36162" w:rsidRDefault="00D22FAD" w:rsidP="00D22FAD">
      <w:pPr>
        <w:pStyle w:val="IInivonaslova-Potpoglavlje"/>
        <w:numPr>
          <w:ilvl w:val="0"/>
          <w:numId w:val="0"/>
        </w:numPr>
        <w:ind w:left="567" w:hanging="567"/>
        <w:rPr>
          <w:lang w:val="sr-Latn-RS"/>
        </w:rPr>
      </w:pPr>
      <w:bookmarkStart w:id="23" w:name="_Toc175077103"/>
      <w:r w:rsidRPr="00E36162">
        <w:rPr>
          <w:lang w:val="sr-Latn-RS"/>
        </w:rPr>
        <w:t>4.</w:t>
      </w:r>
      <w:r w:rsidR="007E07D4" w:rsidRPr="00E36162">
        <w:rPr>
          <w:lang w:val="sr-Latn-RS"/>
        </w:rPr>
        <w:t>5</w:t>
      </w:r>
      <w:r w:rsidRPr="00E36162">
        <w:rPr>
          <w:lang w:val="sr-Latn-RS"/>
        </w:rPr>
        <w:t xml:space="preserve"> . </w:t>
      </w:r>
      <w:r w:rsidR="007E07D4" w:rsidRPr="00E36162">
        <w:rPr>
          <w:lang w:val="sr-Latn-RS"/>
        </w:rPr>
        <w:t>Raspodela</w:t>
      </w:r>
      <w:r w:rsidRPr="00E36162">
        <w:rPr>
          <w:lang w:val="sr-Latn-RS"/>
        </w:rPr>
        <w:t xml:space="preserve"> po časopisima</w:t>
      </w:r>
      <w:bookmarkEnd w:id="23"/>
    </w:p>
    <w:p w14:paraId="4577800B" w14:textId="6F2F4A3E" w:rsidR="00D22FAD" w:rsidRPr="00E36162" w:rsidRDefault="00D22FAD" w:rsidP="00130D97">
      <w:pPr>
        <w:pStyle w:val="Osnovnitekst"/>
        <w:rPr>
          <w:lang w:val="sr-Latn-RS"/>
        </w:rPr>
      </w:pPr>
      <w:r w:rsidRPr="00E36162">
        <w:rPr>
          <w:lang w:val="sr-Latn-RS"/>
        </w:rPr>
        <w:t>Na osnovu datog skupa podata, možemo videti u kojim časopisima ovi autori pretežno objavljuju radove koji su od interesa za oblast epidemiologije i zaraznih bolesti. U tabeli 4.6.1. vidimo pet najpopularnijih časopisa na osnovu ulaznog skupa podataka.</w:t>
      </w:r>
    </w:p>
    <w:p w14:paraId="5A39EAF0" w14:textId="41C2728D" w:rsidR="00D22FAD" w:rsidRPr="00E36162" w:rsidRDefault="00D22FAD" w:rsidP="00D22FAD">
      <w:pPr>
        <w:pStyle w:val="Oznakatabele"/>
        <w:rPr>
          <w:lang w:val="sr-Latn-RS"/>
        </w:rPr>
      </w:pPr>
      <w:bookmarkStart w:id="24" w:name="_Toc175223366"/>
      <w:r w:rsidRPr="00E36162">
        <w:rPr>
          <w:lang w:val="sr-Latn-RS"/>
        </w:rPr>
        <w:t>Tabela 4.</w:t>
      </w:r>
      <w:r w:rsidR="007E07D4" w:rsidRPr="00E36162">
        <w:rPr>
          <w:lang w:val="sr-Latn-RS"/>
        </w:rPr>
        <w:t>5</w:t>
      </w:r>
      <w:r w:rsidRPr="00E36162">
        <w:rPr>
          <w:lang w:val="sr-Latn-RS"/>
        </w:rPr>
        <w:t>.1.  Časopisi sa najviše objavljenih radova</w:t>
      </w:r>
      <w:bookmarkEnd w:id="24"/>
    </w:p>
    <w:tbl>
      <w:tblPr>
        <w:tblStyle w:val="GridTable5Dark"/>
        <w:tblW w:w="0" w:type="auto"/>
        <w:tblLook w:val="04A0" w:firstRow="1" w:lastRow="0" w:firstColumn="1" w:lastColumn="0" w:noHBand="0" w:noVBand="1"/>
      </w:tblPr>
      <w:tblGrid>
        <w:gridCol w:w="4814"/>
        <w:gridCol w:w="4814"/>
      </w:tblGrid>
      <w:tr w:rsidR="004C4291" w:rsidRPr="00E36162" w14:paraId="70658433" w14:textId="77777777" w:rsidTr="001D2396">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4" w:type="dxa"/>
            <w:shd w:val="clear" w:color="auto" w:fill="A6A6A6" w:themeFill="background1" w:themeFillShade="A6"/>
            <w:vAlign w:val="center"/>
          </w:tcPr>
          <w:p w14:paraId="77E52560" w14:textId="421F7897" w:rsidR="004C4291" w:rsidRPr="00E36162" w:rsidRDefault="004C4291" w:rsidP="004C4291">
            <w:pPr>
              <w:pStyle w:val="Osnovnitekst"/>
              <w:ind w:firstLine="0"/>
              <w:jc w:val="center"/>
              <w:rPr>
                <w:color w:val="auto"/>
                <w:lang w:val="sr-Latn-RS"/>
              </w:rPr>
            </w:pPr>
            <w:r w:rsidRPr="00E36162">
              <w:rPr>
                <w:color w:val="auto"/>
                <w:lang w:val="sr-Latn-RS"/>
              </w:rPr>
              <w:t>Časopis</w:t>
            </w:r>
          </w:p>
        </w:tc>
        <w:tc>
          <w:tcPr>
            <w:tcW w:w="4814" w:type="dxa"/>
            <w:shd w:val="clear" w:color="auto" w:fill="A6A6A6" w:themeFill="background1" w:themeFillShade="A6"/>
            <w:vAlign w:val="center"/>
          </w:tcPr>
          <w:p w14:paraId="2CD7DDD2" w14:textId="7BAFB07B" w:rsidR="004C4291" w:rsidRPr="00E36162" w:rsidRDefault="004C4291" w:rsidP="004C4291">
            <w:pPr>
              <w:pStyle w:val="Osnovnitekst"/>
              <w:ind w:firstLine="0"/>
              <w:jc w:val="center"/>
              <w:cnfStyle w:val="100000000000" w:firstRow="1" w:lastRow="0" w:firstColumn="0" w:lastColumn="0" w:oddVBand="0" w:evenVBand="0" w:oddHBand="0" w:evenHBand="0" w:firstRowFirstColumn="0" w:firstRowLastColumn="0" w:lastRowFirstColumn="0" w:lastRowLastColumn="0"/>
              <w:rPr>
                <w:color w:val="auto"/>
                <w:lang w:val="sr-Latn-RS"/>
              </w:rPr>
            </w:pPr>
            <w:r w:rsidRPr="00E36162">
              <w:rPr>
                <w:color w:val="auto"/>
                <w:lang w:val="sr-Latn-RS"/>
              </w:rPr>
              <w:t>Broj objavljenih radova</w:t>
            </w:r>
          </w:p>
        </w:tc>
      </w:tr>
      <w:tr w:rsidR="004C4291" w:rsidRPr="00E36162" w14:paraId="60562D33" w14:textId="77777777" w:rsidTr="001D2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shd w:val="clear" w:color="auto" w:fill="A6A6A6" w:themeFill="background1" w:themeFillShade="A6"/>
            <w:vAlign w:val="center"/>
          </w:tcPr>
          <w:p w14:paraId="018D7A3D" w14:textId="4BD17404" w:rsidR="004C4291" w:rsidRPr="00E36162" w:rsidRDefault="004C4291" w:rsidP="004C4291">
            <w:pPr>
              <w:pStyle w:val="Osnovnitekst"/>
              <w:ind w:firstLine="0"/>
              <w:jc w:val="center"/>
              <w:rPr>
                <w:color w:val="auto"/>
                <w:lang w:val="sr-Latn-RS"/>
              </w:rPr>
            </w:pPr>
            <w:r w:rsidRPr="00E36162">
              <w:rPr>
                <w:color w:val="auto"/>
                <w:lang w:val="sr-Latn-RS"/>
              </w:rPr>
              <w:t>Srpski arhiv za celokupno lekarstvo</w:t>
            </w:r>
          </w:p>
        </w:tc>
        <w:tc>
          <w:tcPr>
            <w:tcW w:w="4814" w:type="dxa"/>
            <w:shd w:val="clear" w:color="auto" w:fill="D9D9D9" w:themeFill="background1" w:themeFillShade="D9"/>
            <w:vAlign w:val="center"/>
          </w:tcPr>
          <w:p w14:paraId="2B97243E" w14:textId="25417D1E" w:rsidR="004C4291" w:rsidRPr="00E36162" w:rsidRDefault="004C4291" w:rsidP="004C4291">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80</w:t>
            </w:r>
          </w:p>
        </w:tc>
      </w:tr>
      <w:tr w:rsidR="004C4291" w:rsidRPr="00E36162" w14:paraId="185B3D5C" w14:textId="77777777" w:rsidTr="001D2396">
        <w:tc>
          <w:tcPr>
            <w:cnfStyle w:val="001000000000" w:firstRow="0" w:lastRow="0" w:firstColumn="1" w:lastColumn="0" w:oddVBand="0" w:evenVBand="0" w:oddHBand="0" w:evenHBand="0" w:firstRowFirstColumn="0" w:firstRowLastColumn="0" w:lastRowFirstColumn="0" w:lastRowLastColumn="0"/>
            <w:tcW w:w="4814" w:type="dxa"/>
            <w:shd w:val="clear" w:color="auto" w:fill="A6A6A6" w:themeFill="background1" w:themeFillShade="A6"/>
            <w:vAlign w:val="center"/>
          </w:tcPr>
          <w:p w14:paraId="6510D83A" w14:textId="4D8D7AAC" w:rsidR="004C4291" w:rsidRPr="00E36162" w:rsidRDefault="004C4291" w:rsidP="004C4291">
            <w:pPr>
              <w:pStyle w:val="Osnovnitekst"/>
              <w:ind w:firstLine="0"/>
              <w:jc w:val="center"/>
              <w:rPr>
                <w:color w:val="auto"/>
                <w:lang w:val="sr-Latn-RS"/>
              </w:rPr>
            </w:pPr>
            <w:r w:rsidRPr="00E36162">
              <w:rPr>
                <w:color w:val="auto"/>
                <w:lang w:val="sr-Latn-RS"/>
              </w:rPr>
              <w:t>Vojnosanitetski pregled</w:t>
            </w:r>
          </w:p>
        </w:tc>
        <w:tc>
          <w:tcPr>
            <w:tcW w:w="4814" w:type="dxa"/>
            <w:shd w:val="clear" w:color="auto" w:fill="D9D9D9" w:themeFill="background1" w:themeFillShade="D9"/>
            <w:vAlign w:val="center"/>
          </w:tcPr>
          <w:p w14:paraId="5244115F" w14:textId="0F8F9CC5" w:rsidR="004C4291" w:rsidRPr="00E36162" w:rsidRDefault="004C4291" w:rsidP="004C4291">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37</w:t>
            </w:r>
          </w:p>
        </w:tc>
      </w:tr>
      <w:tr w:rsidR="004C4291" w:rsidRPr="00E36162" w14:paraId="4FE8CC36" w14:textId="77777777" w:rsidTr="001D2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shd w:val="clear" w:color="auto" w:fill="A6A6A6" w:themeFill="background1" w:themeFillShade="A6"/>
            <w:vAlign w:val="center"/>
          </w:tcPr>
          <w:p w14:paraId="7F4DAFB6" w14:textId="04137BC9" w:rsidR="004C4291" w:rsidRPr="00E36162" w:rsidRDefault="004C4291" w:rsidP="004C4291">
            <w:pPr>
              <w:pStyle w:val="Osnovnitekst"/>
              <w:ind w:firstLine="0"/>
              <w:jc w:val="center"/>
              <w:rPr>
                <w:color w:val="auto"/>
                <w:lang w:val="sr-Latn-RS"/>
              </w:rPr>
            </w:pPr>
            <w:r w:rsidRPr="00E36162">
              <w:rPr>
                <w:color w:val="auto"/>
                <w:lang w:val="sr-Latn-RS"/>
              </w:rPr>
              <w:lastRenderedPageBreak/>
              <w:t>Archives of biological sciences</w:t>
            </w:r>
          </w:p>
        </w:tc>
        <w:tc>
          <w:tcPr>
            <w:tcW w:w="4814" w:type="dxa"/>
            <w:shd w:val="clear" w:color="auto" w:fill="D9D9D9" w:themeFill="background1" w:themeFillShade="D9"/>
            <w:vAlign w:val="center"/>
          </w:tcPr>
          <w:p w14:paraId="625AC948" w14:textId="30A9A327" w:rsidR="004C4291" w:rsidRPr="00E36162" w:rsidRDefault="004C4291" w:rsidP="004C4291">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34</w:t>
            </w:r>
          </w:p>
        </w:tc>
      </w:tr>
      <w:tr w:rsidR="004C4291" w:rsidRPr="00E36162" w14:paraId="7607FFE1" w14:textId="77777777" w:rsidTr="001D2396">
        <w:tc>
          <w:tcPr>
            <w:cnfStyle w:val="001000000000" w:firstRow="0" w:lastRow="0" w:firstColumn="1" w:lastColumn="0" w:oddVBand="0" w:evenVBand="0" w:oddHBand="0" w:evenHBand="0" w:firstRowFirstColumn="0" w:firstRowLastColumn="0" w:lastRowFirstColumn="0" w:lastRowLastColumn="0"/>
            <w:tcW w:w="4814" w:type="dxa"/>
            <w:shd w:val="clear" w:color="auto" w:fill="A6A6A6" w:themeFill="background1" w:themeFillShade="A6"/>
            <w:vAlign w:val="center"/>
          </w:tcPr>
          <w:p w14:paraId="30EF1387" w14:textId="7CA25D09" w:rsidR="004C4291" w:rsidRPr="00E36162" w:rsidRDefault="004C4291" w:rsidP="004C4291">
            <w:pPr>
              <w:pStyle w:val="Osnovnitekst"/>
              <w:ind w:firstLine="0"/>
              <w:jc w:val="center"/>
              <w:rPr>
                <w:color w:val="auto"/>
                <w:lang w:val="sr-Latn-RS"/>
              </w:rPr>
            </w:pPr>
            <w:r w:rsidRPr="00E36162">
              <w:rPr>
                <w:color w:val="auto"/>
                <w:lang w:val="sr-Latn-RS"/>
              </w:rPr>
              <w:t>Medicinski pregled</w:t>
            </w:r>
          </w:p>
        </w:tc>
        <w:tc>
          <w:tcPr>
            <w:tcW w:w="4814" w:type="dxa"/>
            <w:shd w:val="clear" w:color="auto" w:fill="D9D9D9" w:themeFill="background1" w:themeFillShade="D9"/>
            <w:vAlign w:val="center"/>
          </w:tcPr>
          <w:p w14:paraId="5ECCE8B3" w14:textId="2E252854" w:rsidR="004C4291" w:rsidRPr="00E36162" w:rsidRDefault="004C4291" w:rsidP="004C4291">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27</w:t>
            </w:r>
          </w:p>
        </w:tc>
      </w:tr>
      <w:tr w:rsidR="004C4291" w:rsidRPr="00E36162" w14:paraId="7B71619C" w14:textId="77777777" w:rsidTr="00130D97">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4814" w:type="dxa"/>
            <w:shd w:val="clear" w:color="auto" w:fill="A6A6A6" w:themeFill="background1" w:themeFillShade="A6"/>
            <w:vAlign w:val="center"/>
          </w:tcPr>
          <w:p w14:paraId="2BF04750" w14:textId="13500A81" w:rsidR="004C4291" w:rsidRPr="00E36162" w:rsidRDefault="004C4291" w:rsidP="004C4291">
            <w:pPr>
              <w:pStyle w:val="Osnovnitekst"/>
              <w:ind w:firstLine="0"/>
              <w:jc w:val="center"/>
              <w:rPr>
                <w:color w:val="auto"/>
                <w:lang w:val="sr-Latn-RS"/>
              </w:rPr>
            </w:pPr>
            <w:r w:rsidRPr="00E36162">
              <w:rPr>
                <w:color w:val="auto"/>
                <w:lang w:val="sr-Latn-RS"/>
              </w:rPr>
              <w:t>Vojnosanitetski pregled. Military-medical and pharmaceutical review</w:t>
            </w:r>
          </w:p>
        </w:tc>
        <w:tc>
          <w:tcPr>
            <w:tcW w:w="4814" w:type="dxa"/>
            <w:shd w:val="clear" w:color="auto" w:fill="D9D9D9" w:themeFill="background1" w:themeFillShade="D9"/>
            <w:vAlign w:val="center"/>
          </w:tcPr>
          <w:p w14:paraId="3BEC832E" w14:textId="71C153C3" w:rsidR="004C4291" w:rsidRPr="00E36162" w:rsidRDefault="004C4291" w:rsidP="004C4291">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24</w:t>
            </w:r>
          </w:p>
        </w:tc>
      </w:tr>
    </w:tbl>
    <w:p w14:paraId="32F1BE05" w14:textId="77777777" w:rsidR="00D22FAD" w:rsidRPr="00E36162" w:rsidRDefault="00D22FAD" w:rsidP="00D22FAD">
      <w:pPr>
        <w:pStyle w:val="Osnovnitekst"/>
        <w:rPr>
          <w:lang w:val="sr-Latn-RS"/>
        </w:rPr>
      </w:pPr>
    </w:p>
    <w:p w14:paraId="0D500698" w14:textId="5F6274C9" w:rsidR="00931160" w:rsidRPr="00E36162" w:rsidRDefault="00B45502" w:rsidP="00B717EB">
      <w:pPr>
        <w:pStyle w:val="Osnovnitekst"/>
        <w:ind w:firstLine="0"/>
        <w:jc w:val="left"/>
        <w:rPr>
          <w:lang w:val="sr-Latn-RS"/>
        </w:rPr>
      </w:pPr>
      <w:r w:rsidRPr="00E36162">
        <w:rPr>
          <w:lang w:val="sr-Latn-RS"/>
        </w:rPr>
        <w:t xml:space="preserve"> </w:t>
      </w:r>
      <w:r w:rsidR="00931160" w:rsidRPr="00E36162">
        <w:rPr>
          <w:lang w:val="sr-Latn-RS"/>
        </w:rPr>
        <w:t>Iz tabele 4.6.1. možemo videti da autori pretežno objavljuju radove u domaćim časopisima.</w:t>
      </w:r>
      <w:r w:rsidR="007E07D4" w:rsidRPr="00E36162">
        <w:rPr>
          <w:lang w:val="sr-Latn-RS"/>
        </w:rPr>
        <w:t xml:space="preserve"> A ako posmatramo učestalost objavljivanja na nivou pojedinačnih katedri, možemo iz tabele 4.5.2. videti da sve katedre, osim katedre za imunologiju objavljuju u proseku 2 rada po časopisu.</w:t>
      </w:r>
      <w:r w:rsidR="00130D97" w:rsidRPr="00E36162">
        <w:rPr>
          <w:lang w:val="sr-Latn-RS"/>
        </w:rPr>
        <w:t xml:space="preserve"> Takođe ako pogledamo nazive časopisa koji po broju objavljenih radova zauzimaju 2 i 5 mesto, možemo zaključiti da predstavljaju isti časopisi gde u jednom slučaju imamo samo naziv na srpskom jeziku, a na drugim mestima imamo naziv na srpskom i na engleskom, kao naziv časopisa. Iz toga zaključujemo da u časopisu Vojnosanitetski pregled (engl. </w:t>
      </w:r>
      <w:r w:rsidR="00130D97" w:rsidRPr="00E36162">
        <w:rPr>
          <w:i/>
          <w:iCs/>
          <w:lang w:val="sr-Latn-RS"/>
        </w:rPr>
        <w:t>Military-medical and pharmaceutical review</w:t>
      </w:r>
      <w:r w:rsidR="00130D97" w:rsidRPr="00E36162">
        <w:rPr>
          <w:lang w:val="sr-Latn-RS"/>
        </w:rPr>
        <w:t xml:space="preserve">) je objavljeno 61 rad, i predstavlja drugi časopis po broju obavljenih radova. </w:t>
      </w:r>
    </w:p>
    <w:p w14:paraId="63C9F01B" w14:textId="3DB39A19" w:rsidR="00E66765" w:rsidRPr="00E36162" w:rsidRDefault="00E66765" w:rsidP="00B717EB">
      <w:pPr>
        <w:pStyle w:val="Osnovnitekst"/>
        <w:ind w:firstLine="0"/>
        <w:jc w:val="left"/>
        <w:rPr>
          <w:lang w:val="sr-Latn-RS"/>
        </w:rPr>
      </w:pPr>
      <w:r w:rsidRPr="00E36162">
        <w:rPr>
          <w:lang w:val="sr-Latn-RS"/>
        </w:rPr>
        <w:tab/>
        <w:t>Učestalost objavljivanja u časopisima po katedrama, je izračunata kao odnos ukupnog broja radova i broja jedinstvenih časopisa u kojima su objavljivani radovi sa te katedre. U tabeli 4.5.2. vidimo da u proseku katedre objavljuju 2 rada po časopisu, a ta vrednost je nešto manja za katedru za imunologiju.</w:t>
      </w:r>
    </w:p>
    <w:p w14:paraId="06E35B15" w14:textId="5FFBB7EF" w:rsidR="007E07D4" w:rsidRPr="00E36162" w:rsidRDefault="007E07D4" w:rsidP="007E07D4">
      <w:pPr>
        <w:pStyle w:val="Oznakatabele"/>
        <w:rPr>
          <w:lang w:val="sr-Latn-RS"/>
        </w:rPr>
      </w:pPr>
      <w:bookmarkStart w:id="25" w:name="_Toc175223367"/>
      <w:r w:rsidRPr="00E36162">
        <w:rPr>
          <w:lang w:val="sr-Latn-RS"/>
        </w:rPr>
        <w:t>Tabela 4.5.2.  Učestalost objavljivanja po katedrama</w:t>
      </w:r>
      <w:bookmarkEnd w:id="25"/>
    </w:p>
    <w:tbl>
      <w:tblPr>
        <w:tblStyle w:val="GridTable5Dark"/>
        <w:tblW w:w="0" w:type="auto"/>
        <w:tblLook w:val="04A0" w:firstRow="1" w:lastRow="0" w:firstColumn="1" w:lastColumn="0" w:noHBand="0" w:noVBand="1"/>
      </w:tblPr>
      <w:tblGrid>
        <w:gridCol w:w="2407"/>
        <w:gridCol w:w="2407"/>
        <w:gridCol w:w="2407"/>
        <w:gridCol w:w="2407"/>
      </w:tblGrid>
      <w:tr w:rsidR="007E07D4" w:rsidRPr="00E36162" w14:paraId="46BBC042" w14:textId="77777777" w:rsidTr="001D23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A6A6A6" w:themeFill="background1" w:themeFillShade="A6"/>
            <w:vAlign w:val="center"/>
          </w:tcPr>
          <w:p w14:paraId="0ACB4074" w14:textId="0FDC966C" w:rsidR="007E07D4" w:rsidRPr="00E36162" w:rsidRDefault="007E07D4" w:rsidP="007E07D4">
            <w:pPr>
              <w:pStyle w:val="Osnovnitekst"/>
              <w:ind w:firstLine="0"/>
              <w:jc w:val="center"/>
              <w:rPr>
                <w:color w:val="auto"/>
                <w:lang w:val="sr-Latn-RS"/>
              </w:rPr>
            </w:pPr>
            <w:r w:rsidRPr="00E36162">
              <w:rPr>
                <w:color w:val="auto"/>
                <w:lang w:val="sr-Latn-RS"/>
              </w:rPr>
              <w:t>Katedra</w:t>
            </w:r>
          </w:p>
        </w:tc>
        <w:tc>
          <w:tcPr>
            <w:tcW w:w="2407" w:type="dxa"/>
            <w:shd w:val="clear" w:color="auto" w:fill="A6A6A6" w:themeFill="background1" w:themeFillShade="A6"/>
            <w:vAlign w:val="center"/>
          </w:tcPr>
          <w:p w14:paraId="32746A86" w14:textId="7D3D7A98" w:rsidR="007E07D4" w:rsidRPr="00E36162" w:rsidRDefault="007E07D4" w:rsidP="007E07D4">
            <w:pPr>
              <w:pStyle w:val="Osnovnitekst"/>
              <w:ind w:firstLine="0"/>
              <w:jc w:val="center"/>
              <w:cnfStyle w:val="100000000000" w:firstRow="1" w:lastRow="0" w:firstColumn="0" w:lastColumn="0" w:oddVBand="0" w:evenVBand="0" w:oddHBand="0" w:evenHBand="0" w:firstRowFirstColumn="0" w:firstRowLastColumn="0" w:lastRowFirstColumn="0" w:lastRowLastColumn="0"/>
              <w:rPr>
                <w:color w:val="auto"/>
                <w:lang w:val="sr-Latn-RS"/>
              </w:rPr>
            </w:pPr>
            <w:r w:rsidRPr="00E36162">
              <w:rPr>
                <w:color w:val="auto"/>
                <w:lang w:val="sr-Latn-RS"/>
              </w:rPr>
              <w:t>Ukupan broj radova</w:t>
            </w:r>
          </w:p>
        </w:tc>
        <w:tc>
          <w:tcPr>
            <w:tcW w:w="2407" w:type="dxa"/>
            <w:shd w:val="clear" w:color="auto" w:fill="A6A6A6" w:themeFill="background1" w:themeFillShade="A6"/>
            <w:vAlign w:val="center"/>
          </w:tcPr>
          <w:p w14:paraId="37275BFD" w14:textId="7CE7B342" w:rsidR="007E07D4" w:rsidRPr="00E36162" w:rsidRDefault="007E07D4" w:rsidP="007E07D4">
            <w:pPr>
              <w:pStyle w:val="Osnovnitekst"/>
              <w:ind w:firstLine="0"/>
              <w:jc w:val="center"/>
              <w:cnfStyle w:val="100000000000" w:firstRow="1" w:lastRow="0" w:firstColumn="0" w:lastColumn="0" w:oddVBand="0" w:evenVBand="0" w:oddHBand="0" w:evenHBand="0" w:firstRowFirstColumn="0" w:firstRowLastColumn="0" w:lastRowFirstColumn="0" w:lastRowLastColumn="0"/>
              <w:rPr>
                <w:color w:val="auto"/>
                <w:lang w:val="sr-Latn-RS"/>
              </w:rPr>
            </w:pPr>
            <w:r w:rsidRPr="00E36162">
              <w:rPr>
                <w:color w:val="auto"/>
                <w:lang w:val="sr-Latn-RS"/>
              </w:rPr>
              <w:t>Broj časopisa</w:t>
            </w:r>
          </w:p>
        </w:tc>
        <w:tc>
          <w:tcPr>
            <w:tcW w:w="2407" w:type="dxa"/>
            <w:shd w:val="clear" w:color="auto" w:fill="A6A6A6" w:themeFill="background1" w:themeFillShade="A6"/>
            <w:vAlign w:val="center"/>
          </w:tcPr>
          <w:p w14:paraId="7C00D36C" w14:textId="3CD68AE8" w:rsidR="007E07D4" w:rsidRPr="00E36162" w:rsidRDefault="007E07D4" w:rsidP="007E07D4">
            <w:pPr>
              <w:pStyle w:val="Osnovnitekst"/>
              <w:ind w:firstLine="0"/>
              <w:jc w:val="center"/>
              <w:cnfStyle w:val="100000000000" w:firstRow="1" w:lastRow="0" w:firstColumn="0" w:lastColumn="0" w:oddVBand="0" w:evenVBand="0" w:oddHBand="0" w:evenHBand="0" w:firstRowFirstColumn="0" w:firstRowLastColumn="0" w:lastRowFirstColumn="0" w:lastRowLastColumn="0"/>
              <w:rPr>
                <w:color w:val="auto"/>
                <w:lang w:val="sr-Latn-RS"/>
              </w:rPr>
            </w:pPr>
            <w:r w:rsidRPr="00E36162">
              <w:rPr>
                <w:color w:val="auto"/>
                <w:lang w:val="sr-Latn-RS"/>
              </w:rPr>
              <w:t>Učestalost</w:t>
            </w:r>
          </w:p>
        </w:tc>
      </w:tr>
      <w:tr w:rsidR="007E07D4" w:rsidRPr="00E36162" w14:paraId="4B3F35C1" w14:textId="77777777" w:rsidTr="001D2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A6A6A6" w:themeFill="background1" w:themeFillShade="A6"/>
            <w:vAlign w:val="center"/>
          </w:tcPr>
          <w:p w14:paraId="2BCB7EB7" w14:textId="16201D7A" w:rsidR="007E07D4" w:rsidRPr="00E36162" w:rsidRDefault="007E07D4" w:rsidP="007E07D4">
            <w:pPr>
              <w:pStyle w:val="Osnovnitekst"/>
              <w:ind w:firstLine="0"/>
              <w:jc w:val="center"/>
              <w:rPr>
                <w:color w:val="auto"/>
                <w:lang w:val="sr-Latn-RS"/>
              </w:rPr>
            </w:pPr>
            <w:r w:rsidRPr="00E36162">
              <w:rPr>
                <w:b w:val="0"/>
                <w:bCs w:val="0"/>
                <w:color w:val="auto"/>
                <w:lang w:val="sr-Latn-RS"/>
              </w:rPr>
              <w:t>Katedra za Mikrobiologiju</w:t>
            </w:r>
          </w:p>
        </w:tc>
        <w:tc>
          <w:tcPr>
            <w:tcW w:w="2407" w:type="dxa"/>
            <w:shd w:val="clear" w:color="auto" w:fill="D9D9D9" w:themeFill="background1" w:themeFillShade="D9"/>
            <w:vAlign w:val="center"/>
          </w:tcPr>
          <w:p w14:paraId="38C90B0C" w14:textId="37CEABE5" w:rsidR="007E07D4" w:rsidRPr="00E36162" w:rsidRDefault="00E66765" w:rsidP="007E07D4">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513</w:t>
            </w:r>
          </w:p>
        </w:tc>
        <w:tc>
          <w:tcPr>
            <w:tcW w:w="2407" w:type="dxa"/>
            <w:shd w:val="clear" w:color="auto" w:fill="D9D9D9" w:themeFill="background1" w:themeFillShade="D9"/>
            <w:vAlign w:val="center"/>
          </w:tcPr>
          <w:p w14:paraId="13B999AA" w14:textId="703A95BC" w:rsidR="007E07D4" w:rsidRPr="00E36162" w:rsidRDefault="007E07D4" w:rsidP="007E07D4">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233</w:t>
            </w:r>
          </w:p>
        </w:tc>
        <w:tc>
          <w:tcPr>
            <w:tcW w:w="2407" w:type="dxa"/>
            <w:shd w:val="clear" w:color="auto" w:fill="D9D9D9" w:themeFill="background1" w:themeFillShade="D9"/>
            <w:vAlign w:val="center"/>
          </w:tcPr>
          <w:p w14:paraId="5248BB1D" w14:textId="128F48EE" w:rsidR="007E07D4" w:rsidRPr="00E36162" w:rsidRDefault="007E07D4" w:rsidP="007E07D4">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2.</w:t>
            </w:r>
            <w:r w:rsidR="00E66765" w:rsidRPr="00E36162">
              <w:rPr>
                <w:lang w:val="sr-Latn-RS"/>
              </w:rPr>
              <w:t>15</w:t>
            </w:r>
          </w:p>
        </w:tc>
      </w:tr>
      <w:tr w:rsidR="007E07D4" w:rsidRPr="00E36162" w14:paraId="5F37716E" w14:textId="77777777" w:rsidTr="001D2396">
        <w:tc>
          <w:tcPr>
            <w:cnfStyle w:val="001000000000" w:firstRow="0" w:lastRow="0" w:firstColumn="1" w:lastColumn="0" w:oddVBand="0" w:evenVBand="0" w:oddHBand="0" w:evenHBand="0" w:firstRowFirstColumn="0" w:firstRowLastColumn="0" w:lastRowFirstColumn="0" w:lastRowLastColumn="0"/>
            <w:tcW w:w="2407" w:type="dxa"/>
            <w:shd w:val="clear" w:color="auto" w:fill="A6A6A6" w:themeFill="background1" w:themeFillShade="A6"/>
            <w:vAlign w:val="center"/>
          </w:tcPr>
          <w:p w14:paraId="52FE0E5F" w14:textId="6917894A" w:rsidR="007E07D4" w:rsidRPr="00E36162" w:rsidRDefault="007E07D4" w:rsidP="007E07D4">
            <w:pPr>
              <w:pStyle w:val="Osnovnitekst"/>
              <w:ind w:firstLine="0"/>
              <w:jc w:val="center"/>
              <w:rPr>
                <w:color w:val="auto"/>
                <w:lang w:val="sr-Latn-RS"/>
              </w:rPr>
            </w:pPr>
            <w:r w:rsidRPr="00E36162">
              <w:rPr>
                <w:b w:val="0"/>
                <w:bCs w:val="0"/>
                <w:color w:val="auto"/>
                <w:lang w:val="sr-Latn-RS"/>
              </w:rPr>
              <w:t>Katedra za Epidemiologiju</w:t>
            </w:r>
          </w:p>
        </w:tc>
        <w:tc>
          <w:tcPr>
            <w:tcW w:w="2407" w:type="dxa"/>
            <w:shd w:val="clear" w:color="auto" w:fill="D9D9D9" w:themeFill="background1" w:themeFillShade="D9"/>
            <w:vAlign w:val="center"/>
          </w:tcPr>
          <w:p w14:paraId="777A2382" w14:textId="14BB1095" w:rsidR="007E07D4" w:rsidRPr="00E36162" w:rsidRDefault="00E66765" w:rsidP="007E07D4">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271</w:t>
            </w:r>
          </w:p>
        </w:tc>
        <w:tc>
          <w:tcPr>
            <w:tcW w:w="2407" w:type="dxa"/>
            <w:shd w:val="clear" w:color="auto" w:fill="D9D9D9" w:themeFill="background1" w:themeFillShade="D9"/>
            <w:vAlign w:val="center"/>
          </w:tcPr>
          <w:p w14:paraId="23B119A1" w14:textId="0B1D07ED" w:rsidR="007E07D4" w:rsidRPr="00E36162" w:rsidRDefault="007E07D4" w:rsidP="007E07D4">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1</w:t>
            </w:r>
            <w:r w:rsidR="00E66765" w:rsidRPr="00E36162">
              <w:rPr>
                <w:lang w:val="sr-Latn-RS"/>
              </w:rPr>
              <w:t>78</w:t>
            </w:r>
          </w:p>
        </w:tc>
        <w:tc>
          <w:tcPr>
            <w:tcW w:w="2407" w:type="dxa"/>
            <w:shd w:val="clear" w:color="auto" w:fill="D9D9D9" w:themeFill="background1" w:themeFillShade="D9"/>
            <w:vAlign w:val="center"/>
          </w:tcPr>
          <w:p w14:paraId="5C310270" w14:textId="7C063DD2" w:rsidR="007E07D4" w:rsidRPr="00E36162" w:rsidRDefault="00E66765" w:rsidP="007E07D4">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2.20</w:t>
            </w:r>
          </w:p>
        </w:tc>
      </w:tr>
      <w:tr w:rsidR="007E07D4" w:rsidRPr="00E36162" w14:paraId="3DC4ACE2" w14:textId="77777777" w:rsidTr="001D2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A6A6A6" w:themeFill="background1" w:themeFillShade="A6"/>
            <w:vAlign w:val="center"/>
          </w:tcPr>
          <w:p w14:paraId="6D0774A1" w14:textId="46FAD006" w:rsidR="007E07D4" w:rsidRPr="00E36162" w:rsidRDefault="007E07D4" w:rsidP="007E07D4">
            <w:pPr>
              <w:pStyle w:val="Osnovnitekst"/>
              <w:ind w:firstLine="0"/>
              <w:jc w:val="center"/>
              <w:rPr>
                <w:color w:val="auto"/>
                <w:lang w:val="sr-Latn-RS"/>
              </w:rPr>
            </w:pPr>
            <w:r w:rsidRPr="00E36162">
              <w:rPr>
                <w:b w:val="0"/>
                <w:bCs w:val="0"/>
                <w:color w:val="auto"/>
                <w:lang w:val="sr-Latn-RS"/>
              </w:rPr>
              <w:t>Katedra za Imunologiju</w:t>
            </w:r>
          </w:p>
        </w:tc>
        <w:tc>
          <w:tcPr>
            <w:tcW w:w="2407" w:type="dxa"/>
            <w:shd w:val="clear" w:color="auto" w:fill="D9D9D9" w:themeFill="background1" w:themeFillShade="D9"/>
            <w:vAlign w:val="center"/>
          </w:tcPr>
          <w:p w14:paraId="5212455D" w14:textId="7E87BFF1" w:rsidR="007E07D4" w:rsidRPr="00E36162" w:rsidRDefault="007E07D4" w:rsidP="007E07D4">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3</w:t>
            </w:r>
            <w:r w:rsidR="00E66765" w:rsidRPr="00E36162">
              <w:rPr>
                <w:lang w:val="sr-Latn-RS"/>
              </w:rPr>
              <w:t>83</w:t>
            </w:r>
          </w:p>
        </w:tc>
        <w:tc>
          <w:tcPr>
            <w:tcW w:w="2407" w:type="dxa"/>
            <w:shd w:val="clear" w:color="auto" w:fill="D9D9D9" w:themeFill="background1" w:themeFillShade="D9"/>
            <w:vAlign w:val="center"/>
          </w:tcPr>
          <w:p w14:paraId="21FBEAD0" w14:textId="4D301B8E" w:rsidR="007E07D4" w:rsidRPr="00E36162" w:rsidRDefault="007E07D4" w:rsidP="007E07D4">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1</w:t>
            </w:r>
            <w:r w:rsidR="00E66765" w:rsidRPr="00E36162">
              <w:rPr>
                <w:lang w:val="sr-Latn-RS"/>
              </w:rPr>
              <w:t>64</w:t>
            </w:r>
          </w:p>
        </w:tc>
        <w:tc>
          <w:tcPr>
            <w:tcW w:w="2407" w:type="dxa"/>
            <w:shd w:val="clear" w:color="auto" w:fill="D9D9D9" w:themeFill="background1" w:themeFillShade="D9"/>
            <w:vAlign w:val="center"/>
          </w:tcPr>
          <w:p w14:paraId="586BE1DC" w14:textId="7731AC5F" w:rsidR="007E07D4" w:rsidRPr="00E36162" w:rsidRDefault="00E66765" w:rsidP="007E07D4">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1.65</w:t>
            </w:r>
          </w:p>
        </w:tc>
      </w:tr>
      <w:tr w:rsidR="007E07D4" w:rsidRPr="00E36162" w14:paraId="215023AA" w14:textId="77777777" w:rsidTr="001D2396">
        <w:tc>
          <w:tcPr>
            <w:cnfStyle w:val="001000000000" w:firstRow="0" w:lastRow="0" w:firstColumn="1" w:lastColumn="0" w:oddVBand="0" w:evenVBand="0" w:oddHBand="0" w:evenHBand="0" w:firstRowFirstColumn="0" w:firstRowLastColumn="0" w:lastRowFirstColumn="0" w:lastRowLastColumn="0"/>
            <w:tcW w:w="2407" w:type="dxa"/>
            <w:shd w:val="clear" w:color="auto" w:fill="A6A6A6" w:themeFill="background1" w:themeFillShade="A6"/>
            <w:vAlign w:val="center"/>
          </w:tcPr>
          <w:p w14:paraId="3D292C86" w14:textId="1F0B3E7D" w:rsidR="007E07D4" w:rsidRPr="00E36162" w:rsidRDefault="007E07D4" w:rsidP="007E07D4">
            <w:pPr>
              <w:pStyle w:val="Osnovnitekst"/>
              <w:ind w:firstLine="0"/>
              <w:jc w:val="center"/>
              <w:rPr>
                <w:color w:val="auto"/>
                <w:lang w:val="sr-Latn-RS"/>
              </w:rPr>
            </w:pPr>
            <w:r w:rsidRPr="00E36162">
              <w:rPr>
                <w:b w:val="0"/>
                <w:bCs w:val="0"/>
                <w:color w:val="auto"/>
                <w:lang w:val="sr-Latn-RS"/>
              </w:rPr>
              <w:t>Infektivne bolesti</w:t>
            </w:r>
          </w:p>
        </w:tc>
        <w:tc>
          <w:tcPr>
            <w:tcW w:w="2407" w:type="dxa"/>
            <w:shd w:val="clear" w:color="auto" w:fill="D9D9D9" w:themeFill="background1" w:themeFillShade="D9"/>
            <w:vAlign w:val="center"/>
          </w:tcPr>
          <w:p w14:paraId="6F9DE306" w14:textId="650B595D" w:rsidR="007E07D4" w:rsidRPr="00E36162" w:rsidRDefault="007E07D4" w:rsidP="007E07D4">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151</w:t>
            </w:r>
          </w:p>
        </w:tc>
        <w:tc>
          <w:tcPr>
            <w:tcW w:w="2407" w:type="dxa"/>
            <w:shd w:val="clear" w:color="auto" w:fill="D9D9D9" w:themeFill="background1" w:themeFillShade="D9"/>
            <w:vAlign w:val="center"/>
          </w:tcPr>
          <w:p w14:paraId="171B4EEC" w14:textId="0C7EA45A" w:rsidR="007E07D4" w:rsidRPr="00E36162" w:rsidRDefault="007E07D4" w:rsidP="007E07D4">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66</w:t>
            </w:r>
          </w:p>
        </w:tc>
        <w:tc>
          <w:tcPr>
            <w:tcW w:w="2407" w:type="dxa"/>
            <w:shd w:val="clear" w:color="auto" w:fill="D9D9D9" w:themeFill="background1" w:themeFillShade="D9"/>
            <w:vAlign w:val="center"/>
          </w:tcPr>
          <w:p w14:paraId="0DAF8363" w14:textId="0F8F5D8D" w:rsidR="007E07D4" w:rsidRPr="00E36162" w:rsidRDefault="007E07D4" w:rsidP="007E07D4">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2.28</w:t>
            </w:r>
          </w:p>
        </w:tc>
      </w:tr>
    </w:tbl>
    <w:p w14:paraId="12AC705B" w14:textId="77777777" w:rsidR="00E66765" w:rsidRPr="00E36162" w:rsidRDefault="00E66765" w:rsidP="00B717EB">
      <w:pPr>
        <w:pStyle w:val="Osnovnitekst"/>
        <w:ind w:firstLine="0"/>
        <w:jc w:val="left"/>
        <w:rPr>
          <w:lang w:val="sr-Latn-RS"/>
        </w:rPr>
      </w:pPr>
    </w:p>
    <w:p w14:paraId="04E7C03E" w14:textId="5F4D699C" w:rsidR="001D2396" w:rsidRPr="00E36162" w:rsidRDefault="001D2396" w:rsidP="001D2396">
      <w:pPr>
        <w:pStyle w:val="IInivonaslova-Potpoglavlje"/>
        <w:numPr>
          <w:ilvl w:val="0"/>
          <w:numId w:val="0"/>
        </w:numPr>
        <w:ind w:left="567" w:hanging="567"/>
        <w:rPr>
          <w:lang w:val="sr-Latn-RS"/>
        </w:rPr>
      </w:pPr>
      <w:r w:rsidRPr="00E36162">
        <w:rPr>
          <w:lang w:val="sr-Latn-RS"/>
        </w:rPr>
        <w:lastRenderedPageBreak/>
        <w:t>4.6 . Broj autora po radu</w:t>
      </w:r>
    </w:p>
    <w:p w14:paraId="2C1794E6" w14:textId="240C5A81" w:rsidR="001D2396" w:rsidRPr="00E36162" w:rsidRDefault="001D2396" w:rsidP="001D2396">
      <w:pPr>
        <w:pStyle w:val="Osnovnitekst"/>
        <w:rPr>
          <w:lang w:val="sr-Latn-RS"/>
        </w:rPr>
      </w:pPr>
      <w:r w:rsidRPr="00E36162">
        <w:rPr>
          <w:lang w:val="sr-Latn-RS"/>
        </w:rPr>
        <w:t xml:space="preserve">Autori na svojim radovima mogu da sarađuju sa jednim ili više koautora. Koji su nekad pripadnici iste institucije, a mogu i da budu eksterne kolege. Na ovaj način se povezuje naučna zajednica i zajedničkim snagama dolaze do najboljih mogućih zaključaka. Posmatrali smo koliko autori sa Medicinskog fakulteta sarađuju međusobno, a u kojoj meri sa autorima van ove institucije. Treba naglasiti da nije vršena analiza niza koji predstavlja koautore u datim podacima. Uzeta je pretpostavka da se u njemu nalaze samo autori koji nama nisu od značajna, tj. koji nisu bili zaposleni na fakultetu Medicinskih nauka Univerziteta u Beogradu, u Oktobru 2022. godine. </w:t>
      </w:r>
      <w:r w:rsidR="00306E19" w:rsidRPr="00E36162">
        <w:rPr>
          <w:lang w:val="sr-Latn-RS"/>
        </w:rPr>
        <w:t>U tabeli 4.6.1. možemo videti sa koliko autora sa fakulteta, i van njega u proseku sarađuju autori u odnosu na katedre.</w:t>
      </w:r>
    </w:p>
    <w:p w14:paraId="497FB167" w14:textId="79B89E65" w:rsidR="00306E19" w:rsidRPr="00E36162" w:rsidRDefault="00306E19" w:rsidP="00306E19">
      <w:pPr>
        <w:pStyle w:val="Oznakatabele"/>
        <w:rPr>
          <w:lang w:val="sr-Latn-RS"/>
        </w:rPr>
      </w:pPr>
      <w:bookmarkStart w:id="26" w:name="_Hlk175142930"/>
      <w:bookmarkStart w:id="27" w:name="_Toc175223368"/>
      <w:r w:rsidRPr="00E36162">
        <w:rPr>
          <w:lang w:val="sr-Latn-RS"/>
        </w:rPr>
        <w:t>Tabela 4.6.1.  Broj koautora na radovima po katedrama</w:t>
      </w:r>
      <w:bookmarkEnd w:id="27"/>
    </w:p>
    <w:tbl>
      <w:tblPr>
        <w:tblStyle w:val="GridTable5Dark"/>
        <w:tblW w:w="9985" w:type="dxa"/>
        <w:tblLook w:val="04A0" w:firstRow="1" w:lastRow="0" w:firstColumn="1" w:lastColumn="0" w:noHBand="0" w:noVBand="1"/>
      </w:tblPr>
      <w:tblGrid>
        <w:gridCol w:w="3415"/>
        <w:gridCol w:w="3240"/>
        <w:gridCol w:w="3330"/>
      </w:tblGrid>
      <w:tr w:rsidR="00306E19" w:rsidRPr="00E36162" w14:paraId="1C62C0EC" w14:textId="77777777" w:rsidTr="00306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shd w:val="clear" w:color="auto" w:fill="A6A6A6" w:themeFill="background1" w:themeFillShade="A6"/>
            <w:vAlign w:val="center"/>
          </w:tcPr>
          <w:bookmarkEnd w:id="26"/>
          <w:p w14:paraId="42C58BC4" w14:textId="77777777" w:rsidR="00306E19" w:rsidRPr="00E36162" w:rsidRDefault="00306E19" w:rsidP="006D684D">
            <w:pPr>
              <w:pStyle w:val="Osnovnitekst"/>
              <w:ind w:firstLine="0"/>
              <w:jc w:val="center"/>
              <w:rPr>
                <w:color w:val="auto"/>
                <w:lang w:val="sr-Latn-RS"/>
              </w:rPr>
            </w:pPr>
            <w:r w:rsidRPr="00E36162">
              <w:rPr>
                <w:color w:val="auto"/>
                <w:lang w:val="sr-Latn-RS"/>
              </w:rPr>
              <w:t>Katedra</w:t>
            </w:r>
          </w:p>
        </w:tc>
        <w:tc>
          <w:tcPr>
            <w:tcW w:w="3240" w:type="dxa"/>
            <w:shd w:val="clear" w:color="auto" w:fill="A6A6A6" w:themeFill="background1" w:themeFillShade="A6"/>
            <w:vAlign w:val="center"/>
          </w:tcPr>
          <w:p w14:paraId="2F8FC5C1" w14:textId="4CBE44E1" w:rsidR="00306E19" w:rsidRPr="00E36162" w:rsidRDefault="00306E19" w:rsidP="006D684D">
            <w:pPr>
              <w:pStyle w:val="Osnovnitekst"/>
              <w:ind w:firstLine="0"/>
              <w:jc w:val="center"/>
              <w:cnfStyle w:val="100000000000" w:firstRow="1" w:lastRow="0" w:firstColumn="0" w:lastColumn="0" w:oddVBand="0" w:evenVBand="0" w:oddHBand="0" w:evenHBand="0" w:firstRowFirstColumn="0" w:firstRowLastColumn="0" w:lastRowFirstColumn="0" w:lastRowLastColumn="0"/>
              <w:rPr>
                <w:color w:val="auto"/>
                <w:lang w:val="sr-Latn-RS"/>
              </w:rPr>
            </w:pPr>
            <w:r w:rsidRPr="00E36162">
              <w:rPr>
                <w:color w:val="auto"/>
                <w:lang w:val="sr-Latn-RS"/>
              </w:rPr>
              <w:t>Broj autora sa fakulteta</w:t>
            </w:r>
          </w:p>
        </w:tc>
        <w:tc>
          <w:tcPr>
            <w:tcW w:w="3330" w:type="dxa"/>
            <w:shd w:val="clear" w:color="auto" w:fill="A6A6A6" w:themeFill="background1" w:themeFillShade="A6"/>
            <w:vAlign w:val="center"/>
          </w:tcPr>
          <w:p w14:paraId="39A25801" w14:textId="20434A25" w:rsidR="00306E19" w:rsidRPr="00E36162" w:rsidRDefault="00306E19" w:rsidP="006D684D">
            <w:pPr>
              <w:pStyle w:val="Osnovnitekst"/>
              <w:ind w:firstLine="0"/>
              <w:jc w:val="center"/>
              <w:cnfStyle w:val="100000000000" w:firstRow="1" w:lastRow="0" w:firstColumn="0" w:lastColumn="0" w:oddVBand="0" w:evenVBand="0" w:oddHBand="0" w:evenHBand="0" w:firstRowFirstColumn="0" w:firstRowLastColumn="0" w:lastRowFirstColumn="0" w:lastRowLastColumn="0"/>
              <w:rPr>
                <w:color w:val="auto"/>
                <w:lang w:val="sr-Latn-RS"/>
              </w:rPr>
            </w:pPr>
            <w:r w:rsidRPr="00E36162">
              <w:rPr>
                <w:color w:val="auto"/>
                <w:lang w:val="sr-Latn-RS"/>
              </w:rPr>
              <w:t>Broj autora van fakulteta</w:t>
            </w:r>
          </w:p>
        </w:tc>
      </w:tr>
      <w:tr w:rsidR="00306E19" w:rsidRPr="00E36162" w14:paraId="55F2106B" w14:textId="77777777" w:rsidTr="00306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shd w:val="clear" w:color="auto" w:fill="A6A6A6" w:themeFill="background1" w:themeFillShade="A6"/>
            <w:vAlign w:val="center"/>
          </w:tcPr>
          <w:p w14:paraId="138FF135" w14:textId="77777777" w:rsidR="00306E19" w:rsidRPr="00E36162" w:rsidRDefault="00306E19" w:rsidP="006D684D">
            <w:pPr>
              <w:pStyle w:val="Osnovnitekst"/>
              <w:ind w:firstLine="0"/>
              <w:jc w:val="center"/>
              <w:rPr>
                <w:color w:val="auto"/>
                <w:lang w:val="sr-Latn-RS"/>
              </w:rPr>
            </w:pPr>
            <w:r w:rsidRPr="00E36162">
              <w:rPr>
                <w:b w:val="0"/>
                <w:bCs w:val="0"/>
                <w:color w:val="auto"/>
                <w:lang w:val="sr-Latn-RS"/>
              </w:rPr>
              <w:t>Katedra za Mikrobiologiju</w:t>
            </w:r>
          </w:p>
        </w:tc>
        <w:tc>
          <w:tcPr>
            <w:tcW w:w="3240" w:type="dxa"/>
            <w:shd w:val="clear" w:color="auto" w:fill="D9D9D9" w:themeFill="background1" w:themeFillShade="D9"/>
            <w:vAlign w:val="center"/>
          </w:tcPr>
          <w:p w14:paraId="14253F12" w14:textId="233891D1" w:rsidR="00306E19" w:rsidRPr="00E36162" w:rsidRDefault="00306E19" w:rsidP="006D684D">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1.</w:t>
            </w:r>
            <w:r w:rsidR="000D671D" w:rsidRPr="00E36162">
              <w:rPr>
                <w:lang w:val="sr-Latn-RS"/>
              </w:rPr>
              <w:t>85</w:t>
            </w:r>
          </w:p>
        </w:tc>
        <w:tc>
          <w:tcPr>
            <w:tcW w:w="3330" w:type="dxa"/>
            <w:shd w:val="clear" w:color="auto" w:fill="D9D9D9" w:themeFill="background1" w:themeFillShade="D9"/>
            <w:vAlign w:val="center"/>
          </w:tcPr>
          <w:p w14:paraId="73F14D95" w14:textId="1120B0DE" w:rsidR="00306E19" w:rsidRPr="00E36162" w:rsidRDefault="000D671D" w:rsidP="006D684D">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56</w:t>
            </w:r>
            <w:r w:rsidR="00306E19" w:rsidRPr="00E36162">
              <w:rPr>
                <w:lang w:val="sr-Latn-RS"/>
              </w:rPr>
              <w:t>.</w:t>
            </w:r>
            <w:r w:rsidRPr="00E36162">
              <w:rPr>
                <w:lang w:val="sr-Latn-RS"/>
              </w:rPr>
              <w:t>24</w:t>
            </w:r>
          </w:p>
        </w:tc>
      </w:tr>
      <w:tr w:rsidR="00306E19" w:rsidRPr="00E36162" w14:paraId="2365DDF4" w14:textId="77777777" w:rsidTr="00306E19">
        <w:tc>
          <w:tcPr>
            <w:cnfStyle w:val="001000000000" w:firstRow="0" w:lastRow="0" w:firstColumn="1" w:lastColumn="0" w:oddVBand="0" w:evenVBand="0" w:oddHBand="0" w:evenHBand="0" w:firstRowFirstColumn="0" w:firstRowLastColumn="0" w:lastRowFirstColumn="0" w:lastRowLastColumn="0"/>
            <w:tcW w:w="3415" w:type="dxa"/>
            <w:shd w:val="clear" w:color="auto" w:fill="A6A6A6" w:themeFill="background1" w:themeFillShade="A6"/>
            <w:vAlign w:val="center"/>
          </w:tcPr>
          <w:p w14:paraId="426CC4EB" w14:textId="77777777" w:rsidR="00306E19" w:rsidRPr="00E36162" w:rsidRDefault="00306E19" w:rsidP="006D684D">
            <w:pPr>
              <w:pStyle w:val="Osnovnitekst"/>
              <w:ind w:firstLine="0"/>
              <w:jc w:val="center"/>
              <w:rPr>
                <w:color w:val="auto"/>
                <w:lang w:val="sr-Latn-RS"/>
              </w:rPr>
            </w:pPr>
            <w:r w:rsidRPr="00E36162">
              <w:rPr>
                <w:b w:val="0"/>
                <w:bCs w:val="0"/>
                <w:color w:val="auto"/>
                <w:lang w:val="sr-Latn-RS"/>
              </w:rPr>
              <w:t>Katedra za Epidemiologiju</w:t>
            </w:r>
          </w:p>
        </w:tc>
        <w:tc>
          <w:tcPr>
            <w:tcW w:w="3240" w:type="dxa"/>
            <w:shd w:val="clear" w:color="auto" w:fill="D9D9D9" w:themeFill="background1" w:themeFillShade="D9"/>
            <w:vAlign w:val="center"/>
          </w:tcPr>
          <w:p w14:paraId="61CB425C" w14:textId="587A4606" w:rsidR="00306E19" w:rsidRPr="00E36162" w:rsidRDefault="00306E19" w:rsidP="006D684D">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1.3</w:t>
            </w:r>
            <w:r w:rsidR="00E66765" w:rsidRPr="00E36162">
              <w:rPr>
                <w:lang w:val="sr-Latn-RS"/>
              </w:rPr>
              <w:t>7</w:t>
            </w:r>
          </w:p>
        </w:tc>
        <w:tc>
          <w:tcPr>
            <w:tcW w:w="3330" w:type="dxa"/>
            <w:shd w:val="clear" w:color="auto" w:fill="D9D9D9" w:themeFill="background1" w:themeFillShade="D9"/>
            <w:vAlign w:val="center"/>
          </w:tcPr>
          <w:p w14:paraId="4DBDBF34" w14:textId="513FE154" w:rsidR="00306E19" w:rsidRPr="00E36162" w:rsidRDefault="00306E19" w:rsidP="006D684D">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24.</w:t>
            </w:r>
            <w:r w:rsidR="00E66765" w:rsidRPr="00E36162">
              <w:rPr>
                <w:lang w:val="sr-Latn-RS"/>
              </w:rPr>
              <w:t>82</w:t>
            </w:r>
          </w:p>
        </w:tc>
      </w:tr>
      <w:tr w:rsidR="00306E19" w:rsidRPr="00E36162" w14:paraId="6D42BF11" w14:textId="77777777" w:rsidTr="00306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shd w:val="clear" w:color="auto" w:fill="A6A6A6" w:themeFill="background1" w:themeFillShade="A6"/>
            <w:vAlign w:val="center"/>
          </w:tcPr>
          <w:p w14:paraId="160091C4" w14:textId="77777777" w:rsidR="00306E19" w:rsidRPr="00E36162" w:rsidRDefault="00306E19" w:rsidP="006D684D">
            <w:pPr>
              <w:pStyle w:val="Osnovnitekst"/>
              <w:ind w:firstLine="0"/>
              <w:jc w:val="center"/>
              <w:rPr>
                <w:color w:val="auto"/>
                <w:lang w:val="sr-Latn-RS"/>
              </w:rPr>
            </w:pPr>
            <w:r w:rsidRPr="00E36162">
              <w:rPr>
                <w:b w:val="0"/>
                <w:bCs w:val="0"/>
                <w:color w:val="auto"/>
                <w:lang w:val="sr-Latn-RS"/>
              </w:rPr>
              <w:t>Katedra za Imunologiju</w:t>
            </w:r>
          </w:p>
        </w:tc>
        <w:tc>
          <w:tcPr>
            <w:tcW w:w="3240" w:type="dxa"/>
            <w:shd w:val="clear" w:color="auto" w:fill="D9D9D9" w:themeFill="background1" w:themeFillShade="D9"/>
            <w:vAlign w:val="center"/>
          </w:tcPr>
          <w:p w14:paraId="2EE4C18E" w14:textId="1913CF6C" w:rsidR="00306E19" w:rsidRPr="00E36162" w:rsidRDefault="00306E19" w:rsidP="006D684D">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1.35</w:t>
            </w:r>
          </w:p>
        </w:tc>
        <w:tc>
          <w:tcPr>
            <w:tcW w:w="3330" w:type="dxa"/>
            <w:shd w:val="clear" w:color="auto" w:fill="D9D9D9" w:themeFill="background1" w:themeFillShade="D9"/>
            <w:vAlign w:val="center"/>
          </w:tcPr>
          <w:p w14:paraId="18E224A7" w14:textId="5A537E8C" w:rsidR="00306E19" w:rsidRPr="00E36162" w:rsidRDefault="00306E19" w:rsidP="006D684D">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21.</w:t>
            </w:r>
            <w:r w:rsidR="000D671D" w:rsidRPr="00E36162">
              <w:rPr>
                <w:lang w:val="sr-Latn-RS"/>
              </w:rPr>
              <w:t>39</w:t>
            </w:r>
          </w:p>
        </w:tc>
      </w:tr>
      <w:tr w:rsidR="00306E19" w:rsidRPr="00E36162" w14:paraId="043291CE" w14:textId="77777777" w:rsidTr="00306E19">
        <w:tc>
          <w:tcPr>
            <w:cnfStyle w:val="001000000000" w:firstRow="0" w:lastRow="0" w:firstColumn="1" w:lastColumn="0" w:oddVBand="0" w:evenVBand="0" w:oddHBand="0" w:evenHBand="0" w:firstRowFirstColumn="0" w:firstRowLastColumn="0" w:lastRowFirstColumn="0" w:lastRowLastColumn="0"/>
            <w:tcW w:w="3415" w:type="dxa"/>
            <w:shd w:val="clear" w:color="auto" w:fill="A6A6A6" w:themeFill="background1" w:themeFillShade="A6"/>
            <w:vAlign w:val="center"/>
          </w:tcPr>
          <w:p w14:paraId="34A8D5FA" w14:textId="77777777" w:rsidR="00306E19" w:rsidRPr="00E36162" w:rsidRDefault="00306E19" w:rsidP="006D684D">
            <w:pPr>
              <w:pStyle w:val="Osnovnitekst"/>
              <w:ind w:firstLine="0"/>
              <w:jc w:val="center"/>
              <w:rPr>
                <w:color w:val="auto"/>
                <w:lang w:val="sr-Latn-RS"/>
              </w:rPr>
            </w:pPr>
            <w:r w:rsidRPr="00E36162">
              <w:rPr>
                <w:b w:val="0"/>
                <w:bCs w:val="0"/>
                <w:color w:val="auto"/>
                <w:lang w:val="sr-Latn-RS"/>
              </w:rPr>
              <w:t>Infektivne bolesti</w:t>
            </w:r>
          </w:p>
        </w:tc>
        <w:tc>
          <w:tcPr>
            <w:tcW w:w="3240" w:type="dxa"/>
            <w:shd w:val="clear" w:color="auto" w:fill="D9D9D9" w:themeFill="background1" w:themeFillShade="D9"/>
            <w:vAlign w:val="center"/>
          </w:tcPr>
          <w:p w14:paraId="4C25B9C0" w14:textId="09E15D74" w:rsidR="00306E19" w:rsidRPr="00E36162" w:rsidRDefault="00E66765" w:rsidP="006D684D">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2.0</w:t>
            </w:r>
          </w:p>
        </w:tc>
        <w:tc>
          <w:tcPr>
            <w:tcW w:w="3330" w:type="dxa"/>
            <w:shd w:val="clear" w:color="auto" w:fill="D9D9D9" w:themeFill="background1" w:themeFillShade="D9"/>
            <w:vAlign w:val="center"/>
          </w:tcPr>
          <w:p w14:paraId="5E53E419" w14:textId="1DFE3049" w:rsidR="00306E19" w:rsidRPr="00E36162" w:rsidRDefault="00306E19" w:rsidP="006D684D">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8.26</w:t>
            </w:r>
          </w:p>
        </w:tc>
      </w:tr>
    </w:tbl>
    <w:p w14:paraId="23103486" w14:textId="77777777" w:rsidR="00306E19" w:rsidRPr="00E36162" w:rsidRDefault="00306E19" w:rsidP="00306E19">
      <w:pPr>
        <w:pStyle w:val="Osnovnitekst"/>
        <w:ind w:firstLine="0"/>
        <w:jc w:val="left"/>
        <w:rPr>
          <w:lang w:val="sr-Latn-RS"/>
        </w:rPr>
      </w:pPr>
    </w:p>
    <w:p w14:paraId="5F677D38" w14:textId="6066A9D4" w:rsidR="007C13D0" w:rsidRPr="00E36162" w:rsidRDefault="007C13D0" w:rsidP="00FE6259">
      <w:pPr>
        <w:pStyle w:val="Osnovnitekst"/>
        <w:ind w:firstLine="0"/>
        <w:jc w:val="left"/>
        <w:rPr>
          <w:lang w:val="sr-Latn-RS"/>
        </w:rPr>
      </w:pPr>
    </w:p>
    <w:p w14:paraId="7E3A9BA0" w14:textId="3BB214D7" w:rsidR="00E251EF" w:rsidRPr="00E36162" w:rsidRDefault="00306E19" w:rsidP="005D4C6E">
      <w:pPr>
        <w:pStyle w:val="Inivonaslova-Poglavlje"/>
        <w:rPr>
          <w:lang w:val="sr-Latn-RS"/>
        </w:rPr>
      </w:pPr>
      <w:r w:rsidRPr="00E36162">
        <w:rPr>
          <w:lang w:val="sr-Latn-RS"/>
        </w:rPr>
        <w:lastRenderedPageBreak/>
        <w:t>Osnovne karakteristike mreže</w:t>
      </w:r>
    </w:p>
    <w:p w14:paraId="6DDCFFE5" w14:textId="32C32CD1" w:rsidR="00306E19" w:rsidRPr="00E36162" w:rsidRDefault="00306E19" w:rsidP="00306E19">
      <w:pPr>
        <w:pStyle w:val="Osnovnitekst"/>
        <w:rPr>
          <w:lang w:val="sr-Latn-RS"/>
        </w:rPr>
      </w:pPr>
      <w:r w:rsidRPr="00E36162">
        <w:rPr>
          <w:lang w:val="sr-Latn-RS"/>
        </w:rPr>
        <w:t>U ovom poglavlju biće analizirane osnove karakteristike mreže autora. Konstruisan je neusmereni težinski graf, gde čvor predstavlja autora, veza između njih znači da su zajedno radili na pisanju rada, dok je težina te veze broj napisanih radova. Pored identifikacionih podataka autora (Ime i Prezime) čvor čuva i informaciju kojoj katedri autor pripada.</w:t>
      </w:r>
    </w:p>
    <w:p w14:paraId="70E264C2" w14:textId="25F2F187" w:rsidR="00DB6A5B" w:rsidRPr="00E36162" w:rsidRDefault="009965C9" w:rsidP="00DB6A5B">
      <w:pPr>
        <w:pStyle w:val="IInivonaslova-Potpoglavlje"/>
        <w:rPr>
          <w:lang w:val="sr-Latn-RS"/>
        </w:rPr>
      </w:pPr>
      <w:r w:rsidRPr="00E36162">
        <w:rPr>
          <w:lang w:val="sr-Latn-RS"/>
        </w:rPr>
        <w:t>Gustina mreže</w:t>
      </w:r>
    </w:p>
    <w:p w14:paraId="1DDCE977" w14:textId="4E057BDD" w:rsidR="00B74821" w:rsidRPr="00E36162" w:rsidRDefault="009965C9" w:rsidP="009965C9">
      <w:pPr>
        <w:pStyle w:val="Osnovnitekst"/>
        <w:rPr>
          <w:lang w:val="sr-Latn-RS"/>
        </w:rPr>
      </w:pPr>
      <w:r w:rsidRPr="00E36162">
        <w:rPr>
          <w:lang w:val="sr-Latn-RS"/>
        </w:rPr>
        <w:t>Gustina mreže se računa kao količnik ukupnog broja grana i maksimalnog mogućeg broja grana u mreži. Koristi se kao gruba procena mreže, realne mreže su retke, tj. imaju malu gustinu. Mreža autora konstruisana od ulaznih podataka ima gustinu 0.175 što se slaže sa činjenicom da je upitanju realna mreža naučnih kolaboracija.</w:t>
      </w:r>
    </w:p>
    <w:p w14:paraId="629179F6" w14:textId="763AFA77" w:rsidR="00A37686" w:rsidRPr="00E36162" w:rsidRDefault="009965C9" w:rsidP="00C30C41">
      <w:pPr>
        <w:pStyle w:val="IInivonaslova-Potpoglavlje"/>
        <w:rPr>
          <w:lang w:val="sr-Latn-RS"/>
        </w:rPr>
      </w:pPr>
      <w:r w:rsidRPr="00E36162">
        <w:rPr>
          <w:lang w:val="sr-Latn-RS"/>
        </w:rPr>
        <w:t>Prosečna distanca i dijametar</w:t>
      </w:r>
    </w:p>
    <w:p w14:paraId="6CE82E2B" w14:textId="4F2A35FA" w:rsidR="00FE6259" w:rsidRPr="00E36162" w:rsidRDefault="009965C9" w:rsidP="00FE6259">
      <w:pPr>
        <w:pStyle w:val="Osnovnitekst"/>
        <w:rPr>
          <w:lang w:val="sr-Latn-RS"/>
        </w:rPr>
      </w:pPr>
      <w:r w:rsidRPr="00E36162">
        <w:rPr>
          <w:lang w:val="sr-Latn-RS"/>
        </w:rPr>
        <w:t xml:space="preserve">Prosečna distanca u mreži je prosečna dužina svih najkraćih puteva između čvorova u mreži , dok dijametar predstavlja najdužu putanju, od svih najkraćih putanja između dva čvora u mreži. </w:t>
      </w:r>
      <w:r w:rsidR="00FE6259" w:rsidRPr="00E36162">
        <w:rPr>
          <w:lang w:val="sr-Latn-RS"/>
        </w:rPr>
        <w:t xml:space="preserve">Koncept distanci govori o načinu širenja i dosegu informacija, što su ove vrednosti manje to je mreža povezanija i više autora je međusobno direktno sarađivalo na radu. Prosečna distanca kreirane mreže je 2.36 dok je dijametar 5. Što nam govori da u proseku je potrebno pogledati saradnike, saradnika naših saradnika da bi došli do svake osobe na fakultetu. </w:t>
      </w:r>
    </w:p>
    <w:p w14:paraId="1EA49712" w14:textId="035D400A" w:rsidR="007D1E6F" w:rsidRPr="00E36162" w:rsidRDefault="00FE6259" w:rsidP="005904D2">
      <w:pPr>
        <w:pStyle w:val="IInivonaslova-Potpoglavlje"/>
        <w:rPr>
          <w:lang w:val="sr-Latn-RS"/>
        </w:rPr>
      </w:pPr>
      <w:r w:rsidRPr="00E36162">
        <w:rPr>
          <w:lang w:val="sr-Latn-RS"/>
        </w:rPr>
        <w:t>Povezanost i centralizovanost mreže</w:t>
      </w:r>
    </w:p>
    <w:p w14:paraId="4884BC5C" w14:textId="7AD27F2E" w:rsidR="00FE6259" w:rsidRPr="00E36162" w:rsidRDefault="007869BC" w:rsidP="00FE6259">
      <w:pPr>
        <w:pStyle w:val="Osnovnitekst"/>
        <w:rPr>
          <w:lang w:val="sr-Latn-RS"/>
        </w:rPr>
      </w:pPr>
      <w:r w:rsidRPr="00E36162">
        <w:rPr>
          <w:lang w:val="sr-Latn-RS"/>
        </w:rPr>
        <w:t xml:space="preserve">Posmatrana mreža sadrži jednu džinovsku povezanu komponentu, to znači da ne postoji autor na Medicinskom fakultetu, koji nije sarađivao sa barem jednim kolegom. Takođe znači da ne postoji podela takva da neka grupa autora sarađuje samo jedni sa drugima, a ne i sa ostatkom fakulteta. Centralnost mreže autora je </w:t>
      </w:r>
      <w:r w:rsidR="000269BF" w:rsidRPr="00E36162">
        <w:rPr>
          <w:lang w:val="sr-Latn-RS"/>
        </w:rPr>
        <w:t>0.1942 računata je na osnovu formule (</w:t>
      </w:r>
      <w:r w:rsidR="00D9522A" w:rsidRPr="00E36162">
        <w:rPr>
          <w:lang w:val="sr-Latn-RS"/>
        </w:rPr>
        <w:t>5.3.1.</w:t>
      </w:r>
      <w:r w:rsidR="000269BF" w:rsidRPr="00E36162">
        <w:rPr>
          <w:lang w:val="sr-Latn-RS"/>
        </w:rPr>
        <w:t xml:space="preserve">), </w:t>
      </w:r>
    </w:p>
    <w:p w14:paraId="794552D0" w14:textId="77777777" w:rsidR="00F83A64" w:rsidRPr="00E36162" w:rsidRDefault="00F83A64" w:rsidP="00F83A64">
      <w:pPr>
        <w:pStyle w:val="Osnovnitekst"/>
        <w:ind w:left="3600" w:firstLine="0"/>
        <w:rPr>
          <w:lang w:val="sr-Latn-RS"/>
        </w:rPr>
      </w:pPr>
    </w:p>
    <w:p w14:paraId="64A0FC5E" w14:textId="259FA9E4" w:rsidR="00D9522A" w:rsidRPr="00E36162" w:rsidRDefault="00000000" w:rsidP="00F83A64">
      <w:pPr>
        <w:pStyle w:val="Osnovnitekst"/>
        <w:ind w:left="2880" w:firstLine="720"/>
        <w:rPr>
          <w:lang w:val="sr-Latn-RS"/>
        </w:rPr>
      </w:pPr>
      <m:oMath>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D</m:t>
            </m:r>
          </m:sub>
        </m:sSub>
        <m:d>
          <m:dPr>
            <m:ctrlPr>
              <w:rPr>
                <w:rFonts w:ascii="Cambria Math" w:hAnsi="Cambria Math"/>
                <w:i/>
                <w:lang w:val="sr-Latn-RS"/>
              </w:rPr>
            </m:ctrlPr>
          </m:dPr>
          <m:e>
            <m:r>
              <m:rPr>
                <m:nor/>
              </m:rPr>
              <w:rPr>
                <w:rFonts w:ascii="Cambria Math" w:hAnsi="Cambria Math"/>
                <w:lang w:val="sr-Latn-RS"/>
              </w:rPr>
              <m:t>G</m:t>
            </m:r>
          </m:e>
        </m:d>
        <m:r>
          <w:rPr>
            <w:rFonts w:ascii="Cambria Math" w:hAnsi="Cambria Math"/>
            <w:lang w:val="sr-Latn-RS"/>
          </w:rPr>
          <m:t>=</m:t>
        </m:r>
        <m:f>
          <m:fPr>
            <m:ctrlPr>
              <w:rPr>
                <w:rFonts w:ascii="Cambria Math" w:hAnsi="Cambria Math"/>
                <w:lang w:val="sr-Latn-RS"/>
              </w:rPr>
            </m:ctrlPr>
          </m:fPr>
          <m:num>
            <m:nary>
              <m:naryPr>
                <m:chr m:val="∑"/>
                <m:ctrlPr>
                  <w:rPr>
                    <w:rFonts w:ascii="Cambria Math" w:hAnsi="Cambria Math"/>
                    <w:lang w:val="sr-Latn-RS"/>
                  </w:rPr>
                </m:ctrlPr>
              </m:naryPr>
              <m:sub>
                <m:r>
                  <w:rPr>
                    <w:rFonts w:ascii="Cambria Math" w:hAnsi="Cambria Math"/>
                    <w:lang w:val="sr-Latn-RS"/>
                  </w:rPr>
                  <m:t>i=1</m:t>
                </m:r>
                <m:ctrlPr>
                  <w:rPr>
                    <w:rFonts w:ascii="Cambria Math" w:hAnsi="Cambria Math"/>
                    <w:i/>
                    <w:lang w:val="sr-Latn-RS"/>
                  </w:rPr>
                </m:ctrlPr>
              </m:sub>
              <m:sup>
                <m:d>
                  <m:dPr>
                    <m:begChr m:val="|"/>
                    <m:endChr m:val="|"/>
                    <m:ctrlPr>
                      <w:rPr>
                        <w:rFonts w:ascii="Cambria Math" w:hAnsi="Cambria Math"/>
                        <w:i/>
                        <w:lang w:val="sr-Latn-RS"/>
                      </w:rPr>
                    </m:ctrlPr>
                  </m:dPr>
                  <m:e>
                    <m:r>
                      <w:rPr>
                        <w:rFonts w:ascii="Cambria Math" w:hAnsi="Cambria Math"/>
                        <w:lang w:val="sr-Latn-RS"/>
                      </w:rPr>
                      <m:t>V</m:t>
                    </m:r>
                  </m:e>
                </m:d>
                <m:ctrlPr>
                  <w:rPr>
                    <w:rFonts w:ascii="Cambria Math" w:hAnsi="Cambria Math"/>
                    <w:i/>
                    <w:lang w:val="sr-Latn-RS"/>
                  </w:rPr>
                </m:ctrlPr>
              </m:sup>
              <m:e>
                <m:d>
                  <m:dPr>
                    <m:begChr m:val="["/>
                    <m:endChr m:val="]"/>
                    <m:ctrlPr>
                      <w:rPr>
                        <w:rFonts w:ascii="Cambria Math" w:hAnsi="Cambria Math"/>
                        <w:i/>
                        <w:lang w:val="sr-Latn-RS"/>
                      </w:rPr>
                    </m:ctrlPr>
                  </m:dPr>
                  <m:e>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D</m:t>
                        </m:r>
                      </m:sub>
                    </m:sSub>
                    <m:d>
                      <m:dPr>
                        <m:ctrlPr>
                          <w:rPr>
                            <w:rFonts w:ascii="Cambria Math" w:hAnsi="Cambria Math"/>
                            <w:lang w:val="sr-Latn-RS"/>
                          </w:rPr>
                        </m:ctrlPr>
                      </m:dPr>
                      <m:e>
                        <m:sSub>
                          <m:sSubPr>
                            <m:ctrlPr>
                              <w:rPr>
                                <w:rFonts w:ascii="Cambria Math" w:hAnsi="Cambria Math"/>
                                <w:i/>
                                <w:lang w:val="sr-Latn-RS"/>
                              </w:rPr>
                            </m:ctrlPr>
                          </m:sSubPr>
                          <m:e>
                            <m:r>
                              <w:rPr>
                                <w:rFonts w:ascii="Cambria Math" w:hAnsi="Cambria Math"/>
                                <w:lang w:val="sr-Latn-RS"/>
                              </w:rPr>
                              <m:t>v</m:t>
                            </m:r>
                            <m:ctrlPr>
                              <w:rPr>
                                <w:rFonts w:ascii="Cambria Math" w:hAnsi="Cambria Math"/>
                                <w:lang w:val="sr-Latn-RS"/>
                              </w:rPr>
                            </m:ctrlPr>
                          </m:e>
                          <m:sub>
                            <m:r>
                              <w:rPr>
                                <w:rFonts w:ascii="Cambria Math" w:hAnsi="Cambria Math"/>
                                <w:lang w:val="sr-Latn-RS"/>
                              </w:rPr>
                              <m:t>*</m:t>
                            </m:r>
                          </m:sub>
                        </m:sSub>
                        <m:ctrlPr>
                          <w:rPr>
                            <w:rFonts w:ascii="Cambria Math" w:hAnsi="Cambria Math"/>
                            <w:i/>
                            <w:lang w:val="sr-Latn-RS"/>
                          </w:rPr>
                        </m:ctrlPr>
                      </m:e>
                    </m:d>
                    <m:r>
                      <w:rPr>
                        <w:rFonts w:ascii="Cambria Math" w:hAnsi="Cambria Math"/>
                        <w:lang w:val="sr-Latn-RS"/>
                      </w:rPr>
                      <m:t>-</m:t>
                    </m:r>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D</m:t>
                        </m:r>
                      </m:sub>
                    </m:sSub>
                    <m:d>
                      <m:dPr>
                        <m:ctrlPr>
                          <w:rPr>
                            <w:rFonts w:ascii="Cambria Math" w:hAnsi="Cambria Math"/>
                            <w:lang w:val="sr-Latn-RS"/>
                          </w:rPr>
                        </m:ctrlPr>
                      </m:dPr>
                      <m:e>
                        <m:sSub>
                          <m:sSubPr>
                            <m:ctrlPr>
                              <w:rPr>
                                <w:rFonts w:ascii="Cambria Math" w:hAnsi="Cambria Math"/>
                                <w:i/>
                                <w:lang w:val="sr-Latn-RS"/>
                              </w:rPr>
                            </m:ctrlPr>
                          </m:sSubPr>
                          <m:e>
                            <m:r>
                              <w:rPr>
                                <w:rFonts w:ascii="Cambria Math" w:hAnsi="Cambria Math"/>
                                <w:lang w:val="sr-Latn-RS"/>
                              </w:rPr>
                              <m:t>v</m:t>
                            </m:r>
                            <m:ctrlPr>
                              <w:rPr>
                                <w:rFonts w:ascii="Cambria Math" w:hAnsi="Cambria Math"/>
                                <w:lang w:val="sr-Latn-RS"/>
                              </w:rPr>
                            </m:ctrlPr>
                          </m:e>
                          <m:sub>
                            <m:r>
                              <w:rPr>
                                <w:rFonts w:ascii="Cambria Math" w:hAnsi="Cambria Math"/>
                                <w:lang w:val="sr-Latn-RS"/>
                              </w:rPr>
                              <m:t>i</m:t>
                            </m:r>
                          </m:sub>
                        </m:sSub>
                        <m:ctrlPr>
                          <w:rPr>
                            <w:rFonts w:ascii="Cambria Math" w:hAnsi="Cambria Math"/>
                            <w:i/>
                            <w:lang w:val="sr-Latn-RS"/>
                          </w:rPr>
                        </m:ctrlPr>
                      </m:e>
                    </m:d>
                  </m:e>
                </m:d>
              </m:e>
            </m:nary>
            <m:ctrlPr>
              <w:rPr>
                <w:rFonts w:ascii="Cambria Math" w:hAnsi="Cambria Math"/>
                <w:i/>
                <w:lang w:val="sr-Latn-RS"/>
              </w:rPr>
            </m:ctrlPr>
          </m:num>
          <m:den>
            <m:nary>
              <m:naryPr>
                <m:chr m:val="∑"/>
                <m:ctrlPr>
                  <w:rPr>
                    <w:rFonts w:ascii="Cambria Math" w:hAnsi="Cambria Math"/>
                    <w:lang w:val="sr-Latn-RS"/>
                  </w:rPr>
                </m:ctrlPr>
              </m:naryPr>
              <m:sub>
                <m:r>
                  <w:rPr>
                    <w:rFonts w:ascii="Cambria Math" w:hAnsi="Cambria Math"/>
                    <w:lang w:val="sr-Latn-RS"/>
                  </w:rPr>
                  <m:t>j=1</m:t>
                </m:r>
                <m:ctrlPr>
                  <w:rPr>
                    <w:rFonts w:ascii="Cambria Math" w:hAnsi="Cambria Math"/>
                    <w:i/>
                    <w:lang w:val="sr-Latn-RS"/>
                  </w:rPr>
                </m:ctrlPr>
              </m:sub>
              <m:sup>
                <m:d>
                  <m:dPr>
                    <m:begChr m:val="|"/>
                    <m:endChr m:val="|"/>
                    <m:ctrlPr>
                      <w:rPr>
                        <w:rFonts w:ascii="Cambria Math" w:hAnsi="Cambria Math"/>
                        <w:i/>
                        <w:lang w:val="sr-Latn-RS"/>
                      </w:rPr>
                    </m:ctrlPr>
                  </m:dPr>
                  <m:e>
                    <m:r>
                      <w:rPr>
                        <w:rFonts w:ascii="Cambria Math" w:hAnsi="Cambria Math"/>
                        <w:lang w:val="sr-Latn-RS"/>
                      </w:rPr>
                      <m:t>Y</m:t>
                    </m:r>
                  </m:e>
                </m:d>
                <m:ctrlPr>
                  <w:rPr>
                    <w:rFonts w:ascii="Cambria Math" w:hAnsi="Cambria Math"/>
                    <w:i/>
                    <w:lang w:val="sr-Latn-RS"/>
                  </w:rPr>
                </m:ctrlPr>
              </m:sup>
              <m:e>
                <m:d>
                  <m:dPr>
                    <m:begChr m:val="["/>
                    <m:endChr m:val="]"/>
                    <m:ctrlPr>
                      <w:rPr>
                        <w:rFonts w:ascii="Cambria Math" w:hAnsi="Cambria Math"/>
                        <w:i/>
                        <w:lang w:val="sr-Latn-RS"/>
                      </w:rPr>
                    </m:ctrlPr>
                  </m:dPr>
                  <m:e>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D</m:t>
                        </m:r>
                      </m:sub>
                    </m:sSub>
                    <m:d>
                      <m:dPr>
                        <m:ctrlPr>
                          <w:rPr>
                            <w:rFonts w:ascii="Cambria Math" w:hAnsi="Cambria Math"/>
                            <w:lang w:val="sr-Latn-RS"/>
                          </w:rPr>
                        </m:ctrlPr>
                      </m:dPr>
                      <m:e>
                        <m:sSub>
                          <m:sSubPr>
                            <m:ctrlPr>
                              <w:rPr>
                                <w:rFonts w:ascii="Cambria Math" w:hAnsi="Cambria Math"/>
                                <w:i/>
                                <w:lang w:val="sr-Latn-RS"/>
                              </w:rPr>
                            </m:ctrlPr>
                          </m:sSubPr>
                          <m:e>
                            <m:r>
                              <w:rPr>
                                <w:rFonts w:ascii="Cambria Math" w:hAnsi="Cambria Math"/>
                                <w:lang w:val="sr-Latn-RS"/>
                              </w:rPr>
                              <m:t>y</m:t>
                            </m:r>
                            <m:ctrlPr>
                              <w:rPr>
                                <w:rFonts w:ascii="Cambria Math" w:hAnsi="Cambria Math"/>
                                <w:lang w:val="sr-Latn-RS"/>
                              </w:rPr>
                            </m:ctrlPr>
                          </m:e>
                          <m:sub>
                            <m:r>
                              <w:rPr>
                                <w:rFonts w:ascii="Cambria Math" w:hAnsi="Cambria Math"/>
                                <w:lang w:val="sr-Latn-RS"/>
                              </w:rPr>
                              <m:t>*</m:t>
                            </m:r>
                          </m:sub>
                        </m:sSub>
                        <m:ctrlPr>
                          <w:rPr>
                            <w:rFonts w:ascii="Cambria Math" w:hAnsi="Cambria Math"/>
                            <w:i/>
                            <w:lang w:val="sr-Latn-RS"/>
                          </w:rPr>
                        </m:ctrlPr>
                      </m:e>
                    </m:d>
                    <m:r>
                      <w:rPr>
                        <w:rFonts w:ascii="Cambria Math" w:hAnsi="Cambria Math"/>
                        <w:lang w:val="sr-Latn-RS"/>
                      </w:rPr>
                      <m:t>-</m:t>
                    </m:r>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D</m:t>
                        </m:r>
                      </m:sub>
                    </m:sSub>
                    <m:d>
                      <m:dPr>
                        <m:ctrlPr>
                          <w:rPr>
                            <w:rFonts w:ascii="Cambria Math" w:hAnsi="Cambria Math"/>
                            <w:lang w:val="sr-Latn-RS"/>
                          </w:rPr>
                        </m:ctrlPr>
                      </m:dPr>
                      <m:e>
                        <m:sSub>
                          <m:sSubPr>
                            <m:ctrlPr>
                              <w:rPr>
                                <w:rFonts w:ascii="Cambria Math" w:hAnsi="Cambria Math"/>
                                <w:i/>
                                <w:lang w:val="sr-Latn-RS"/>
                              </w:rPr>
                            </m:ctrlPr>
                          </m:sSubPr>
                          <m:e>
                            <m:r>
                              <w:rPr>
                                <w:rFonts w:ascii="Cambria Math" w:hAnsi="Cambria Math"/>
                                <w:lang w:val="sr-Latn-RS"/>
                              </w:rPr>
                              <m:t>y</m:t>
                            </m:r>
                            <m:ctrlPr>
                              <w:rPr>
                                <w:rFonts w:ascii="Cambria Math" w:hAnsi="Cambria Math"/>
                                <w:lang w:val="sr-Latn-RS"/>
                              </w:rPr>
                            </m:ctrlPr>
                          </m:e>
                          <m:sub>
                            <m:r>
                              <w:rPr>
                                <w:rFonts w:ascii="Cambria Math" w:hAnsi="Cambria Math"/>
                                <w:lang w:val="sr-Latn-RS"/>
                              </w:rPr>
                              <m:t>j</m:t>
                            </m:r>
                          </m:sub>
                        </m:sSub>
                        <m:ctrlPr>
                          <w:rPr>
                            <w:rFonts w:ascii="Cambria Math" w:hAnsi="Cambria Math"/>
                            <w:i/>
                            <w:lang w:val="sr-Latn-RS"/>
                          </w:rPr>
                        </m:ctrlPr>
                      </m:e>
                    </m:d>
                  </m:e>
                </m:d>
              </m:e>
            </m:nary>
            <m:ctrlPr>
              <w:rPr>
                <w:rFonts w:ascii="Cambria Math" w:hAnsi="Cambria Math"/>
                <w:i/>
                <w:lang w:val="sr-Latn-RS"/>
              </w:rPr>
            </m:ctrlPr>
          </m:den>
        </m:f>
      </m:oMath>
      <w:r w:rsidR="00D9522A" w:rsidRPr="00E36162">
        <w:rPr>
          <w:lang w:val="sr-Latn-RS"/>
        </w:rPr>
        <w:t xml:space="preserve">                                 (5.3.1.)</w:t>
      </w:r>
      <w:r w:rsidR="00D9522A" w:rsidRPr="00E36162">
        <w:rPr>
          <w:lang w:val="sr-Latn-RS"/>
        </w:rPr>
        <w:tab/>
      </w:r>
    </w:p>
    <w:p w14:paraId="1B7B12C8" w14:textId="77777777" w:rsidR="00F83A64" w:rsidRPr="00E36162" w:rsidRDefault="00F83A64" w:rsidP="00F83A64">
      <w:pPr>
        <w:pStyle w:val="Osnovnitekst"/>
        <w:ind w:left="2880" w:firstLine="720"/>
        <w:rPr>
          <w:lang w:val="sr-Latn-RS"/>
        </w:rPr>
      </w:pPr>
    </w:p>
    <w:p w14:paraId="56570D2B" w14:textId="5513EA9C" w:rsidR="00D9522A" w:rsidRPr="00E36162" w:rsidRDefault="00D9522A" w:rsidP="00D9522A">
      <w:pPr>
        <w:pStyle w:val="Osnovnitekst"/>
        <w:ind w:firstLine="0"/>
        <w:rPr>
          <w:lang w:val="sr-Latn-RS"/>
        </w:rPr>
      </w:pPr>
      <w:r w:rsidRPr="00E36162">
        <w:rPr>
          <w:lang w:val="sr-Latn-RS"/>
        </w:rPr>
        <w:lastRenderedPageBreak/>
        <w:t xml:space="preserve">Gde </w:t>
      </w:r>
      <w:r w:rsidRPr="00E36162">
        <w:rPr>
          <w:i/>
          <w:iCs/>
          <w:lang w:val="sr-Latn-RS"/>
        </w:rPr>
        <w:t xml:space="preserve">G(V,E) </w:t>
      </w:r>
      <w:r w:rsidRPr="00E36162">
        <w:rPr>
          <w:lang w:val="sr-Latn-RS"/>
        </w:rPr>
        <w:t xml:space="preserve">predstavlja mrežu autora, </w:t>
      </w:r>
      <w:r w:rsidRPr="00E36162">
        <w:rPr>
          <w:i/>
          <w:iCs/>
          <w:lang w:val="sr-Latn-RS"/>
        </w:rPr>
        <w:t xml:space="preserve">X(Y,Z) </w:t>
      </w:r>
      <w:r w:rsidRPr="00E36162">
        <w:rPr>
          <w:lang w:val="sr-Latn-RS"/>
        </w:rPr>
        <w:t>mreža sa istim brojem čvorova koja ima topologiju zvezde. A čvor označen sa * je onaj sa najvećim stepenom u mreži. Veći procenat centralizacije mreže ukazuje na postojanje čvorova koji su u boljoj poziciji u odnosu na ostale, što ovde nije slučaj.</w:t>
      </w:r>
    </w:p>
    <w:p w14:paraId="04DC41E5" w14:textId="6DAD7DDD" w:rsidR="007D1E6F" w:rsidRPr="00E36162" w:rsidRDefault="00D9522A" w:rsidP="007D1E6F">
      <w:pPr>
        <w:pStyle w:val="IInivonaslova-Potpoglavlje"/>
        <w:rPr>
          <w:lang w:val="sr-Latn-RS"/>
        </w:rPr>
      </w:pPr>
      <w:r w:rsidRPr="00E36162">
        <w:rPr>
          <w:lang w:val="sr-Latn-RS"/>
        </w:rPr>
        <w:t>Koeficijent klasterizacije</w:t>
      </w:r>
    </w:p>
    <w:p w14:paraId="789B0484" w14:textId="164A0B17" w:rsidR="00397023" w:rsidRPr="00E36162" w:rsidRDefault="00397023" w:rsidP="00397023">
      <w:pPr>
        <w:pStyle w:val="Osnovnitekst"/>
        <w:rPr>
          <w:lang w:val="sr-Latn-RS"/>
        </w:rPr>
      </w:pPr>
      <w:r w:rsidRPr="00E36162">
        <w:rPr>
          <w:lang w:val="sr-Latn-RS"/>
        </w:rPr>
        <w:t xml:space="preserve">Koeficijent klasterizacije opisuje </w:t>
      </w:r>
      <w:r w:rsidR="000B57C8" w:rsidRPr="00E36162">
        <w:rPr>
          <w:lang w:val="sr-Latn-RS"/>
        </w:rPr>
        <w:t>tendenciju</w:t>
      </w:r>
      <w:r w:rsidRPr="00E36162">
        <w:rPr>
          <w:lang w:val="sr-Latn-RS"/>
        </w:rPr>
        <w:t xml:space="preserve"> čvora ka tome da stvori kliku. Klika je podgraf koji se sastoji od najvećeg mogućeg skupa čvorova koji su međusobno povezani svaki sa svakim.  </w:t>
      </w:r>
      <w:r w:rsidR="008F0C44" w:rsidRPr="00E36162">
        <w:rPr>
          <w:lang w:val="sr-Latn-RS"/>
        </w:rPr>
        <w:t xml:space="preserve">U tabeli 5.4.1. možemo videti vrednost lokalnog i globalnog koeficijenta klasterizacije posmatrane mreže, kao i </w:t>
      </w:r>
      <w:r w:rsidR="008F0C44" w:rsidRPr="00E36162">
        <w:rPr>
          <w:i/>
          <w:iCs/>
          <w:lang w:val="sr-Latn-RS"/>
        </w:rPr>
        <w:t xml:space="preserve">Erdos-Renzi </w:t>
      </w:r>
      <w:r w:rsidR="008F0C44" w:rsidRPr="00E36162">
        <w:rPr>
          <w:lang w:val="sr-Latn-RS"/>
        </w:rPr>
        <w:t xml:space="preserve">i </w:t>
      </w:r>
      <w:r w:rsidR="008F0C44" w:rsidRPr="00E36162">
        <w:rPr>
          <w:i/>
          <w:iCs/>
          <w:lang w:val="sr-Latn-RS"/>
        </w:rPr>
        <w:t>scale</w:t>
      </w:r>
      <w:r w:rsidR="000B57C8" w:rsidRPr="00E36162">
        <w:rPr>
          <w:i/>
          <w:iCs/>
          <w:lang w:val="sr-Latn-RS"/>
        </w:rPr>
        <w:t>-</w:t>
      </w:r>
      <w:r w:rsidR="008F0C44" w:rsidRPr="00E36162">
        <w:rPr>
          <w:i/>
          <w:iCs/>
          <w:lang w:val="sr-Latn-RS"/>
        </w:rPr>
        <w:t xml:space="preserve">free </w:t>
      </w:r>
      <w:r w:rsidR="008F0C44" w:rsidRPr="00E36162">
        <w:rPr>
          <w:lang w:val="sr-Latn-RS"/>
        </w:rPr>
        <w:t xml:space="preserve">mreže istih dimenzija. </w:t>
      </w:r>
    </w:p>
    <w:p w14:paraId="736B8F2D" w14:textId="64496C9C" w:rsidR="008F0C44" w:rsidRPr="00E36162" w:rsidRDefault="008F0C44" w:rsidP="008F0C44">
      <w:pPr>
        <w:pStyle w:val="Oznakatabele"/>
        <w:rPr>
          <w:lang w:val="sr-Latn-RS"/>
        </w:rPr>
      </w:pPr>
      <w:bookmarkStart w:id="28" w:name="_Toc175223369"/>
      <w:r w:rsidRPr="00E36162">
        <w:rPr>
          <w:lang w:val="sr-Latn-RS"/>
        </w:rPr>
        <w:t>Tabela 5.4.1.  Koeficijenti klasterizacije</w:t>
      </w:r>
      <w:bookmarkEnd w:id="28"/>
    </w:p>
    <w:tbl>
      <w:tblPr>
        <w:tblStyle w:val="GridTable5Dark"/>
        <w:tblW w:w="0" w:type="auto"/>
        <w:tblLook w:val="04A0" w:firstRow="1" w:lastRow="0" w:firstColumn="1" w:lastColumn="0" w:noHBand="0" w:noVBand="1"/>
      </w:tblPr>
      <w:tblGrid>
        <w:gridCol w:w="2407"/>
        <w:gridCol w:w="2407"/>
        <w:gridCol w:w="2407"/>
        <w:gridCol w:w="2407"/>
      </w:tblGrid>
      <w:tr w:rsidR="008F0C44" w:rsidRPr="00E36162" w14:paraId="0EA3CAC6" w14:textId="77777777" w:rsidTr="008F0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A6A6A6" w:themeFill="background1" w:themeFillShade="A6"/>
            <w:vAlign w:val="center"/>
          </w:tcPr>
          <w:p w14:paraId="1FCCDF29" w14:textId="77777777" w:rsidR="008F0C44" w:rsidRPr="00E36162" w:rsidRDefault="008F0C44" w:rsidP="008F0C44">
            <w:pPr>
              <w:pStyle w:val="Osnovnitekst"/>
              <w:ind w:firstLine="0"/>
              <w:jc w:val="center"/>
              <w:rPr>
                <w:color w:val="auto"/>
                <w:lang w:val="sr-Latn-RS"/>
              </w:rPr>
            </w:pPr>
          </w:p>
        </w:tc>
        <w:tc>
          <w:tcPr>
            <w:tcW w:w="2407" w:type="dxa"/>
            <w:shd w:val="clear" w:color="auto" w:fill="A6A6A6" w:themeFill="background1" w:themeFillShade="A6"/>
            <w:vAlign w:val="center"/>
          </w:tcPr>
          <w:p w14:paraId="1199EDCF" w14:textId="67DA43D1" w:rsidR="008F0C44" w:rsidRPr="00E36162" w:rsidRDefault="008F0C44" w:rsidP="008F0C44">
            <w:pPr>
              <w:pStyle w:val="Osnovnitekst"/>
              <w:ind w:firstLine="0"/>
              <w:jc w:val="center"/>
              <w:cnfStyle w:val="100000000000" w:firstRow="1" w:lastRow="0" w:firstColumn="0" w:lastColumn="0" w:oddVBand="0" w:evenVBand="0" w:oddHBand="0" w:evenHBand="0" w:firstRowFirstColumn="0" w:firstRowLastColumn="0" w:lastRowFirstColumn="0" w:lastRowLastColumn="0"/>
              <w:rPr>
                <w:color w:val="auto"/>
                <w:lang w:val="sr-Latn-RS"/>
              </w:rPr>
            </w:pPr>
            <w:r w:rsidRPr="00E36162">
              <w:rPr>
                <w:color w:val="auto"/>
                <w:lang w:val="sr-Latn-RS"/>
              </w:rPr>
              <w:t>Graf autora</w:t>
            </w:r>
          </w:p>
        </w:tc>
        <w:tc>
          <w:tcPr>
            <w:tcW w:w="2407" w:type="dxa"/>
            <w:shd w:val="clear" w:color="auto" w:fill="A6A6A6" w:themeFill="background1" w:themeFillShade="A6"/>
            <w:vAlign w:val="center"/>
          </w:tcPr>
          <w:p w14:paraId="5944D45F" w14:textId="21CA68AA" w:rsidR="008F0C44" w:rsidRPr="00E36162" w:rsidRDefault="008F0C44" w:rsidP="008F0C44">
            <w:pPr>
              <w:pStyle w:val="Osnovnitekst"/>
              <w:ind w:firstLine="0"/>
              <w:jc w:val="center"/>
              <w:cnfStyle w:val="100000000000" w:firstRow="1" w:lastRow="0" w:firstColumn="0" w:lastColumn="0" w:oddVBand="0" w:evenVBand="0" w:oddHBand="0" w:evenHBand="0" w:firstRowFirstColumn="0" w:firstRowLastColumn="0" w:lastRowFirstColumn="0" w:lastRowLastColumn="0"/>
              <w:rPr>
                <w:i/>
                <w:iCs/>
                <w:color w:val="auto"/>
                <w:lang w:val="sr-Latn-RS"/>
              </w:rPr>
            </w:pPr>
            <w:r w:rsidRPr="00E36162">
              <w:rPr>
                <w:i/>
                <w:iCs/>
                <w:color w:val="auto"/>
                <w:lang w:val="sr-Latn-RS"/>
              </w:rPr>
              <w:t>Erdos-Renzi</w:t>
            </w:r>
          </w:p>
        </w:tc>
        <w:tc>
          <w:tcPr>
            <w:tcW w:w="2407" w:type="dxa"/>
            <w:shd w:val="clear" w:color="auto" w:fill="A6A6A6" w:themeFill="background1" w:themeFillShade="A6"/>
            <w:vAlign w:val="center"/>
          </w:tcPr>
          <w:p w14:paraId="409426DD" w14:textId="1EE8A081" w:rsidR="008F0C44" w:rsidRPr="00E36162" w:rsidRDefault="008F0C44" w:rsidP="008F0C44">
            <w:pPr>
              <w:pStyle w:val="Osnovnitekst"/>
              <w:ind w:firstLine="0"/>
              <w:jc w:val="center"/>
              <w:cnfStyle w:val="100000000000" w:firstRow="1" w:lastRow="0" w:firstColumn="0" w:lastColumn="0" w:oddVBand="0" w:evenVBand="0" w:oddHBand="0" w:evenHBand="0" w:firstRowFirstColumn="0" w:firstRowLastColumn="0" w:lastRowFirstColumn="0" w:lastRowLastColumn="0"/>
              <w:rPr>
                <w:color w:val="auto"/>
                <w:lang w:val="sr-Latn-RS"/>
              </w:rPr>
            </w:pPr>
            <w:r w:rsidRPr="00E36162">
              <w:rPr>
                <w:color w:val="auto"/>
                <w:lang w:val="sr-Latn-RS"/>
              </w:rPr>
              <w:t>Scale-free</w:t>
            </w:r>
          </w:p>
        </w:tc>
      </w:tr>
      <w:tr w:rsidR="008F0C44" w:rsidRPr="00E36162" w14:paraId="02FE14D5" w14:textId="77777777" w:rsidTr="008F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A6A6A6" w:themeFill="background1" w:themeFillShade="A6"/>
            <w:vAlign w:val="center"/>
          </w:tcPr>
          <w:p w14:paraId="3CA6C347" w14:textId="467DB7A6" w:rsidR="008F0C44" w:rsidRPr="00E36162" w:rsidRDefault="008F0C44" w:rsidP="008F0C44">
            <w:pPr>
              <w:pStyle w:val="Osnovnitekst"/>
              <w:ind w:firstLine="0"/>
              <w:jc w:val="center"/>
              <w:rPr>
                <w:color w:val="auto"/>
                <w:lang w:val="sr-Latn-RS"/>
              </w:rPr>
            </w:pPr>
            <w:r w:rsidRPr="00E36162">
              <w:rPr>
                <w:color w:val="auto"/>
                <w:lang w:val="sr-Latn-RS"/>
              </w:rPr>
              <w:t>Globalni koeficijent</w:t>
            </w:r>
          </w:p>
        </w:tc>
        <w:tc>
          <w:tcPr>
            <w:tcW w:w="2407" w:type="dxa"/>
            <w:shd w:val="clear" w:color="auto" w:fill="F2F2F2" w:themeFill="background1" w:themeFillShade="F2"/>
            <w:vAlign w:val="center"/>
          </w:tcPr>
          <w:p w14:paraId="649E6138" w14:textId="781E2B59" w:rsidR="008F0C44" w:rsidRPr="00E36162" w:rsidRDefault="008F0C44" w:rsidP="008F0C44">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0.54</w:t>
            </w:r>
          </w:p>
        </w:tc>
        <w:tc>
          <w:tcPr>
            <w:tcW w:w="2407" w:type="dxa"/>
            <w:shd w:val="clear" w:color="auto" w:fill="F2F2F2" w:themeFill="background1" w:themeFillShade="F2"/>
            <w:vAlign w:val="center"/>
          </w:tcPr>
          <w:p w14:paraId="2B0486CC" w14:textId="61A9B281" w:rsidR="008F0C44" w:rsidRPr="00E36162" w:rsidRDefault="008F0C44" w:rsidP="008F0C44">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0.1</w:t>
            </w:r>
            <w:r w:rsidR="00E73354" w:rsidRPr="00E36162">
              <w:rPr>
                <w:lang w:val="sr-Latn-RS"/>
              </w:rPr>
              <w:t>7</w:t>
            </w:r>
          </w:p>
        </w:tc>
        <w:tc>
          <w:tcPr>
            <w:tcW w:w="2407" w:type="dxa"/>
            <w:shd w:val="clear" w:color="auto" w:fill="F2F2F2" w:themeFill="background1" w:themeFillShade="F2"/>
            <w:vAlign w:val="center"/>
          </w:tcPr>
          <w:p w14:paraId="67B417B3" w14:textId="1B24D3D7" w:rsidR="008F0C44" w:rsidRPr="00E36162" w:rsidRDefault="008F0C44" w:rsidP="008F0C44">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0.</w:t>
            </w:r>
            <w:r w:rsidR="00E73354" w:rsidRPr="00E36162">
              <w:rPr>
                <w:lang w:val="sr-Latn-RS"/>
              </w:rPr>
              <w:t>19</w:t>
            </w:r>
          </w:p>
        </w:tc>
      </w:tr>
      <w:tr w:rsidR="008F0C44" w:rsidRPr="00E36162" w14:paraId="12C078DB" w14:textId="77777777" w:rsidTr="008F0C44">
        <w:tc>
          <w:tcPr>
            <w:cnfStyle w:val="001000000000" w:firstRow="0" w:lastRow="0" w:firstColumn="1" w:lastColumn="0" w:oddVBand="0" w:evenVBand="0" w:oddHBand="0" w:evenHBand="0" w:firstRowFirstColumn="0" w:firstRowLastColumn="0" w:lastRowFirstColumn="0" w:lastRowLastColumn="0"/>
            <w:tcW w:w="2407" w:type="dxa"/>
            <w:shd w:val="clear" w:color="auto" w:fill="A6A6A6" w:themeFill="background1" w:themeFillShade="A6"/>
            <w:vAlign w:val="center"/>
          </w:tcPr>
          <w:p w14:paraId="6871EAF2" w14:textId="029FAD33" w:rsidR="008F0C44" w:rsidRPr="00E36162" w:rsidRDefault="008F0C44" w:rsidP="008F0C44">
            <w:pPr>
              <w:pStyle w:val="Osnovnitekst"/>
              <w:ind w:firstLine="0"/>
              <w:jc w:val="center"/>
              <w:rPr>
                <w:color w:val="auto"/>
                <w:lang w:val="sr-Latn-RS"/>
              </w:rPr>
            </w:pPr>
            <w:r w:rsidRPr="00E36162">
              <w:rPr>
                <w:color w:val="auto"/>
                <w:lang w:val="sr-Latn-RS"/>
              </w:rPr>
              <w:t>Lokalni koeficijent</w:t>
            </w:r>
          </w:p>
        </w:tc>
        <w:tc>
          <w:tcPr>
            <w:tcW w:w="2407" w:type="dxa"/>
            <w:shd w:val="clear" w:color="auto" w:fill="F2F2F2" w:themeFill="background1" w:themeFillShade="F2"/>
            <w:vAlign w:val="center"/>
          </w:tcPr>
          <w:p w14:paraId="754F2F43" w14:textId="3BB49C96" w:rsidR="008F0C44" w:rsidRPr="00E36162" w:rsidRDefault="008F0C44" w:rsidP="008F0C44">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0.60</w:t>
            </w:r>
          </w:p>
        </w:tc>
        <w:tc>
          <w:tcPr>
            <w:tcW w:w="2407" w:type="dxa"/>
            <w:shd w:val="clear" w:color="auto" w:fill="F2F2F2" w:themeFill="background1" w:themeFillShade="F2"/>
            <w:vAlign w:val="center"/>
          </w:tcPr>
          <w:p w14:paraId="79D51D04" w14:textId="0341ACD3" w:rsidR="008F0C44" w:rsidRPr="00E36162" w:rsidRDefault="008F0C44" w:rsidP="008F0C44">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0.1</w:t>
            </w:r>
            <w:r w:rsidR="00E73354" w:rsidRPr="00E36162">
              <w:rPr>
                <w:lang w:val="sr-Latn-RS"/>
              </w:rPr>
              <w:t>7</w:t>
            </w:r>
          </w:p>
        </w:tc>
        <w:tc>
          <w:tcPr>
            <w:tcW w:w="2407" w:type="dxa"/>
            <w:shd w:val="clear" w:color="auto" w:fill="F2F2F2" w:themeFill="background1" w:themeFillShade="F2"/>
            <w:vAlign w:val="center"/>
          </w:tcPr>
          <w:p w14:paraId="7FC71012" w14:textId="16A5695C" w:rsidR="008F0C44" w:rsidRPr="00E36162" w:rsidRDefault="008F0C44" w:rsidP="008F0C44">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0.</w:t>
            </w:r>
            <w:r w:rsidR="00E73354" w:rsidRPr="00E36162">
              <w:rPr>
                <w:lang w:val="sr-Latn-RS"/>
              </w:rPr>
              <w:t>27</w:t>
            </w:r>
          </w:p>
        </w:tc>
      </w:tr>
    </w:tbl>
    <w:p w14:paraId="160896E1" w14:textId="1AB74EA8" w:rsidR="008F0C44" w:rsidRPr="00E36162" w:rsidRDefault="00E73354" w:rsidP="008F0C44">
      <w:pPr>
        <w:pStyle w:val="Osnovnitekst"/>
        <w:jc w:val="center"/>
        <w:rPr>
          <w:lang w:val="sr-Latn-RS"/>
        </w:rPr>
      </w:pPr>
      <w:r w:rsidRPr="00E36162">
        <w:rPr>
          <w:lang w:val="sr-Latn-RS"/>
        </w:rPr>
        <w:tab/>
      </w:r>
    </w:p>
    <w:p w14:paraId="710E9633" w14:textId="39AA2A65" w:rsidR="00E73354" w:rsidRPr="00E36162" w:rsidRDefault="00E73354" w:rsidP="00E73354">
      <w:pPr>
        <w:pStyle w:val="Osnovnitekst"/>
        <w:ind w:firstLine="0"/>
        <w:rPr>
          <w:lang w:val="sr-Latn-RS"/>
        </w:rPr>
      </w:pPr>
      <w:r w:rsidRPr="00E36162">
        <w:rPr>
          <w:lang w:val="sr-Latn-RS"/>
        </w:rPr>
        <w:t xml:space="preserve">Primećujemo da su koeficijenti klasterizacije mreže autora veći u odnosu na koeficijente kod posmatranih mrežnih modela. Globalni koeficijent nam pokazuje da mreža autora ima </w:t>
      </w:r>
      <w:r w:rsidR="000B57C8" w:rsidRPr="00E36162">
        <w:rPr>
          <w:lang w:val="sr-Latn-RS"/>
        </w:rPr>
        <w:t>tendencije</w:t>
      </w:r>
      <w:r w:rsidRPr="00E36162">
        <w:rPr>
          <w:lang w:val="sr-Latn-RS"/>
        </w:rPr>
        <w:t xml:space="preserve"> da formira grupe, gde koautori posmatranog čvora takođe sarađuju međusobno, dok lokalni koeficijent nam pokazuje da autori u našoj mreži imaju </w:t>
      </w:r>
      <w:r w:rsidR="000B57C8" w:rsidRPr="00E36162">
        <w:rPr>
          <w:lang w:val="sr-Latn-RS"/>
        </w:rPr>
        <w:t>tendenciju</w:t>
      </w:r>
      <w:r w:rsidRPr="00E36162">
        <w:rPr>
          <w:lang w:val="sr-Latn-RS"/>
        </w:rPr>
        <w:t xml:space="preserve"> da sarađuju međusobno. Kod </w:t>
      </w:r>
      <w:r w:rsidRPr="00E36162">
        <w:rPr>
          <w:i/>
          <w:iCs/>
          <w:lang w:val="sr-Latn-RS"/>
        </w:rPr>
        <w:t xml:space="preserve">Scalee-free </w:t>
      </w:r>
      <w:r w:rsidRPr="00E36162">
        <w:rPr>
          <w:lang w:val="sr-Latn-RS"/>
        </w:rPr>
        <w:t xml:space="preserve">mreže koeficijent klasterizacije je viši u odnosu na </w:t>
      </w:r>
      <w:r w:rsidRPr="00E36162">
        <w:rPr>
          <w:i/>
          <w:iCs/>
          <w:lang w:val="sr-Latn-RS"/>
        </w:rPr>
        <w:t xml:space="preserve">Erdos-Renzi </w:t>
      </w:r>
      <w:r w:rsidRPr="00E36162">
        <w:rPr>
          <w:lang w:val="sr-Latn-RS"/>
        </w:rPr>
        <w:t xml:space="preserve">zbog postojanja habova. Na slici 5.4.1. možemo videti raspored koeficijenta klasterizacije mreže autora. </w:t>
      </w:r>
    </w:p>
    <w:p w14:paraId="22100A2D" w14:textId="0720DEE5" w:rsidR="00E73354" w:rsidRPr="00E36162" w:rsidRDefault="00E73354" w:rsidP="00E73354">
      <w:pPr>
        <w:pStyle w:val="Oznakaslike"/>
        <w:rPr>
          <w:lang w:val="sr-Latn-RS"/>
        </w:rPr>
      </w:pPr>
      <w:bookmarkStart w:id="29" w:name="_Toc175223332"/>
      <w:r w:rsidRPr="00E36162">
        <w:rPr>
          <w:lang w:val="sr-Latn-RS"/>
        </w:rPr>
        <w:lastRenderedPageBreak/>
        <w:drawing>
          <wp:inline distT="0" distB="0" distL="0" distR="0" wp14:anchorId="006B12D0" wp14:editId="26BD581B">
            <wp:extent cx="5848350" cy="4391025"/>
            <wp:effectExtent l="0" t="0" r="0" b="9525"/>
            <wp:docPr id="2078204217" name="Picture 3"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204217" name="Picture 3" descr="A graph with blue bar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r w:rsidRPr="00E36162">
        <w:rPr>
          <w:lang w:val="sr-Latn-RS"/>
        </w:rPr>
        <w:t xml:space="preserve">Slika </w:t>
      </w:r>
      <w:r w:rsidR="0050643A" w:rsidRPr="00E36162">
        <w:rPr>
          <w:lang w:val="sr-Latn-RS"/>
        </w:rPr>
        <w:t>5</w:t>
      </w:r>
      <w:r w:rsidRPr="00E36162">
        <w:rPr>
          <w:lang w:val="sr-Latn-RS"/>
        </w:rPr>
        <w:t>.</w:t>
      </w:r>
      <w:r w:rsidR="0050643A" w:rsidRPr="00E36162">
        <w:rPr>
          <w:lang w:val="sr-Latn-RS"/>
        </w:rPr>
        <w:t>4</w:t>
      </w:r>
      <w:r w:rsidRPr="00E36162">
        <w:rPr>
          <w:lang w:val="sr-Latn-RS"/>
        </w:rPr>
        <w:t xml:space="preserve">.1. Raspodela </w:t>
      </w:r>
      <w:r w:rsidR="0050643A" w:rsidRPr="00E36162">
        <w:rPr>
          <w:lang w:val="sr-Latn-RS"/>
        </w:rPr>
        <w:t>lokalnog koeficijenta klasterizacije</w:t>
      </w:r>
      <w:bookmarkEnd w:id="29"/>
    </w:p>
    <w:p w14:paraId="2636D14F" w14:textId="55128691" w:rsidR="00E73354" w:rsidRPr="00E36162" w:rsidRDefault="00E73354" w:rsidP="00E73354">
      <w:pPr>
        <w:pStyle w:val="Osnovnitekst"/>
        <w:ind w:firstLine="0"/>
        <w:rPr>
          <w:lang w:val="sr-Latn-RS"/>
        </w:rPr>
      </w:pPr>
      <w:r w:rsidRPr="00E36162">
        <w:rPr>
          <w:lang w:val="sr-Latn-RS"/>
        </w:rPr>
        <w:t xml:space="preserve">Sa slike </w:t>
      </w:r>
      <w:r w:rsidR="0050643A" w:rsidRPr="00E36162">
        <w:rPr>
          <w:lang w:val="sr-Latn-RS"/>
        </w:rPr>
        <w:t>5</w:t>
      </w:r>
      <w:r w:rsidRPr="00E36162">
        <w:rPr>
          <w:lang w:val="sr-Latn-RS"/>
        </w:rPr>
        <w:t>.</w:t>
      </w:r>
      <w:r w:rsidR="0050643A" w:rsidRPr="00E36162">
        <w:rPr>
          <w:lang w:val="sr-Latn-RS"/>
        </w:rPr>
        <w:t>4</w:t>
      </w:r>
      <w:r w:rsidRPr="00E36162">
        <w:rPr>
          <w:lang w:val="sr-Latn-RS"/>
        </w:rPr>
        <w:t>.1. možemo videti da većina autora ima umereni koeficijent klasterizacije 0.4-0.6</w:t>
      </w:r>
      <w:r w:rsidR="0050643A" w:rsidRPr="00E36162">
        <w:rPr>
          <w:lang w:val="sr-Latn-RS"/>
        </w:rPr>
        <w:t>, dok postoji i veliki broj čvorova koji ima koeficijent klasterizacije oko 0.9 što znači da oni formiraju jako povezane grupe.</w:t>
      </w:r>
    </w:p>
    <w:p w14:paraId="4F4CA767" w14:textId="77777777" w:rsidR="00E73354" w:rsidRPr="00E36162" w:rsidRDefault="00E73354" w:rsidP="008F0C44">
      <w:pPr>
        <w:pStyle w:val="Osnovnitekst"/>
        <w:jc w:val="center"/>
        <w:rPr>
          <w:lang w:val="sr-Latn-RS"/>
        </w:rPr>
      </w:pPr>
    </w:p>
    <w:p w14:paraId="3D75701B" w14:textId="19490E70" w:rsidR="00B74821" w:rsidRPr="00E36162" w:rsidRDefault="0050643A" w:rsidP="00B74821">
      <w:pPr>
        <w:pStyle w:val="IInivonaslova-Potpoglavlje"/>
        <w:rPr>
          <w:lang w:val="sr-Latn-RS"/>
        </w:rPr>
      </w:pPr>
      <w:r w:rsidRPr="00E36162">
        <w:rPr>
          <w:lang w:val="sr-Latn-RS"/>
        </w:rPr>
        <w:t>Tendencija povezivanja sa istim koautorima</w:t>
      </w:r>
    </w:p>
    <w:p w14:paraId="7972B782" w14:textId="24EC318D" w:rsidR="00B74821" w:rsidRPr="00E36162" w:rsidRDefault="0050643A" w:rsidP="00B74821">
      <w:pPr>
        <w:pStyle w:val="Osnovnitekst"/>
        <w:rPr>
          <w:lang w:val="sr-Latn-RS"/>
        </w:rPr>
      </w:pPr>
      <w:r w:rsidRPr="00E36162">
        <w:rPr>
          <w:lang w:val="sr-Latn-RS"/>
        </w:rPr>
        <w:t>Na osnovu koeficijenta klasterizacije smo videli da autori imaju tendenciju da stvaraju grupe, i da sarađuju sa kolegama na svojim istraživanjima. Grana u grafu nam znači da postoji barem jedan rad na kome su dva povezana autora sarađivala, a šta ako ih ima više? Težina grane nam predstavlja broj radova na kojima su dva autora sarađivala, i na osnovu nje možemo videti da li oni imaju tendenciju da sarađuju sa istim koautorima, to je prikazano na slici 5.5.1.</w:t>
      </w:r>
    </w:p>
    <w:p w14:paraId="4FB2CFA1" w14:textId="77777777" w:rsidR="0050643A" w:rsidRPr="00E36162" w:rsidRDefault="0050643A" w:rsidP="00B74821">
      <w:pPr>
        <w:pStyle w:val="Osnovnitekst"/>
        <w:rPr>
          <w:lang w:val="sr-Latn-RS"/>
        </w:rPr>
      </w:pPr>
    </w:p>
    <w:p w14:paraId="6D65260E" w14:textId="55E5F30F" w:rsidR="0050643A" w:rsidRPr="00E36162" w:rsidRDefault="0050643A" w:rsidP="0050643A">
      <w:pPr>
        <w:pStyle w:val="Oznakaslike"/>
        <w:rPr>
          <w:lang w:val="sr-Latn-RS"/>
        </w:rPr>
      </w:pPr>
      <w:bookmarkStart w:id="30" w:name="_Toc175223333"/>
      <w:r w:rsidRPr="00E36162">
        <w:rPr>
          <w:lang w:val="sr-Latn-RS"/>
        </w:rPr>
        <w:lastRenderedPageBreak/>
        <w:drawing>
          <wp:inline distT="0" distB="0" distL="0" distR="0" wp14:anchorId="53B32A51" wp14:editId="7ED0E991">
            <wp:extent cx="5848350" cy="4391025"/>
            <wp:effectExtent l="0" t="0" r="0" b="9525"/>
            <wp:docPr id="277856547" name="Picture 4"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856547" name="Picture 4" descr="A graph of a number of blue bar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r w:rsidRPr="00E36162">
        <w:rPr>
          <w:lang w:val="sr-Latn-RS"/>
        </w:rPr>
        <w:t>Slika 5.5.1. Distribucija težine grane</w:t>
      </w:r>
      <w:bookmarkEnd w:id="30"/>
    </w:p>
    <w:p w14:paraId="1EF70690" w14:textId="34118A30" w:rsidR="00B74821" w:rsidRPr="00E36162" w:rsidRDefault="0050643A" w:rsidP="000B57C8">
      <w:pPr>
        <w:pStyle w:val="Osnovnitekst"/>
        <w:ind w:firstLine="0"/>
        <w:rPr>
          <w:lang w:val="sr-Latn-RS"/>
        </w:rPr>
      </w:pPr>
      <w:r w:rsidRPr="00E36162">
        <w:rPr>
          <w:lang w:val="sr-Latn-RS"/>
        </w:rPr>
        <w:t xml:space="preserve">Primećujemo da distribucija težine grane ima izgled </w:t>
      </w:r>
      <w:r w:rsidR="000B57C8" w:rsidRPr="00E36162">
        <w:rPr>
          <w:lang w:val="sr-Latn-RS"/>
        </w:rPr>
        <w:t>opadajući</w:t>
      </w:r>
      <w:r w:rsidRPr="00E36162">
        <w:rPr>
          <w:lang w:val="sr-Latn-RS"/>
        </w:rPr>
        <w:t xml:space="preserve"> eksponencijalne funkcije, gde većina autora sarađuje sa različitim kolegama na jednom radu. Ali vidimo i da postoje autori koji su sarađivali međusobno na 20 radova.</w:t>
      </w:r>
    </w:p>
    <w:p w14:paraId="058E9D49" w14:textId="6862D339" w:rsidR="000B57C8" w:rsidRPr="00E36162" w:rsidRDefault="000B57C8">
      <w:pPr>
        <w:pStyle w:val="IInivonaslova-Potpoglavlje"/>
        <w:rPr>
          <w:lang w:val="sr-Latn-RS"/>
        </w:rPr>
      </w:pPr>
      <w:bookmarkStart w:id="31" w:name="_Toc175077110"/>
      <w:r w:rsidRPr="00E36162">
        <w:rPr>
          <w:lang w:val="sr-Latn-RS"/>
        </w:rPr>
        <w:t>Mali svet</w:t>
      </w:r>
    </w:p>
    <w:p w14:paraId="7926141F" w14:textId="0191596F" w:rsidR="000B57C8" w:rsidRPr="00E36162" w:rsidRDefault="000B57C8" w:rsidP="000B57C8">
      <w:pPr>
        <w:pStyle w:val="Osnovnitekst"/>
        <w:rPr>
          <w:lang w:val="sr-Latn-RS"/>
        </w:rPr>
      </w:pPr>
      <w:r w:rsidRPr="00E36162">
        <w:rPr>
          <w:lang w:val="sr-Latn-RS"/>
        </w:rPr>
        <w:t>Fenomen malog sveta je definisan kao koncept da je svaka osoba indirektno povezana sa drugom preko malog broja indirektnih veza u velikim socijalnim mrežama. Posmatrana mreža autora ne predstavlja veliku socijalnu mrežu, ali ispoljava osobine mreže malog sveta:</w:t>
      </w:r>
    </w:p>
    <w:p w14:paraId="672D3C1A" w14:textId="4BCB37D8" w:rsidR="000B57C8" w:rsidRPr="00E36162" w:rsidRDefault="000B57C8" w:rsidP="000B57C8">
      <w:pPr>
        <w:pStyle w:val="Osnovnitekst"/>
        <w:numPr>
          <w:ilvl w:val="0"/>
          <w:numId w:val="41"/>
        </w:numPr>
        <w:rPr>
          <w:lang w:val="sr-Latn-RS"/>
        </w:rPr>
      </w:pPr>
      <w:r w:rsidRPr="00E36162">
        <w:rPr>
          <w:lang w:val="sr-Latn-RS"/>
        </w:rPr>
        <w:t>Mala prosečna udaljenost</w:t>
      </w:r>
    </w:p>
    <w:p w14:paraId="42C8BD57" w14:textId="0ADBBF5A" w:rsidR="000B57C8" w:rsidRPr="00E36162" w:rsidRDefault="000B57C8" w:rsidP="000B57C8">
      <w:pPr>
        <w:pStyle w:val="Osnovnitekst"/>
        <w:numPr>
          <w:ilvl w:val="0"/>
          <w:numId w:val="41"/>
        </w:numPr>
        <w:rPr>
          <w:lang w:val="sr-Latn-RS"/>
        </w:rPr>
      </w:pPr>
      <w:r w:rsidRPr="00E36162">
        <w:rPr>
          <w:lang w:val="sr-Latn-RS"/>
        </w:rPr>
        <w:t>Visok stepen klasterizacije</w:t>
      </w:r>
    </w:p>
    <w:p w14:paraId="725FBD4E" w14:textId="77777777" w:rsidR="008C6F0B" w:rsidRPr="00E36162" w:rsidRDefault="008C6F0B" w:rsidP="008C6F0B">
      <w:pPr>
        <w:pStyle w:val="Osnovnitekst"/>
        <w:ind w:firstLine="0"/>
        <w:rPr>
          <w:lang w:val="sr-Latn-RS"/>
        </w:rPr>
      </w:pPr>
    </w:p>
    <w:p w14:paraId="409E6823" w14:textId="77777777" w:rsidR="000B57C8" w:rsidRPr="00E36162" w:rsidRDefault="000B57C8" w:rsidP="000B57C8">
      <w:pPr>
        <w:pStyle w:val="Osnovnitekst"/>
        <w:rPr>
          <w:lang w:val="sr-Latn-RS"/>
        </w:rPr>
      </w:pPr>
    </w:p>
    <w:p w14:paraId="0905B320" w14:textId="389CFAA7" w:rsidR="008C6F0B" w:rsidRPr="00E36162" w:rsidRDefault="008C6F0B" w:rsidP="008C6F0B">
      <w:pPr>
        <w:pStyle w:val="IInivonaslova-Potpoglavlje"/>
        <w:rPr>
          <w:lang w:val="sr-Latn-RS"/>
        </w:rPr>
      </w:pPr>
      <w:r w:rsidRPr="00E36162">
        <w:rPr>
          <w:lang w:val="sr-Latn-RS"/>
        </w:rPr>
        <w:lastRenderedPageBreak/>
        <w:t>Asortivnost</w:t>
      </w:r>
    </w:p>
    <w:p w14:paraId="72E12ED2" w14:textId="040311D8" w:rsidR="008C6F0B" w:rsidRPr="00E36162" w:rsidRDefault="001A6B90" w:rsidP="008C6F0B">
      <w:pPr>
        <w:pStyle w:val="Osnovnitekst"/>
        <w:rPr>
          <w:lang w:val="sr-Latn-RS"/>
        </w:rPr>
      </w:pPr>
      <w:r w:rsidRPr="00E36162">
        <w:rPr>
          <w:lang w:val="sr-Latn-RS"/>
        </w:rPr>
        <w:t xml:space="preserve">Asortivnost pokazuje da li mreža ispoljava osobine homofilije ili heterofilije. Izračunava se u kontekstu stepena čvora, ako čvorovi istog stepena imaju tendenciju da se povezuju sa čvorovima sličnog stepena, mreža ispoljava osobine homofilije, u suprotnom heterofilije. Koeficijent asortivnosti uzima vrednost u skupu </w:t>
      </w:r>
      <w:r w:rsidRPr="00E36162">
        <w:rPr>
          <w:sz w:val="22"/>
          <w:szCs w:val="22"/>
          <w:lang w:val="sr-Latn-RS"/>
        </w:rPr>
        <w:t>[-1, 1], gde vrednost bliža 1 predstavlja da mreža ima osobine homofilije, dok vrednost bliža -1 heterofilije. Stepen asortivnosti mreže autora je 0.046</w:t>
      </w:r>
      <w:r w:rsidR="00E2074C" w:rsidRPr="00E36162">
        <w:rPr>
          <w:sz w:val="22"/>
          <w:szCs w:val="22"/>
          <w:lang w:val="sr-Latn-RS"/>
        </w:rPr>
        <w:t>, koleraciju izme</w:t>
      </w:r>
      <w:r w:rsidR="00E2074C" w:rsidRPr="00E36162">
        <w:rPr>
          <w:lang w:val="sr-Latn-RS"/>
        </w:rPr>
        <w:t>đu stepena povezanih čvorova vidimo na slici 5.7.1.</w:t>
      </w:r>
    </w:p>
    <w:p w14:paraId="66F384F2" w14:textId="4AE1EA10" w:rsidR="00E2074C" w:rsidRPr="00E36162" w:rsidRDefault="009B674B" w:rsidP="00E2074C">
      <w:pPr>
        <w:pStyle w:val="Oznakaslike"/>
        <w:rPr>
          <w:lang w:val="sr-Latn-RS"/>
        </w:rPr>
      </w:pPr>
      <w:bookmarkStart w:id="32" w:name="_Toc175223334"/>
      <w:r w:rsidRPr="00E36162">
        <w:rPr>
          <w:lang w:val="sr-Latn-RS"/>
        </w:rPr>
        <w:drawing>
          <wp:inline distT="0" distB="0" distL="0" distR="0" wp14:anchorId="65988EE8" wp14:editId="57DD4F11">
            <wp:extent cx="5848350" cy="4391025"/>
            <wp:effectExtent l="0" t="0" r="0" b="9525"/>
            <wp:docPr id="16309521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r w:rsidR="00E2074C" w:rsidRPr="00E36162">
        <w:rPr>
          <w:lang w:val="sr-Latn-RS"/>
        </w:rPr>
        <w:t>Slika 5.7.1. Koleracija stepena čvora</w:t>
      </w:r>
      <w:bookmarkEnd w:id="32"/>
    </w:p>
    <w:p w14:paraId="40A3D1B4" w14:textId="6EDCA9A5" w:rsidR="00F83A64" w:rsidRPr="00E36162" w:rsidRDefault="00F83A64" w:rsidP="00F83A64">
      <w:pPr>
        <w:pStyle w:val="Osnovnitekst"/>
        <w:ind w:firstLine="0"/>
        <w:rPr>
          <w:lang w:val="sr-Latn-RS"/>
        </w:rPr>
      </w:pPr>
      <w:r w:rsidRPr="00E36162">
        <w:rPr>
          <w:lang w:val="sr-Latn-RS"/>
        </w:rPr>
        <w:t>Sa slike 5.7.1. vidimo relativno uniformnu raspodelu tačaka korelacije u sva četiri kvadranta, ali i sam koeficijent asortivnosti je blizak nuli, pa je homofilija jako nisko izražena. Njeno pojavljivanje možemo bolje videti na slici 5.7.2. gde je prikazana tendencija čvora da stupi u veze sa drugim autorom sličnog stepena.</w:t>
      </w:r>
    </w:p>
    <w:p w14:paraId="4222F192" w14:textId="464A80A8" w:rsidR="00E2074C" w:rsidRPr="00E36162" w:rsidRDefault="00F83A64" w:rsidP="009B674B">
      <w:pPr>
        <w:pStyle w:val="Osnovnitekst"/>
        <w:ind w:firstLine="0"/>
        <w:rPr>
          <w:lang w:val="sr-Latn-RS"/>
        </w:rPr>
      </w:pPr>
      <w:r w:rsidRPr="00E36162">
        <w:rPr>
          <w:lang w:val="sr-Latn-RS"/>
        </w:rPr>
        <w:lastRenderedPageBreak/>
        <w:drawing>
          <wp:inline distT="0" distB="0" distL="0" distR="0" wp14:anchorId="72173338" wp14:editId="00CDF86D">
            <wp:extent cx="6115050" cy="3667125"/>
            <wp:effectExtent l="0" t="0" r="0" b="9525"/>
            <wp:docPr id="3110279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3667125"/>
                    </a:xfrm>
                    <a:prstGeom prst="rect">
                      <a:avLst/>
                    </a:prstGeom>
                    <a:noFill/>
                    <a:ln>
                      <a:noFill/>
                    </a:ln>
                  </pic:spPr>
                </pic:pic>
              </a:graphicData>
            </a:graphic>
          </wp:inline>
        </w:drawing>
      </w:r>
    </w:p>
    <w:p w14:paraId="5D507873" w14:textId="7E73DF8E" w:rsidR="009B674B" w:rsidRPr="00E36162" w:rsidRDefault="009B674B" w:rsidP="009B674B">
      <w:pPr>
        <w:pStyle w:val="Oznakaslike"/>
        <w:rPr>
          <w:lang w:val="sr-Latn-RS"/>
        </w:rPr>
      </w:pPr>
      <w:bookmarkStart w:id="33" w:name="_Toc175223335"/>
      <w:r w:rsidRPr="00E36162">
        <w:rPr>
          <w:lang w:val="sr-Latn-RS"/>
        </w:rPr>
        <w:t>Slika 5.7.2. Raspodela broja veza čvora određenog stepena</w:t>
      </w:r>
      <w:bookmarkEnd w:id="33"/>
    </w:p>
    <w:p w14:paraId="144CB1DF" w14:textId="36B09432" w:rsidR="009B674B" w:rsidRPr="00E36162" w:rsidRDefault="009B674B" w:rsidP="009B674B">
      <w:pPr>
        <w:pStyle w:val="Osnovnitekst"/>
        <w:ind w:firstLine="0"/>
        <w:rPr>
          <w:lang w:val="sr-Latn-RS"/>
        </w:rPr>
      </w:pPr>
    </w:p>
    <w:p w14:paraId="06269399" w14:textId="1ABC0333" w:rsidR="00F83A64" w:rsidRPr="00E36162" w:rsidRDefault="00F83A64" w:rsidP="00F83A64">
      <w:pPr>
        <w:pStyle w:val="IInivonaslova-Potpoglavlje"/>
        <w:rPr>
          <w:lang w:val="sr-Latn-RS"/>
        </w:rPr>
      </w:pPr>
      <w:r w:rsidRPr="00E36162">
        <w:rPr>
          <w:lang w:val="sr-Latn-RS"/>
        </w:rPr>
        <w:t>Fenomen kluba bogatih</w:t>
      </w:r>
    </w:p>
    <w:p w14:paraId="026CDE7A" w14:textId="48E2B71E" w:rsidR="00F83A64" w:rsidRPr="00E36162" w:rsidRDefault="0069689E" w:rsidP="00F83A64">
      <w:pPr>
        <w:pStyle w:val="Osnovnitekst"/>
        <w:rPr>
          <w:lang w:val="sr-Latn-RS"/>
        </w:rPr>
      </w:pPr>
      <w:r w:rsidRPr="00E36162">
        <w:rPr>
          <w:lang w:val="sr-Latn-RS"/>
        </w:rPr>
        <w:t>Koeficijent kluba bogatih je mera koja kazuje koliko dobro povezani čvorovi imaju tendenciju da se međusobno povezuju. Na slici 5.8.1. je prikazana raspodela koeficijenta kluba bogatih mreže autora, u odnosu na Havel-Hakim mrežu istih dimenzija, koja ima izraženi koeficijent kluba bogatih, zato što se sama mreža pravi tako što se spajaju čvorovi najvišeg stepena međusobno, pa se ostali čvorovi sortiraju na osnovu stepena i ponavlja se proces sve dok se ne dobije povezan graf.</w:t>
      </w:r>
    </w:p>
    <w:p w14:paraId="05EF4200" w14:textId="68D5523B" w:rsidR="0069689E" w:rsidRPr="00E36162" w:rsidRDefault="00DC6D0D" w:rsidP="0069689E">
      <w:pPr>
        <w:pStyle w:val="Osnovnitekst"/>
        <w:ind w:firstLine="0"/>
        <w:jc w:val="center"/>
        <w:rPr>
          <w:lang w:val="sr-Latn-RS"/>
        </w:rPr>
      </w:pPr>
      <w:r w:rsidRPr="00E36162">
        <w:rPr>
          <w:lang w:val="sr-Latn-RS"/>
        </w:rPr>
        <w:lastRenderedPageBreak/>
        <w:drawing>
          <wp:inline distT="0" distB="0" distL="0" distR="0" wp14:anchorId="5088290D" wp14:editId="2D09B79A">
            <wp:extent cx="5848350" cy="4391025"/>
            <wp:effectExtent l="0" t="0" r="0" b="9525"/>
            <wp:docPr id="24532645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46C3A8C1" w14:textId="3920C40E" w:rsidR="0069689E" w:rsidRPr="00E36162" w:rsidRDefault="0069689E" w:rsidP="0069689E">
      <w:pPr>
        <w:pStyle w:val="Oznakaslike"/>
        <w:rPr>
          <w:lang w:val="sr-Latn-RS"/>
        </w:rPr>
      </w:pPr>
      <w:bookmarkStart w:id="34" w:name="_Toc175223336"/>
      <w:r w:rsidRPr="00E36162">
        <w:rPr>
          <w:lang w:val="sr-Latn-RS"/>
        </w:rPr>
        <w:t>Slika 5.8.1. Tendencija mrež</w:t>
      </w:r>
      <w:r w:rsidR="00DC6D0D" w:rsidRPr="00E36162">
        <w:rPr>
          <w:lang w:val="sr-Latn-RS"/>
        </w:rPr>
        <w:t>e za ispoljavanje fenomena kluba bogatih</w:t>
      </w:r>
      <w:bookmarkEnd w:id="34"/>
    </w:p>
    <w:p w14:paraId="001E47A8" w14:textId="77777777" w:rsidR="00DC6D0D" w:rsidRPr="00E36162" w:rsidRDefault="00DC6D0D" w:rsidP="00DC6D0D">
      <w:pPr>
        <w:pStyle w:val="Osnovnitekst"/>
        <w:rPr>
          <w:lang w:val="sr-Latn-RS"/>
        </w:rPr>
      </w:pPr>
    </w:p>
    <w:p w14:paraId="23F7052F" w14:textId="03F599EA" w:rsidR="00DC6D0D" w:rsidRPr="00E36162" w:rsidRDefault="00DC6D0D" w:rsidP="00DC6D0D">
      <w:pPr>
        <w:pStyle w:val="Osnovnitekst"/>
        <w:ind w:firstLine="0"/>
        <w:jc w:val="left"/>
        <w:rPr>
          <w:lang w:val="sr-Latn-RS"/>
        </w:rPr>
      </w:pPr>
      <w:r w:rsidRPr="00E36162">
        <w:rPr>
          <w:lang w:val="sr-Latn-RS"/>
        </w:rPr>
        <w:t xml:space="preserve">Sa slike 5.8.1. vidimo da mreža autora ima manje izraženu tendenciju za ispoljavanje fenomena kluba bogatih u odnosu na Havel-Hakim mrežu. Ali je funkcija svakako rastuća pa postoje veze između čvorova visokog stepena, na slici 5.8.2. je prikazano u zavisnosti od stepena čvora odnos ukupnog broja konekcija i konekcija sa čvorovima istog ili višeg stepena od posmatranog. </w:t>
      </w:r>
    </w:p>
    <w:p w14:paraId="7FC6E941" w14:textId="77777777" w:rsidR="00DC6D0D" w:rsidRPr="00E36162" w:rsidRDefault="00DC6D0D" w:rsidP="00DC6D0D">
      <w:pPr>
        <w:pStyle w:val="Osnovnitekst"/>
        <w:ind w:firstLine="0"/>
        <w:jc w:val="left"/>
        <w:rPr>
          <w:lang w:val="sr-Latn-RS"/>
        </w:rPr>
      </w:pPr>
    </w:p>
    <w:p w14:paraId="0AB22C36" w14:textId="667097BA" w:rsidR="00DC6D0D" w:rsidRPr="00E36162" w:rsidRDefault="00DC6D0D" w:rsidP="00DC6D0D">
      <w:pPr>
        <w:pStyle w:val="Osnovnitekst"/>
        <w:ind w:firstLine="0"/>
        <w:jc w:val="center"/>
        <w:rPr>
          <w:lang w:val="sr-Latn-RS"/>
        </w:rPr>
      </w:pPr>
      <w:r w:rsidRPr="00E36162">
        <w:rPr>
          <w:lang w:val="sr-Latn-RS"/>
        </w:rPr>
        <w:lastRenderedPageBreak/>
        <w:drawing>
          <wp:inline distT="0" distB="0" distL="0" distR="0" wp14:anchorId="4712B27E" wp14:editId="5635BBC0">
            <wp:extent cx="6115050" cy="3667125"/>
            <wp:effectExtent l="0" t="0" r="0" b="9525"/>
            <wp:docPr id="125759234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5050" cy="3667125"/>
                    </a:xfrm>
                    <a:prstGeom prst="rect">
                      <a:avLst/>
                    </a:prstGeom>
                    <a:noFill/>
                    <a:ln>
                      <a:noFill/>
                    </a:ln>
                  </pic:spPr>
                </pic:pic>
              </a:graphicData>
            </a:graphic>
          </wp:inline>
        </w:drawing>
      </w:r>
    </w:p>
    <w:p w14:paraId="7056C42B" w14:textId="551AFF8C" w:rsidR="00DC6D0D" w:rsidRPr="00E36162" w:rsidRDefault="00DC6D0D" w:rsidP="00DC6D0D">
      <w:pPr>
        <w:pStyle w:val="Oznakaslike"/>
        <w:rPr>
          <w:lang w:val="sr-Latn-RS"/>
        </w:rPr>
      </w:pPr>
      <w:bookmarkStart w:id="35" w:name="_Toc175223337"/>
      <w:r w:rsidRPr="00E36162">
        <w:rPr>
          <w:lang w:val="sr-Latn-RS"/>
        </w:rPr>
        <w:t>Slika 5.8.2. Odnos ukupnog broja veza čvora određenog stepena, i veza sa čvorovima istog ili višeg stepena</w:t>
      </w:r>
      <w:bookmarkEnd w:id="35"/>
    </w:p>
    <w:p w14:paraId="06211497" w14:textId="77777777" w:rsidR="00DC6D0D" w:rsidRPr="00E36162" w:rsidRDefault="00DC6D0D" w:rsidP="00DC6D0D">
      <w:pPr>
        <w:pStyle w:val="Osnovnitekst"/>
        <w:ind w:firstLine="0"/>
        <w:rPr>
          <w:lang w:val="sr-Latn-RS"/>
        </w:rPr>
      </w:pPr>
    </w:p>
    <w:p w14:paraId="00EB36D6" w14:textId="26AB4F3C" w:rsidR="00DC6D0D" w:rsidRPr="00E36162" w:rsidRDefault="00DC6D0D" w:rsidP="00DC6D0D">
      <w:pPr>
        <w:pStyle w:val="Osnovnitekst"/>
        <w:ind w:firstLine="0"/>
        <w:rPr>
          <w:lang w:val="sr-Latn-RS"/>
        </w:rPr>
      </w:pPr>
      <w:r w:rsidRPr="00E36162">
        <w:rPr>
          <w:lang w:val="sr-Latn-RS"/>
        </w:rPr>
        <w:t xml:space="preserve">Sa slike 5.8.2. vidimo da čvorovi višeg stepena se konektuju međusobno ali fenomen kluba bogatih nije izražen u ovoj mreži. Možemo primetiti da postoje habovi, zato što se čvorovi nižeg stepena pretežno vezuju za čvorove višeg stepena. </w:t>
      </w:r>
    </w:p>
    <w:p w14:paraId="275DCE70" w14:textId="651A942A" w:rsidR="0069689E" w:rsidRPr="00E36162" w:rsidRDefault="0069689E" w:rsidP="00F83A64">
      <w:pPr>
        <w:pStyle w:val="Osnovnitekst"/>
        <w:rPr>
          <w:lang w:val="sr-Latn-RS"/>
        </w:rPr>
      </w:pPr>
    </w:p>
    <w:p w14:paraId="150B7CC7" w14:textId="59BCE0D5" w:rsidR="00DC6D0D" w:rsidRPr="00E36162" w:rsidRDefault="00DC6D0D">
      <w:pPr>
        <w:pStyle w:val="IInivonaslova-Potpoglavlje"/>
        <w:rPr>
          <w:lang w:val="sr-Latn-RS"/>
        </w:rPr>
      </w:pPr>
      <w:r w:rsidRPr="00E36162">
        <w:rPr>
          <w:lang w:val="sr-Latn-RS"/>
        </w:rPr>
        <w:t>Distribucija stepena čvorova</w:t>
      </w:r>
    </w:p>
    <w:p w14:paraId="26932365" w14:textId="4237D08F" w:rsidR="00DC6D0D" w:rsidRPr="00E36162" w:rsidRDefault="00465E87" w:rsidP="00DC6D0D">
      <w:pPr>
        <w:pStyle w:val="Osnovnitekst"/>
        <w:rPr>
          <w:lang w:val="sr-Latn-RS"/>
        </w:rPr>
      </w:pPr>
      <w:r w:rsidRPr="00E36162">
        <w:rPr>
          <w:lang w:val="sr-Latn-RS"/>
        </w:rPr>
        <w:t>Kao što se može videti i na 5.8.2. čvorovi koji predstavljaju autore imaju različite vrednosti stepena, a na 5.9.1. možemo pogledati kako su te vrednosti distribuirane u našem grafu.</w:t>
      </w:r>
    </w:p>
    <w:p w14:paraId="5CB59DFF" w14:textId="1621EA09" w:rsidR="00465E87" w:rsidRPr="00E36162" w:rsidRDefault="0052118B" w:rsidP="00465E87">
      <w:pPr>
        <w:pStyle w:val="Osnovnitekst"/>
        <w:ind w:firstLine="0"/>
        <w:jc w:val="center"/>
        <w:rPr>
          <w:lang w:val="sr-Latn-RS"/>
        </w:rPr>
      </w:pPr>
      <w:r w:rsidRPr="00E36162">
        <w:rPr>
          <w:lang w:val="sr-Latn-RS"/>
        </w:rPr>
        <w:lastRenderedPageBreak/>
        <w:drawing>
          <wp:inline distT="0" distB="0" distL="0" distR="0" wp14:anchorId="046430D2" wp14:editId="1B31E6E2">
            <wp:extent cx="6118860" cy="3672840"/>
            <wp:effectExtent l="0" t="0" r="0" b="3810"/>
            <wp:docPr id="669558887" name="Picture 2"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558887" name="Picture 2" descr="A graph with blue dots&#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8860" cy="3672840"/>
                    </a:xfrm>
                    <a:prstGeom prst="rect">
                      <a:avLst/>
                    </a:prstGeom>
                    <a:noFill/>
                    <a:ln>
                      <a:noFill/>
                    </a:ln>
                  </pic:spPr>
                </pic:pic>
              </a:graphicData>
            </a:graphic>
          </wp:inline>
        </w:drawing>
      </w:r>
    </w:p>
    <w:p w14:paraId="3E7B3799" w14:textId="435008FC" w:rsidR="00465E87" w:rsidRPr="00E36162" w:rsidRDefault="00465E87" w:rsidP="00465E87">
      <w:pPr>
        <w:pStyle w:val="Oznakaslike"/>
        <w:rPr>
          <w:lang w:val="sr-Latn-RS"/>
        </w:rPr>
      </w:pPr>
      <w:bookmarkStart w:id="36" w:name="_Toc175223338"/>
      <w:r w:rsidRPr="00E36162">
        <w:rPr>
          <w:lang w:val="sr-Latn-RS"/>
        </w:rPr>
        <w:t>Slika 5.</w:t>
      </w:r>
      <w:r w:rsidRPr="00E36162">
        <w:rPr>
          <w:lang w:val="sr-Latn-RS"/>
        </w:rPr>
        <w:t>9</w:t>
      </w:r>
      <w:r w:rsidRPr="00E36162">
        <w:rPr>
          <w:lang w:val="sr-Latn-RS"/>
        </w:rPr>
        <w:t>.</w:t>
      </w:r>
      <w:r w:rsidRPr="00E36162">
        <w:rPr>
          <w:lang w:val="sr-Latn-RS"/>
        </w:rPr>
        <w:t>1</w:t>
      </w:r>
      <w:r w:rsidRPr="00E36162">
        <w:rPr>
          <w:lang w:val="sr-Latn-RS"/>
        </w:rPr>
        <w:t xml:space="preserve">. </w:t>
      </w:r>
      <w:r w:rsidRPr="00E36162">
        <w:rPr>
          <w:lang w:val="sr-Latn-RS"/>
        </w:rPr>
        <w:t>Distribucija stepena čvora</w:t>
      </w:r>
      <w:bookmarkEnd w:id="36"/>
    </w:p>
    <w:p w14:paraId="203E4879" w14:textId="00E4F5FD" w:rsidR="00D62427" w:rsidRPr="00E36162" w:rsidRDefault="00D62427" w:rsidP="00465E87">
      <w:pPr>
        <w:pStyle w:val="Osnovnitekst"/>
        <w:ind w:firstLine="0"/>
        <w:rPr>
          <w:lang w:val="sr-Latn-RS"/>
        </w:rPr>
      </w:pPr>
      <w:r w:rsidRPr="00E36162">
        <w:rPr>
          <w:lang w:val="sr-Latn-RS"/>
        </w:rPr>
        <w:t xml:space="preserve">Sa slike 5.9.1. ne možemo proceniti tip funkcije koja bi mogla da se formira kroz date tačke i da ih najbliže opiše. Iskoristićemo paket u programskom jeziku Python, koji je korišćen kroz ovaj zadatak, paket je opisan u [3]. I uporediti powerlow funkciju sa drugim funkcijama za opisivanje sistema. </w:t>
      </w:r>
      <w:r w:rsidR="00BF1DE1" w:rsidRPr="00E36162">
        <w:rPr>
          <w:lang w:val="sr-Latn-RS"/>
        </w:rPr>
        <w:t xml:space="preserve"> Na osnovu rezultata odgovarajuće funkcije za upoređivanje dobili smo da powerlow približnije opisuje podatke od eksponencijalne funkcije, kao i od </w:t>
      </w:r>
      <w:r w:rsidR="00BF1DE1" w:rsidRPr="00E36162">
        <w:rPr>
          <w:i/>
          <w:iCs/>
          <w:lang w:val="sr-Latn-RS"/>
        </w:rPr>
        <w:t>trunced-power-low</w:t>
      </w:r>
      <w:r w:rsidR="00BF1DE1" w:rsidRPr="00E36162">
        <w:rPr>
          <w:lang w:val="sr-Latn-RS"/>
        </w:rPr>
        <w:t xml:space="preserve">, </w:t>
      </w:r>
      <w:r w:rsidR="001F4863" w:rsidRPr="00E36162">
        <w:rPr>
          <w:lang w:val="sr-Latn-RS"/>
        </w:rPr>
        <w:t>ali pošto parametri powerlow funkcije imaju visoke vrednosti</w:t>
      </w:r>
      <w:r w:rsidR="0052118B" w:rsidRPr="00E36162">
        <w:rPr>
          <w:lang w:val="sr-Latn-RS"/>
        </w:rPr>
        <w:t>. Eksponent od 12.058 sa velikim standardnim odstupanjem od 3.69 što se ne nalazi u očekivanom opsegu. Powerlow raspodela se iskazuje tek od čvorova sa stepenom 13 što predstavlja jako mali broj podataka.</w:t>
      </w:r>
      <w:r w:rsidR="001F4863" w:rsidRPr="00E36162">
        <w:rPr>
          <w:lang w:val="sr-Latn-RS"/>
        </w:rPr>
        <w:t xml:space="preserve"> </w:t>
      </w:r>
      <w:r w:rsidR="0052118B" w:rsidRPr="00E36162">
        <w:rPr>
          <w:lang w:val="sr-Latn-RS"/>
        </w:rPr>
        <w:t>Č</w:t>
      </w:r>
      <w:r w:rsidR="001F4863" w:rsidRPr="00E36162">
        <w:rPr>
          <w:lang w:val="sr-Latn-RS"/>
        </w:rPr>
        <w:t>vorovi ne prate powerlow raspodelu iako za nju dobijamo da je bolja od ostalih, već prestavljaju neku na izgled nasumičnu distribuciju što odgovara korišćenju realnog seta podataka.</w:t>
      </w:r>
    </w:p>
    <w:bookmarkEnd w:id="31"/>
    <w:p w14:paraId="451215F6" w14:textId="0DE08CD5" w:rsidR="00891F3E" w:rsidRPr="00E36162" w:rsidRDefault="001F4863" w:rsidP="004005A2">
      <w:pPr>
        <w:pStyle w:val="Inivonaslova-Poglavlje"/>
        <w:rPr>
          <w:lang w:val="sr-Latn-RS"/>
        </w:rPr>
      </w:pPr>
      <w:r w:rsidRPr="00E36162">
        <w:rPr>
          <w:lang w:val="sr-Latn-RS"/>
        </w:rPr>
        <w:lastRenderedPageBreak/>
        <w:t>Centralnost mreže</w:t>
      </w:r>
    </w:p>
    <w:p w14:paraId="05C4C32F" w14:textId="7E881E4E" w:rsidR="0052118B" w:rsidRPr="00E36162" w:rsidRDefault="0052118B" w:rsidP="0052118B">
      <w:pPr>
        <w:pStyle w:val="Osnovnitekst"/>
        <w:rPr>
          <w:lang w:val="sr-Latn-RS"/>
        </w:rPr>
      </w:pPr>
      <w:r w:rsidRPr="00E36162">
        <w:rPr>
          <w:lang w:val="sr-Latn-RS"/>
        </w:rPr>
        <w:t>Mere centralnosti otkrivaju koji čvorovi su bitni za određivanje povezanosti mreže. Daju uvid o položaju pojedinačnih aktera u mreži</w:t>
      </w:r>
      <w:r w:rsidR="005E7DFB" w:rsidRPr="00E36162">
        <w:rPr>
          <w:lang w:val="sr-Latn-RS"/>
        </w:rPr>
        <w:t>, računa se za pojedinačne čvorove ali i za celu mrežu.</w:t>
      </w:r>
    </w:p>
    <w:p w14:paraId="218A4A24" w14:textId="5C304CF5" w:rsidR="004005A2" w:rsidRPr="00E36162" w:rsidRDefault="005E7DFB" w:rsidP="004005A2">
      <w:pPr>
        <w:pStyle w:val="IInivonaslova-Potpoglavlje"/>
        <w:rPr>
          <w:lang w:val="sr-Latn-RS"/>
        </w:rPr>
      </w:pPr>
      <w:r w:rsidRPr="00E36162">
        <w:rPr>
          <w:lang w:val="sr-Latn-RS"/>
        </w:rPr>
        <w:t>Mere centralnosti</w:t>
      </w:r>
    </w:p>
    <w:p w14:paraId="278E2D9F" w14:textId="6562C600" w:rsidR="00CD5140" w:rsidRPr="00E36162" w:rsidRDefault="00CD5140" w:rsidP="00CA296D">
      <w:pPr>
        <w:pStyle w:val="Osnovnitekst"/>
        <w:rPr>
          <w:lang w:val="sr-Latn-RS"/>
        </w:rPr>
      </w:pPr>
      <w:r w:rsidRPr="00E36162">
        <w:rPr>
          <w:lang w:val="sr-Latn-RS"/>
        </w:rPr>
        <w:t>Posmatraćemo 4 različite mere centralnosti, i videti koji autori dolaze do isticaja putem ovih vrednosti. Centralnost po stepenu (DC), autori koji se ističu po ovoj vrednosti se smatraju komunikativnim, i sarađivali su sa velikim brojem različitih kolega na svojim radovima, predstavlja broj direktnih suseda čvora u mreži. Centralnost po bliskosti (CC), prikazuje čvorove koji nisu centralni, ali su dosta povezani i bitni, influen</w:t>
      </w:r>
      <w:r w:rsidR="00DC6BE1">
        <w:rPr>
          <w:lang w:val="sr-Latn-RS"/>
        </w:rPr>
        <w:t>s</w:t>
      </w:r>
      <w:r w:rsidRPr="00E36162">
        <w:rPr>
          <w:lang w:val="sr-Latn-RS"/>
        </w:rPr>
        <w:t xml:space="preserve">eri. Relaciona centralnost (BC), ukazuje na aktera koji je bitan u mreži za povezivanja. Dok centralnost po sopstvenom vektoru  (EVC) </w:t>
      </w:r>
      <w:r w:rsidR="00CA296D" w:rsidRPr="00E36162">
        <w:rPr>
          <w:lang w:val="sr-Latn-RS"/>
        </w:rPr>
        <w:t>koristi koncept uticaja i moći. Čvor je uticajniji ukoliko i njegovi susedi imaju veliki broj suseda. Čvor je moćniji ukoliko njegovi susedi nemaju veliki broj svojih suseda. U tabeli 6.1.1. prikazano je 5 autora koji se najviše ističu po centralnosti po stepenu.</w:t>
      </w:r>
    </w:p>
    <w:p w14:paraId="5B44BAA0" w14:textId="2AA887E9" w:rsidR="00CD5140" w:rsidRPr="00E36162" w:rsidRDefault="00CD5140" w:rsidP="00CD5140">
      <w:pPr>
        <w:pStyle w:val="Oznakatabele"/>
        <w:rPr>
          <w:lang w:val="sr-Latn-RS"/>
        </w:rPr>
      </w:pPr>
      <w:r w:rsidRPr="00E36162">
        <w:rPr>
          <w:lang w:val="sr-Latn-RS"/>
        </w:rPr>
        <w:t xml:space="preserve">Tabela </w:t>
      </w:r>
      <w:r w:rsidRPr="00E36162">
        <w:rPr>
          <w:lang w:val="sr-Latn-RS"/>
        </w:rPr>
        <w:t>6</w:t>
      </w:r>
      <w:r w:rsidRPr="00E36162">
        <w:rPr>
          <w:lang w:val="sr-Latn-RS"/>
        </w:rPr>
        <w:t>.1.</w:t>
      </w:r>
      <w:r w:rsidRPr="00E36162">
        <w:rPr>
          <w:lang w:val="sr-Latn-RS"/>
        </w:rPr>
        <w:t>1</w:t>
      </w:r>
      <w:r w:rsidRPr="00E36162">
        <w:rPr>
          <w:lang w:val="sr-Latn-RS"/>
        </w:rPr>
        <w:t xml:space="preserve">. Prikaz </w:t>
      </w:r>
      <w:r w:rsidRPr="00E36162">
        <w:rPr>
          <w:lang w:val="sr-Latn-RS"/>
        </w:rPr>
        <w:t>autora opadajući po stepenoj centralnosti</w:t>
      </w:r>
    </w:p>
    <w:tbl>
      <w:tblPr>
        <w:tblStyle w:val="GridTable5Dark"/>
        <w:tblW w:w="0" w:type="auto"/>
        <w:tblLook w:val="04A0" w:firstRow="1" w:lastRow="0" w:firstColumn="1" w:lastColumn="0" w:noHBand="0" w:noVBand="1"/>
      </w:tblPr>
      <w:tblGrid>
        <w:gridCol w:w="2013"/>
        <w:gridCol w:w="2198"/>
        <w:gridCol w:w="1673"/>
        <w:gridCol w:w="1248"/>
        <w:gridCol w:w="1248"/>
        <w:gridCol w:w="1248"/>
      </w:tblGrid>
      <w:tr w:rsidR="00CD5140" w:rsidRPr="00E36162" w14:paraId="515A8060" w14:textId="3AC97AC6" w:rsidTr="00CD51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3" w:type="dxa"/>
            <w:shd w:val="clear" w:color="auto" w:fill="A6A6A6" w:themeFill="background1" w:themeFillShade="A6"/>
            <w:vAlign w:val="center"/>
          </w:tcPr>
          <w:p w14:paraId="76B86D61" w14:textId="77777777" w:rsidR="00CD5140" w:rsidRPr="00E36162" w:rsidRDefault="00CD5140" w:rsidP="00CD5140">
            <w:pPr>
              <w:pStyle w:val="Osnovnitekst"/>
              <w:ind w:firstLine="0"/>
              <w:jc w:val="center"/>
              <w:rPr>
                <w:b w:val="0"/>
                <w:bCs w:val="0"/>
                <w:color w:val="auto"/>
                <w:lang w:val="sr-Latn-RS"/>
              </w:rPr>
            </w:pPr>
            <w:r w:rsidRPr="00E36162">
              <w:rPr>
                <w:b w:val="0"/>
                <w:bCs w:val="0"/>
                <w:color w:val="auto"/>
                <w:lang w:val="sr-Latn-RS"/>
              </w:rPr>
              <w:t>Autor</w:t>
            </w:r>
          </w:p>
        </w:tc>
        <w:tc>
          <w:tcPr>
            <w:tcW w:w="2198" w:type="dxa"/>
            <w:shd w:val="clear" w:color="auto" w:fill="A6A6A6" w:themeFill="background1" w:themeFillShade="A6"/>
            <w:vAlign w:val="center"/>
          </w:tcPr>
          <w:p w14:paraId="1C4927FD" w14:textId="77777777" w:rsidR="00CD5140" w:rsidRPr="00E36162" w:rsidRDefault="00CD5140" w:rsidP="00CD5140">
            <w:pPr>
              <w:pStyle w:val="Osnovnitekst"/>
              <w:ind w:firstLine="0"/>
              <w:jc w:val="center"/>
              <w:cnfStyle w:val="100000000000" w:firstRow="1" w:lastRow="0" w:firstColumn="0" w:lastColumn="0" w:oddVBand="0" w:evenVBand="0" w:oddHBand="0" w:evenHBand="0" w:firstRowFirstColumn="0" w:firstRowLastColumn="0" w:lastRowFirstColumn="0" w:lastRowLastColumn="0"/>
              <w:rPr>
                <w:b w:val="0"/>
                <w:bCs w:val="0"/>
                <w:color w:val="auto"/>
                <w:lang w:val="sr-Latn-RS"/>
              </w:rPr>
            </w:pPr>
            <w:r w:rsidRPr="00E36162">
              <w:rPr>
                <w:b w:val="0"/>
                <w:bCs w:val="0"/>
                <w:color w:val="auto"/>
                <w:lang w:val="sr-Latn-RS"/>
              </w:rPr>
              <w:t>Katedra</w:t>
            </w:r>
          </w:p>
        </w:tc>
        <w:tc>
          <w:tcPr>
            <w:tcW w:w="1673" w:type="dxa"/>
            <w:shd w:val="clear" w:color="auto" w:fill="A6A6A6" w:themeFill="background1" w:themeFillShade="A6"/>
            <w:vAlign w:val="center"/>
          </w:tcPr>
          <w:p w14:paraId="3D8FD13A" w14:textId="2876A0BA" w:rsidR="00CD5140" w:rsidRPr="00E36162" w:rsidRDefault="00CD5140" w:rsidP="00CD5140">
            <w:pPr>
              <w:pStyle w:val="Osnovnitekst"/>
              <w:ind w:firstLine="0"/>
              <w:jc w:val="center"/>
              <w:cnfStyle w:val="100000000000" w:firstRow="1" w:lastRow="0" w:firstColumn="0" w:lastColumn="0" w:oddVBand="0" w:evenVBand="0" w:oddHBand="0" w:evenHBand="0" w:firstRowFirstColumn="0" w:firstRowLastColumn="0" w:lastRowFirstColumn="0" w:lastRowLastColumn="0"/>
              <w:rPr>
                <w:b w:val="0"/>
                <w:bCs w:val="0"/>
                <w:color w:val="auto"/>
                <w:lang w:val="sr-Latn-RS"/>
              </w:rPr>
            </w:pPr>
            <w:r w:rsidRPr="00E36162">
              <w:rPr>
                <w:b w:val="0"/>
                <w:bCs w:val="0"/>
                <w:color w:val="auto"/>
                <w:lang w:val="sr-Latn-RS"/>
              </w:rPr>
              <w:t>DC</w:t>
            </w:r>
          </w:p>
        </w:tc>
        <w:tc>
          <w:tcPr>
            <w:tcW w:w="1248" w:type="dxa"/>
            <w:shd w:val="clear" w:color="auto" w:fill="A6A6A6" w:themeFill="background1" w:themeFillShade="A6"/>
            <w:vAlign w:val="center"/>
          </w:tcPr>
          <w:p w14:paraId="518898D9" w14:textId="3976F2CC" w:rsidR="00CD5140" w:rsidRPr="00E36162" w:rsidRDefault="00CD5140" w:rsidP="00CD5140">
            <w:pPr>
              <w:pStyle w:val="Osnovnitekst"/>
              <w:ind w:firstLine="0"/>
              <w:jc w:val="center"/>
              <w:cnfStyle w:val="100000000000" w:firstRow="1" w:lastRow="0" w:firstColumn="0" w:lastColumn="0" w:oddVBand="0" w:evenVBand="0" w:oddHBand="0" w:evenHBand="0" w:firstRowFirstColumn="0" w:firstRowLastColumn="0" w:lastRowFirstColumn="0" w:lastRowLastColumn="0"/>
              <w:rPr>
                <w:color w:val="auto"/>
                <w:lang w:val="sr-Latn-RS"/>
              </w:rPr>
            </w:pPr>
            <w:r w:rsidRPr="00E36162">
              <w:rPr>
                <w:color w:val="auto"/>
                <w:lang w:val="sr-Latn-RS"/>
              </w:rPr>
              <w:t>CC</w:t>
            </w:r>
          </w:p>
        </w:tc>
        <w:tc>
          <w:tcPr>
            <w:tcW w:w="1248" w:type="dxa"/>
            <w:shd w:val="clear" w:color="auto" w:fill="A6A6A6" w:themeFill="background1" w:themeFillShade="A6"/>
            <w:vAlign w:val="center"/>
          </w:tcPr>
          <w:p w14:paraId="266FEC7C" w14:textId="21F960ED" w:rsidR="00CD5140" w:rsidRPr="00E36162" w:rsidRDefault="00CD5140" w:rsidP="00CD5140">
            <w:pPr>
              <w:pStyle w:val="Osnovnitekst"/>
              <w:ind w:firstLine="0"/>
              <w:jc w:val="center"/>
              <w:cnfStyle w:val="100000000000" w:firstRow="1" w:lastRow="0" w:firstColumn="0" w:lastColumn="0" w:oddVBand="0" w:evenVBand="0" w:oddHBand="0" w:evenHBand="0" w:firstRowFirstColumn="0" w:firstRowLastColumn="0" w:lastRowFirstColumn="0" w:lastRowLastColumn="0"/>
              <w:rPr>
                <w:color w:val="auto"/>
                <w:lang w:val="sr-Latn-RS"/>
              </w:rPr>
            </w:pPr>
            <w:r w:rsidRPr="00E36162">
              <w:rPr>
                <w:color w:val="auto"/>
                <w:lang w:val="sr-Latn-RS"/>
              </w:rPr>
              <w:t>BC</w:t>
            </w:r>
          </w:p>
        </w:tc>
        <w:tc>
          <w:tcPr>
            <w:tcW w:w="1248" w:type="dxa"/>
            <w:shd w:val="clear" w:color="auto" w:fill="A6A6A6" w:themeFill="background1" w:themeFillShade="A6"/>
            <w:vAlign w:val="center"/>
          </w:tcPr>
          <w:p w14:paraId="5E77E2DB" w14:textId="4DE4108A" w:rsidR="00CD5140" w:rsidRPr="00E36162" w:rsidRDefault="00CD5140" w:rsidP="00CD5140">
            <w:pPr>
              <w:pStyle w:val="Osnovnitekst"/>
              <w:ind w:firstLine="0"/>
              <w:jc w:val="center"/>
              <w:cnfStyle w:val="100000000000" w:firstRow="1" w:lastRow="0" w:firstColumn="0" w:lastColumn="0" w:oddVBand="0" w:evenVBand="0" w:oddHBand="0" w:evenHBand="0" w:firstRowFirstColumn="0" w:firstRowLastColumn="0" w:lastRowFirstColumn="0" w:lastRowLastColumn="0"/>
              <w:rPr>
                <w:color w:val="auto"/>
                <w:lang w:val="sr-Latn-RS"/>
              </w:rPr>
            </w:pPr>
            <w:r w:rsidRPr="00E36162">
              <w:rPr>
                <w:color w:val="auto"/>
                <w:lang w:val="sr-Latn-RS"/>
              </w:rPr>
              <w:t>EVC</w:t>
            </w:r>
          </w:p>
        </w:tc>
      </w:tr>
      <w:tr w:rsidR="00CD5140" w:rsidRPr="00E36162" w14:paraId="280E039E" w14:textId="3846DF19" w:rsidTr="00CD5140">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2013" w:type="dxa"/>
            <w:shd w:val="clear" w:color="auto" w:fill="A6A6A6" w:themeFill="background1" w:themeFillShade="A6"/>
            <w:vAlign w:val="center"/>
          </w:tcPr>
          <w:p w14:paraId="17FBC8B5" w14:textId="6C1BFC85" w:rsidR="00CD5140" w:rsidRPr="00E36162" w:rsidRDefault="00CA296D" w:rsidP="00CD5140">
            <w:pPr>
              <w:pStyle w:val="Osnovnitekst"/>
              <w:ind w:firstLine="0"/>
              <w:jc w:val="center"/>
              <w:rPr>
                <w:b w:val="0"/>
                <w:bCs w:val="0"/>
                <w:color w:val="auto"/>
                <w:lang w:val="sr-Latn-RS"/>
              </w:rPr>
            </w:pPr>
            <w:r w:rsidRPr="00E36162">
              <w:rPr>
                <w:b w:val="0"/>
                <w:bCs w:val="0"/>
                <w:color w:val="auto"/>
                <w:lang w:val="sr-Latn-RS"/>
              </w:rPr>
              <w:t>Ivana Lazarević</w:t>
            </w:r>
          </w:p>
        </w:tc>
        <w:tc>
          <w:tcPr>
            <w:tcW w:w="2198" w:type="dxa"/>
            <w:shd w:val="clear" w:color="auto" w:fill="D9D9D9" w:themeFill="background1" w:themeFillShade="D9"/>
            <w:vAlign w:val="center"/>
          </w:tcPr>
          <w:p w14:paraId="314F7576" w14:textId="1B963EA6" w:rsidR="00CD5140" w:rsidRPr="00E36162" w:rsidRDefault="00CD5140" w:rsidP="00CD5140">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 xml:space="preserve">Katedra za </w:t>
            </w:r>
            <w:r w:rsidR="00CA296D" w:rsidRPr="00E36162">
              <w:rPr>
                <w:lang w:val="sr-Latn-RS"/>
              </w:rPr>
              <w:t>mikrobiologiju</w:t>
            </w:r>
          </w:p>
        </w:tc>
        <w:tc>
          <w:tcPr>
            <w:tcW w:w="1673" w:type="dxa"/>
            <w:shd w:val="clear" w:color="auto" w:fill="D9D9D9" w:themeFill="background1" w:themeFillShade="D9"/>
            <w:vAlign w:val="center"/>
          </w:tcPr>
          <w:p w14:paraId="505A0210" w14:textId="31898BA0" w:rsidR="00CD5140" w:rsidRPr="00E36162" w:rsidRDefault="00CA296D" w:rsidP="00CD5140">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0.36</w:t>
            </w:r>
          </w:p>
        </w:tc>
        <w:tc>
          <w:tcPr>
            <w:tcW w:w="1248" w:type="dxa"/>
            <w:shd w:val="clear" w:color="auto" w:fill="D9D9D9" w:themeFill="background1" w:themeFillShade="D9"/>
            <w:vAlign w:val="center"/>
          </w:tcPr>
          <w:p w14:paraId="7AC25984" w14:textId="511BF117" w:rsidR="00CD5140" w:rsidRPr="00E36162" w:rsidRDefault="00CA296D" w:rsidP="00CD5140">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0.55</w:t>
            </w:r>
          </w:p>
        </w:tc>
        <w:tc>
          <w:tcPr>
            <w:tcW w:w="1248" w:type="dxa"/>
            <w:shd w:val="clear" w:color="auto" w:fill="D9D9D9" w:themeFill="background1" w:themeFillShade="D9"/>
            <w:vAlign w:val="center"/>
          </w:tcPr>
          <w:p w14:paraId="0218A301" w14:textId="325B6206" w:rsidR="00CD5140" w:rsidRPr="00E36162" w:rsidRDefault="00CA296D" w:rsidP="00CD5140">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0.17</w:t>
            </w:r>
          </w:p>
        </w:tc>
        <w:tc>
          <w:tcPr>
            <w:tcW w:w="1248" w:type="dxa"/>
            <w:shd w:val="clear" w:color="auto" w:fill="D9D9D9" w:themeFill="background1" w:themeFillShade="D9"/>
            <w:vAlign w:val="center"/>
          </w:tcPr>
          <w:p w14:paraId="11E99F5F" w14:textId="7C8B293C" w:rsidR="00CD5140" w:rsidRPr="00E36162" w:rsidRDefault="00CA296D" w:rsidP="00CD5140">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0.30</w:t>
            </w:r>
          </w:p>
        </w:tc>
      </w:tr>
      <w:tr w:rsidR="00CD5140" w:rsidRPr="00E36162" w14:paraId="151F3531" w14:textId="4A93B875" w:rsidTr="00CD5140">
        <w:tc>
          <w:tcPr>
            <w:cnfStyle w:val="001000000000" w:firstRow="0" w:lastRow="0" w:firstColumn="1" w:lastColumn="0" w:oddVBand="0" w:evenVBand="0" w:oddHBand="0" w:evenHBand="0" w:firstRowFirstColumn="0" w:firstRowLastColumn="0" w:lastRowFirstColumn="0" w:lastRowLastColumn="0"/>
            <w:tcW w:w="2013" w:type="dxa"/>
            <w:shd w:val="clear" w:color="auto" w:fill="A6A6A6" w:themeFill="background1" w:themeFillShade="A6"/>
            <w:vAlign w:val="center"/>
          </w:tcPr>
          <w:p w14:paraId="3CAD9C24" w14:textId="1C5D1DF4" w:rsidR="00CD5140" w:rsidRPr="00E36162" w:rsidRDefault="00CA296D" w:rsidP="00CD5140">
            <w:pPr>
              <w:pStyle w:val="Osnovnitekst"/>
              <w:ind w:firstLine="0"/>
              <w:jc w:val="center"/>
              <w:rPr>
                <w:b w:val="0"/>
                <w:bCs w:val="0"/>
                <w:color w:val="auto"/>
                <w:lang w:val="sr-Latn-RS"/>
              </w:rPr>
            </w:pPr>
            <w:r w:rsidRPr="00E36162">
              <w:rPr>
                <w:b w:val="0"/>
                <w:bCs w:val="0"/>
                <w:color w:val="auto"/>
                <w:lang w:val="sr-Latn-RS"/>
              </w:rPr>
              <w:t>Goran Stevanović</w:t>
            </w:r>
          </w:p>
        </w:tc>
        <w:tc>
          <w:tcPr>
            <w:tcW w:w="2198" w:type="dxa"/>
            <w:shd w:val="clear" w:color="auto" w:fill="D9D9D9" w:themeFill="background1" w:themeFillShade="D9"/>
            <w:vAlign w:val="center"/>
          </w:tcPr>
          <w:p w14:paraId="6B4BDF73" w14:textId="51302FE1" w:rsidR="00CD5140" w:rsidRPr="00E36162" w:rsidRDefault="00CA296D" w:rsidP="00CD5140">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Infektivne bolesti</w:t>
            </w:r>
          </w:p>
        </w:tc>
        <w:tc>
          <w:tcPr>
            <w:tcW w:w="1673" w:type="dxa"/>
            <w:shd w:val="clear" w:color="auto" w:fill="D9D9D9" w:themeFill="background1" w:themeFillShade="D9"/>
            <w:vAlign w:val="center"/>
          </w:tcPr>
          <w:p w14:paraId="58C83ED4" w14:textId="0D090942" w:rsidR="00CD5140" w:rsidRPr="00E36162" w:rsidRDefault="00CA296D" w:rsidP="00CD5140">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0.29</w:t>
            </w:r>
          </w:p>
        </w:tc>
        <w:tc>
          <w:tcPr>
            <w:tcW w:w="1248" w:type="dxa"/>
            <w:shd w:val="clear" w:color="auto" w:fill="D9D9D9" w:themeFill="background1" w:themeFillShade="D9"/>
            <w:vAlign w:val="center"/>
          </w:tcPr>
          <w:p w14:paraId="17B67627" w14:textId="476FC2B5" w:rsidR="00CD5140" w:rsidRPr="00E36162" w:rsidRDefault="00CA296D" w:rsidP="00CD5140">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0.51</w:t>
            </w:r>
          </w:p>
        </w:tc>
        <w:tc>
          <w:tcPr>
            <w:tcW w:w="1248" w:type="dxa"/>
            <w:shd w:val="clear" w:color="auto" w:fill="D9D9D9" w:themeFill="background1" w:themeFillShade="D9"/>
            <w:vAlign w:val="center"/>
          </w:tcPr>
          <w:p w14:paraId="49CE1901" w14:textId="4135B132" w:rsidR="00CD5140" w:rsidRPr="00E36162" w:rsidRDefault="00CA296D" w:rsidP="00CD5140">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0.07</w:t>
            </w:r>
          </w:p>
        </w:tc>
        <w:tc>
          <w:tcPr>
            <w:tcW w:w="1248" w:type="dxa"/>
            <w:shd w:val="clear" w:color="auto" w:fill="D9D9D9" w:themeFill="background1" w:themeFillShade="D9"/>
            <w:vAlign w:val="center"/>
          </w:tcPr>
          <w:p w14:paraId="20183C25" w14:textId="5C0F2368" w:rsidR="00CD5140" w:rsidRPr="00E36162" w:rsidRDefault="00CA296D" w:rsidP="00CD5140">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0.27</w:t>
            </w:r>
          </w:p>
        </w:tc>
      </w:tr>
      <w:tr w:rsidR="00CD5140" w:rsidRPr="00E36162" w14:paraId="1C6CE8EF" w14:textId="5CC81089" w:rsidTr="00CD5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3" w:type="dxa"/>
            <w:shd w:val="clear" w:color="auto" w:fill="A6A6A6" w:themeFill="background1" w:themeFillShade="A6"/>
            <w:vAlign w:val="center"/>
          </w:tcPr>
          <w:p w14:paraId="69485B09" w14:textId="6741A950" w:rsidR="00CD5140" w:rsidRPr="00E36162" w:rsidRDefault="00CA296D" w:rsidP="00CD5140">
            <w:pPr>
              <w:pStyle w:val="Osnovnitekst"/>
              <w:ind w:firstLine="0"/>
              <w:jc w:val="center"/>
              <w:rPr>
                <w:b w:val="0"/>
                <w:bCs w:val="0"/>
                <w:color w:val="auto"/>
                <w:lang w:val="sr-Latn-RS"/>
              </w:rPr>
            </w:pPr>
            <w:r w:rsidRPr="00E36162">
              <w:rPr>
                <w:b w:val="0"/>
                <w:bCs w:val="0"/>
                <w:color w:val="auto"/>
                <w:lang w:val="sr-Latn-RS"/>
              </w:rPr>
              <w:t>Maja Cupić</w:t>
            </w:r>
          </w:p>
        </w:tc>
        <w:tc>
          <w:tcPr>
            <w:tcW w:w="2198" w:type="dxa"/>
            <w:shd w:val="clear" w:color="auto" w:fill="D9D9D9" w:themeFill="background1" w:themeFillShade="D9"/>
            <w:vAlign w:val="center"/>
          </w:tcPr>
          <w:p w14:paraId="17D957FE" w14:textId="2A07F8E6" w:rsidR="00CD5140" w:rsidRPr="00E36162" w:rsidRDefault="00CD5140" w:rsidP="00CD5140">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 xml:space="preserve">Katedra za </w:t>
            </w:r>
            <w:r w:rsidR="00CA296D" w:rsidRPr="00E36162">
              <w:rPr>
                <w:lang w:val="sr-Latn-RS"/>
              </w:rPr>
              <w:t>mikrobiologiju</w:t>
            </w:r>
          </w:p>
        </w:tc>
        <w:tc>
          <w:tcPr>
            <w:tcW w:w="1673" w:type="dxa"/>
            <w:shd w:val="clear" w:color="auto" w:fill="D9D9D9" w:themeFill="background1" w:themeFillShade="D9"/>
            <w:vAlign w:val="center"/>
          </w:tcPr>
          <w:p w14:paraId="08115816" w14:textId="31BB06D3" w:rsidR="00CD5140" w:rsidRPr="00E36162" w:rsidRDefault="00CA296D" w:rsidP="00CD5140">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0.29</w:t>
            </w:r>
          </w:p>
        </w:tc>
        <w:tc>
          <w:tcPr>
            <w:tcW w:w="1248" w:type="dxa"/>
            <w:shd w:val="clear" w:color="auto" w:fill="D9D9D9" w:themeFill="background1" w:themeFillShade="D9"/>
            <w:vAlign w:val="center"/>
          </w:tcPr>
          <w:p w14:paraId="0F54CB93" w14:textId="15152A74" w:rsidR="00CD5140" w:rsidRPr="00E36162" w:rsidRDefault="00CA296D" w:rsidP="00CD5140">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0.51</w:t>
            </w:r>
          </w:p>
        </w:tc>
        <w:tc>
          <w:tcPr>
            <w:tcW w:w="1248" w:type="dxa"/>
            <w:shd w:val="clear" w:color="auto" w:fill="D9D9D9" w:themeFill="background1" w:themeFillShade="D9"/>
            <w:vAlign w:val="center"/>
          </w:tcPr>
          <w:p w14:paraId="1EC0854E" w14:textId="2A118514" w:rsidR="00CD5140" w:rsidRPr="00E36162" w:rsidRDefault="00CA296D" w:rsidP="00CD5140">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0.07</w:t>
            </w:r>
          </w:p>
        </w:tc>
        <w:tc>
          <w:tcPr>
            <w:tcW w:w="1248" w:type="dxa"/>
            <w:shd w:val="clear" w:color="auto" w:fill="D9D9D9" w:themeFill="background1" w:themeFillShade="D9"/>
            <w:vAlign w:val="center"/>
          </w:tcPr>
          <w:p w14:paraId="022F4159" w14:textId="718F3843" w:rsidR="00CD5140" w:rsidRPr="00E36162" w:rsidRDefault="00CA296D" w:rsidP="00CD5140">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0.18</w:t>
            </w:r>
          </w:p>
        </w:tc>
      </w:tr>
      <w:tr w:rsidR="00CD5140" w:rsidRPr="00E36162" w14:paraId="11F86A16" w14:textId="69EAA42F" w:rsidTr="00CD5140">
        <w:tc>
          <w:tcPr>
            <w:cnfStyle w:val="001000000000" w:firstRow="0" w:lastRow="0" w:firstColumn="1" w:lastColumn="0" w:oddVBand="0" w:evenVBand="0" w:oddHBand="0" w:evenHBand="0" w:firstRowFirstColumn="0" w:firstRowLastColumn="0" w:lastRowFirstColumn="0" w:lastRowLastColumn="0"/>
            <w:tcW w:w="2013" w:type="dxa"/>
            <w:shd w:val="clear" w:color="auto" w:fill="A6A6A6" w:themeFill="background1" w:themeFillShade="A6"/>
            <w:vAlign w:val="center"/>
          </w:tcPr>
          <w:p w14:paraId="1930E15C" w14:textId="1A1BD923" w:rsidR="00CD5140" w:rsidRPr="00E36162" w:rsidRDefault="00CA296D" w:rsidP="00CD5140">
            <w:pPr>
              <w:pStyle w:val="Osnovnitekst"/>
              <w:ind w:firstLine="0"/>
              <w:jc w:val="center"/>
              <w:rPr>
                <w:b w:val="0"/>
                <w:bCs w:val="0"/>
                <w:color w:val="auto"/>
                <w:lang w:val="sr-Latn-RS"/>
              </w:rPr>
            </w:pPr>
            <w:r w:rsidRPr="00E36162">
              <w:rPr>
                <w:b w:val="0"/>
                <w:bCs w:val="0"/>
                <w:color w:val="auto"/>
                <w:lang w:val="sr-Latn-RS"/>
              </w:rPr>
              <w:t>Vera Mijac</w:t>
            </w:r>
          </w:p>
        </w:tc>
        <w:tc>
          <w:tcPr>
            <w:tcW w:w="2198" w:type="dxa"/>
            <w:shd w:val="clear" w:color="auto" w:fill="D9D9D9" w:themeFill="background1" w:themeFillShade="D9"/>
            <w:vAlign w:val="center"/>
          </w:tcPr>
          <w:p w14:paraId="0342334F" w14:textId="375BEE88" w:rsidR="00CD5140" w:rsidRPr="00E36162" w:rsidRDefault="00CA296D" w:rsidP="00CD5140">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Katedra za mikrobiologiju</w:t>
            </w:r>
          </w:p>
        </w:tc>
        <w:tc>
          <w:tcPr>
            <w:tcW w:w="1673" w:type="dxa"/>
            <w:shd w:val="clear" w:color="auto" w:fill="D9D9D9" w:themeFill="background1" w:themeFillShade="D9"/>
            <w:vAlign w:val="center"/>
          </w:tcPr>
          <w:p w14:paraId="1DB7099C" w14:textId="35D95F3D" w:rsidR="00CD5140" w:rsidRPr="00E36162" w:rsidRDefault="00CA296D" w:rsidP="00CD5140">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0.27</w:t>
            </w:r>
          </w:p>
        </w:tc>
        <w:tc>
          <w:tcPr>
            <w:tcW w:w="1248" w:type="dxa"/>
            <w:shd w:val="clear" w:color="auto" w:fill="D9D9D9" w:themeFill="background1" w:themeFillShade="D9"/>
            <w:vAlign w:val="center"/>
          </w:tcPr>
          <w:p w14:paraId="35B26BBB" w14:textId="7473DB01" w:rsidR="00CD5140" w:rsidRPr="00E36162" w:rsidRDefault="00CA296D" w:rsidP="00CD5140">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0.50</w:t>
            </w:r>
          </w:p>
        </w:tc>
        <w:tc>
          <w:tcPr>
            <w:tcW w:w="1248" w:type="dxa"/>
            <w:shd w:val="clear" w:color="auto" w:fill="D9D9D9" w:themeFill="background1" w:themeFillShade="D9"/>
            <w:vAlign w:val="center"/>
          </w:tcPr>
          <w:p w14:paraId="145B5502" w14:textId="0FD392F1" w:rsidR="00CD5140" w:rsidRPr="00E36162" w:rsidRDefault="00CA296D" w:rsidP="00CD5140">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0.07</w:t>
            </w:r>
          </w:p>
        </w:tc>
        <w:tc>
          <w:tcPr>
            <w:tcW w:w="1248" w:type="dxa"/>
            <w:shd w:val="clear" w:color="auto" w:fill="D9D9D9" w:themeFill="background1" w:themeFillShade="D9"/>
            <w:vAlign w:val="center"/>
          </w:tcPr>
          <w:p w14:paraId="69A98966" w14:textId="46D030FC" w:rsidR="00CD5140" w:rsidRPr="00E36162" w:rsidRDefault="00CA296D" w:rsidP="00CD5140">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0.12</w:t>
            </w:r>
          </w:p>
        </w:tc>
      </w:tr>
      <w:tr w:rsidR="00CD5140" w:rsidRPr="00E36162" w14:paraId="4E35C75E" w14:textId="2808F53C" w:rsidTr="00CD5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3" w:type="dxa"/>
            <w:shd w:val="clear" w:color="auto" w:fill="A6A6A6" w:themeFill="background1" w:themeFillShade="A6"/>
            <w:vAlign w:val="center"/>
          </w:tcPr>
          <w:p w14:paraId="020A9242" w14:textId="64BD3B5E" w:rsidR="00CD5140" w:rsidRPr="00E36162" w:rsidRDefault="00CA296D" w:rsidP="00CD5140">
            <w:pPr>
              <w:pStyle w:val="Osnovnitekst"/>
              <w:ind w:firstLine="0"/>
              <w:jc w:val="center"/>
              <w:rPr>
                <w:b w:val="0"/>
                <w:bCs w:val="0"/>
                <w:color w:val="auto"/>
                <w:lang w:val="sr-Latn-RS"/>
              </w:rPr>
            </w:pPr>
            <w:r w:rsidRPr="00E36162">
              <w:rPr>
                <w:b w:val="0"/>
                <w:bCs w:val="0"/>
                <w:color w:val="auto"/>
                <w:lang w:val="sr-Latn-RS"/>
              </w:rPr>
              <w:t>Milos Korać</w:t>
            </w:r>
          </w:p>
        </w:tc>
        <w:tc>
          <w:tcPr>
            <w:tcW w:w="2198" w:type="dxa"/>
            <w:shd w:val="clear" w:color="auto" w:fill="D9D9D9" w:themeFill="background1" w:themeFillShade="D9"/>
            <w:vAlign w:val="center"/>
          </w:tcPr>
          <w:p w14:paraId="6A998D4B" w14:textId="1B25DCC2" w:rsidR="00CD5140" w:rsidRPr="00E36162" w:rsidRDefault="00CA296D" w:rsidP="00CD5140">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Infektivne bolesti</w:t>
            </w:r>
          </w:p>
        </w:tc>
        <w:tc>
          <w:tcPr>
            <w:tcW w:w="1673" w:type="dxa"/>
            <w:shd w:val="clear" w:color="auto" w:fill="D9D9D9" w:themeFill="background1" w:themeFillShade="D9"/>
            <w:vAlign w:val="center"/>
          </w:tcPr>
          <w:p w14:paraId="1FCE739B" w14:textId="041EE062" w:rsidR="00CD5140" w:rsidRPr="00E36162" w:rsidRDefault="00CA296D" w:rsidP="00CD5140">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0.27</w:t>
            </w:r>
          </w:p>
        </w:tc>
        <w:tc>
          <w:tcPr>
            <w:tcW w:w="1248" w:type="dxa"/>
            <w:shd w:val="clear" w:color="auto" w:fill="D9D9D9" w:themeFill="background1" w:themeFillShade="D9"/>
            <w:vAlign w:val="center"/>
          </w:tcPr>
          <w:p w14:paraId="4180201C" w14:textId="27CF52B7" w:rsidR="00CD5140" w:rsidRPr="00E36162" w:rsidRDefault="00CA296D" w:rsidP="00CD5140">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0.49</w:t>
            </w:r>
          </w:p>
        </w:tc>
        <w:tc>
          <w:tcPr>
            <w:tcW w:w="1248" w:type="dxa"/>
            <w:shd w:val="clear" w:color="auto" w:fill="D9D9D9" w:themeFill="background1" w:themeFillShade="D9"/>
            <w:vAlign w:val="center"/>
          </w:tcPr>
          <w:p w14:paraId="31A6152B" w14:textId="17576234" w:rsidR="00CD5140" w:rsidRPr="00E36162" w:rsidRDefault="00CA296D" w:rsidP="00CD5140">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0.05</w:t>
            </w:r>
          </w:p>
        </w:tc>
        <w:tc>
          <w:tcPr>
            <w:tcW w:w="1248" w:type="dxa"/>
            <w:shd w:val="clear" w:color="auto" w:fill="D9D9D9" w:themeFill="background1" w:themeFillShade="D9"/>
            <w:vAlign w:val="center"/>
          </w:tcPr>
          <w:p w14:paraId="7AB4B6D7" w14:textId="32675A1A" w:rsidR="00CD5140" w:rsidRPr="00E36162" w:rsidRDefault="00CA296D" w:rsidP="00CD5140">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0.27</w:t>
            </w:r>
          </w:p>
        </w:tc>
      </w:tr>
    </w:tbl>
    <w:p w14:paraId="0044678A" w14:textId="77777777" w:rsidR="00CD5140" w:rsidRPr="00E36162" w:rsidRDefault="00CD5140" w:rsidP="00CD5140">
      <w:pPr>
        <w:pStyle w:val="Osnovnitekst"/>
        <w:rPr>
          <w:lang w:val="sr-Latn-RS"/>
        </w:rPr>
      </w:pPr>
    </w:p>
    <w:p w14:paraId="73FD203C" w14:textId="4A0CCB44" w:rsidR="00CD5140" w:rsidRPr="00E36162" w:rsidRDefault="00CA296D" w:rsidP="00CA296D">
      <w:pPr>
        <w:pStyle w:val="Osnovnitekst"/>
        <w:ind w:firstLine="0"/>
        <w:rPr>
          <w:lang w:val="sr-Latn-RS"/>
        </w:rPr>
      </w:pPr>
      <w:r w:rsidRPr="00E36162">
        <w:rPr>
          <w:lang w:val="sr-Latn-RS"/>
        </w:rPr>
        <w:t xml:space="preserve">Primećujemo da među komunikativnim autorima, onima koji imaju veliku centralnost po stepenu nalaze se autori sa dve katedre, što su dve katedre koje su imale najveći prosečni broj autora sa fakulteta u svojim radovima. </w:t>
      </w:r>
    </w:p>
    <w:p w14:paraId="68D84BD0" w14:textId="430157B9" w:rsidR="00CA296D" w:rsidRPr="00E36162" w:rsidRDefault="00CA296D" w:rsidP="00CA296D">
      <w:pPr>
        <w:pStyle w:val="Osnovnitekst"/>
        <w:ind w:firstLine="0"/>
        <w:rPr>
          <w:lang w:val="sr-Latn-RS"/>
        </w:rPr>
      </w:pPr>
      <w:r w:rsidRPr="00E36162">
        <w:rPr>
          <w:lang w:val="sr-Latn-RS"/>
        </w:rPr>
        <w:lastRenderedPageBreak/>
        <w:t xml:space="preserve">U tabeli 6.1.2. prikazano je koji autori se ističu po centralnosti po bliskosti. </w:t>
      </w:r>
    </w:p>
    <w:p w14:paraId="7B17FB11" w14:textId="482AC130" w:rsidR="00CA296D" w:rsidRPr="00E36162" w:rsidRDefault="00CA296D" w:rsidP="00CA296D">
      <w:pPr>
        <w:pStyle w:val="Oznakatabele"/>
        <w:rPr>
          <w:lang w:val="sr-Latn-RS"/>
        </w:rPr>
      </w:pPr>
      <w:r w:rsidRPr="00E36162">
        <w:rPr>
          <w:lang w:val="sr-Latn-RS"/>
        </w:rPr>
        <w:t>Tabela 6.</w:t>
      </w:r>
      <w:r w:rsidR="003D748D" w:rsidRPr="00E36162">
        <w:rPr>
          <w:lang w:val="sr-Latn-RS"/>
        </w:rPr>
        <w:t>2</w:t>
      </w:r>
      <w:r w:rsidRPr="00E36162">
        <w:rPr>
          <w:lang w:val="sr-Latn-RS"/>
        </w:rPr>
        <w:t>.1. Prikaz autora opadajući po centralnosti</w:t>
      </w:r>
      <w:r w:rsidR="003D748D" w:rsidRPr="00E36162">
        <w:rPr>
          <w:lang w:val="sr-Latn-RS"/>
        </w:rPr>
        <w:t xml:space="preserve"> po bliskosti</w:t>
      </w:r>
    </w:p>
    <w:tbl>
      <w:tblPr>
        <w:tblStyle w:val="GridTable5Dark"/>
        <w:tblW w:w="0" w:type="auto"/>
        <w:tblLook w:val="04A0" w:firstRow="1" w:lastRow="0" w:firstColumn="1" w:lastColumn="0" w:noHBand="0" w:noVBand="1"/>
      </w:tblPr>
      <w:tblGrid>
        <w:gridCol w:w="2013"/>
        <w:gridCol w:w="2198"/>
        <w:gridCol w:w="1673"/>
        <w:gridCol w:w="1248"/>
        <w:gridCol w:w="1248"/>
        <w:gridCol w:w="1248"/>
      </w:tblGrid>
      <w:tr w:rsidR="00CA296D" w:rsidRPr="00E36162" w14:paraId="5962F452" w14:textId="77777777" w:rsidTr="00F44D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3" w:type="dxa"/>
            <w:shd w:val="clear" w:color="auto" w:fill="A6A6A6" w:themeFill="background1" w:themeFillShade="A6"/>
            <w:vAlign w:val="center"/>
          </w:tcPr>
          <w:p w14:paraId="6207A2A7" w14:textId="77777777" w:rsidR="00CA296D" w:rsidRPr="00E36162" w:rsidRDefault="00CA296D" w:rsidP="00F44D3A">
            <w:pPr>
              <w:pStyle w:val="Osnovnitekst"/>
              <w:ind w:firstLine="0"/>
              <w:jc w:val="center"/>
              <w:rPr>
                <w:b w:val="0"/>
                <w:bCs w:val="0"/>
                <w:color w:val="auto"/>
                <w:lang w:val="sr-Latn-RS"/>
              </w:rPr>
            </w:pPr>
            <w:r w:rsidRPr="00E36162">
              <w:rPr>
                <w:b w:val="0"/>
                <w:bCs w:val="0"/>
                <w:color w:val="auto"/>
                <w:lang w:val="sr-Latn-RS"/>
              </w:rPr>
              <w:t>Autor</w:t>
            </w:r>
          </w:p>
        </w:tc>
        <w:tc>
          <w:tcPr>
            <w:tcW w:w="2198" w:type="dxa"/>
            <w:shd w:val="clear" w:color="auto" w:fill="A6A6A6" w:themeFill="background1" w:themeFillShade="A6"/>
            <w:vAlign w:val="center"/>
          </w:tcPr>
          <w:p w14:paraId="59F7C033" w14:textId="77777777" w:rsidR="00CA296D" w:rsidRPr="00E36162" w:rsidRDefault="00CA296D" w:rsidP="00F44D3A">
            <w:pPr>
              <w:pStyle w:val="Osnovnitekst"/>
              <w:ind w:firstLine="0"/>
              <w:jc w:val="center"/>
              <w:cnfStyle w:val="100000000000" w:firstRow="1" w:lastRow="0" w:firstColumn="0" w:lastColumn="0" w:oddVBand="0" w:evenVBand="0" w:oddHBand="0" w:evenHBand="0" w:firstRowFirstColumn="0" w:firstRowLastColumn="0" w:lastRowFirstColumn="0" w:lastRowLastColumn="0"/>
              <w:rPr>
                <w:b w:val="0"/>
                <w:bCs w:val="0"/>
                <w:color w:val="auto"/>
                <w:lang w:val="sr-Latn-RS"/>
              </w:rPr>
            </w:pPr>
            <w:r w:rsidRPr="00E36162">
              <w:rPr>
                <w:b w:val="0"/>
                <w:bCs w:val="0"/>
                <w:color w:val="auto"/>
                <w:lang w:val="sr-Latn-RS"/>
              </w:rPr>
              <w:t>Katedra</w:t>
            </w:r>
          </w:p>
        </w:tc>
        <w:tc>
          <w:tcPr>
            <w:tcW w:w="1673" w:type="dxa"/>
            <w:shd w:val="clear" w:color="auto" w:fill="A6A6A6" w:themeFill="background1" w:themeFillShade="A6"/>
            <w:vAlign w:val="center"/>
          </w:tcPr>
          <w:p w14:paraId="10955513" w14:textId="77777777" w:rsidR="00CA296D" w:rsidRPr="00E36162" w:rsidRDefault="00CA296D" w:rsidP="00F44D3A">
            <w:pPr>
              <w:pStyle w:val="Osnovnitekst"/>
              <w:ind w:firstLine="0"/>
              <w:jc w:val="center"/>
              <w:cnfStyle w:val="100000000000" w:firstRow="1" w:lastRow="0" w:firstColumn="0" w:lastColumn="0" w:oddVBand="0" w:evenVBand="0" w:oddHBand="0" w:evenHBand="0" w:firstRowFirstColumn="0" w:firstRowLastColumn="0" w:lastRowFirstColumn="0" w:lastRowLastColumn="0"/>
              <w:rPr>
                <w:b w:val="0"/>
                <w:bCs w:val="0"/>
                <w:color w:val="auto"/>
                <w:lang w:val="sr-Latn-RS"/>
              </w:rPr>
            </w:pPr>
            <w:r w:rsidRPr="00E36162">
              <w:rPr>
                <w:b w:val="0"/>
                <w:bCs w:val="0"/>
                <w:color w:val="auto"/>
                <w:lang w:val="sr-Latn-RS"/>
              </w:rPr>
              <w:t>DC</w:t>
            </w:r>
          </w:p>
        </w:tc>
        <w:tc>
          <w:tcPr>
            <w:tcW w:w="1248" w:type="dxa"/>
            <w:shd w:val="clear" w:color="auto" w:fill="A6A6A6" w:themeFill="background1" w:themeFillShade="A6"/>
            <w:vAlign w:val="center"/>
          </w:tcPr>
          <w:p w14:paraId="4BED66A2" w14:textId="77777777" w:rsidR="00CA296D" w:rsidRPr="00E36162" w:rsidRDefault="00CA296D" w:rsidP="00F44D3A">
            <w:pPr>
              <w:pStyle w:val="Osnovnitekst"/>
              <w:ind w:firstLine="0"/>
              <w:jc w:val="center"/>
              <w:cnfStyle w:val="100000000000" w:firstRow="1" w:lastRow="0" w:firstColumn="0" w:lastColumn="0" w:oddVBand="0" w:evenVBand="0" w:oddHBand="0" w:evenHBand="0" w:firstRowFirstColumn="0" w:firstRowLastColumn="0" w:lastRowFirstColumn="0" w:lastRowLastColumn="0"/>
              <w:rPr>
                <w:color w:val="auto"/>
                <w:lang w:val="sr-Latn-RS"/>
              </w:rPr>
            </w:pPr>
            <w:r w:rsidRPr="00E36162">
              <w:rPr>
                <w:color w:val="auto"/>
                <w:lang w:val="sr-Latn-RS"/>
              </w:rPr>
              <w:t>CC</w:t>
            </w:r>
          </w:p>
        </w:tc>
        <w:tc>
          <w:tcPr>
            <w:tcW w:w="1248" w:type="dxa"/>
            <w:shd w:val="clear" w:color="auto" w:fill="A6A6A6" w:themeFill="background1" w:themeFillShade="A6"/>
            <w:vAlign w:val="center"/>
          </w:tcPr>
          <w:p w14:paraId="6D873F8C" w14:textId="77777777" w:rsidR="00CA296D" w:rsidRPr="00E36162" w:rsidRDefault="00CA296D" w:rsidP="00F44D3A">
            <w:pPr>
              <w:pStyle w:val="Osnovnitekst"/>
              <w:ind w:firstLine="0"/>
              <w:jc w:val="center"/>
              <w:cnfStyle w:val="100000000000" w:firstRow="1" w:lastRow="0" w:firstColumn="0" w:lastColumn="0" w:oddVBand="0" w:evenVBand="0" w:oddHBand="0" w:evenHBand="0" w:firstRowFirstColumn="0" w:firstRowLastColumn="0" w:lastRowFirstColumn="0" w:lastRowLastColumn="0"/>
              <w:rPr>
                <w:color w:val="auto"/>
                <w:lang w:val="sr-Latn-RS"/>
              </w:rPr>
            </w:pPr>
            <w:r w:rsidRPr="00E36162">
              <w:rPr>
                <w:color w:val="auto"/>
                <w:lang w:val="sr-Latn-RS"/>
              </w:rPr>
              <w:t>BC</w:t>
            </w:r>
          </w:p>
        </w:tc>
        <w:tc>
          <w:tcPr>
            <w:tcW w:w="1248" w:type="dxa"/>
            <w:shd w:val="clear" w:color="auto" w:fill="A6A6A6" w:themeFill="background1" w:themeFillShade="A6"/>
            <w:vAlign w:val="center"/>
          </w:tcPr>
          <w:p w14:paraId="789DD0DF" w14:textId="77777777" w:rsidR="00CA296D" w:rsidRPr="00E36162" w:rsidRDefault="00CA296D" w:rsidP="00F44D3A">
            <w:pPr>
              <w:pStyle w:val="Osnovnitekst"/>
              <w:ind w:firstLine="0"/>
              <w:jc w:val="center"/>
              <w:cnfStyle w:val="100000000000" w:firstRow="1" w:lastRow="0" w:firstColumn="0" w:lastColumn="0" w:oddVBand="0" w:evenVBand="0" w:oddHBand="0" w:evenHBand="0" w:firstRowFirstColumn="0" w:firstRowLastColumn="0" w:lastRowFirstColumn="0" w:lastRowLastColumn="0"/>
              <w:rPr>
                <w:color w:val="auto"/>
                <w:lang w:val="sr-Latn-RS"/>
              </w:rPr>
            </w:pPr>
            <w:r w:rsidRPr="00E36162">
              <w:rPr>
                <w:color w:val="auto"/>
                <w:lang w:val="sr-Latn-RS"/>
              </w:rPr>
              <w:t>EVC</w:t>
            </w:r>
          </w:p>
        </w:tc>
      </w:tr>
      <w:tr w:rsidR="00CA296D" w:rsidRPr="00E36162" w14:paraId="29D3AD5A" w14:textId="77777777" w:rsidTr="00F44D3A">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2013" w:type="dxa"/>
            <w:shd w:val="clear" w:color="auto" w:fill="A6A6A6" w:themeFill="background1" w:themeFillShade="A6"/>
            <w:vAlign w:val="center"/>
          </w:tcPr>
          <w:p w14:paraId="4443CAA0" w14:textId="77777777" w:rsidR="00CA296D" w:rsidRPr="00E36162" w:rsidRDefault="00CA296D" w:rsidP="00F44D3A">
            <w:pPr>
              <w:pStyle w:val="Osnovnitekst"/>
              <w:ind w:firstLine="0"/>
              <w:jc w:val="center"/>
              <w:rPr>
                <w:b w:val="0"/>
                <w:bCs w:val="0"/>
                <w:color w:val="auto"/>
                <w:lang w:val="sr-Latn-RS"/>
              </w:rPr>
            </w:pPr>
            <w:r w:rsidRPr="00E36162">
              <w:rPr>
                <w:b w:val="0"/>
                <w:bCs w:val="0"/>
                <w:color w:val="auto"/>
                <w:lang w:val="sr-Latn-RS"/>
              </w:rPr>
              <w:t>Ivana Lazarević</w:t>
            </w:r>
          </w:p>
        </w:tc>
        <w:tc>
          <w:tcPr>
            <w:tcW w:w="2198" w:type="dxa"/>
            <w:shd w:val="clear" w:color="auto" w:fill="D9D9D9" w:themeFill="background1" w:themeFillShade="D9"/>
            <w:vAlign w:val="center"/>
          </w:tcPr>
          <w:p w14:paraId="77C137FC" w14:textId="77777777" w:rsidR="00CA296D" w:rsidRPr="00E36162" w:rsidRDefault="00CA296D" w:rsidP="00F44D3A">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Katedra za mikrobiologiju</w:t>
            </w:r>
          </w:p>
        </w:tc>
        <w:tc>
          <w:tcPr>
            <w:tcW w:w="1673" w:type="dxa"/>
            <w:shd w:val="clear" w:color="auto" w:fill="D9D9D9" w:themeFill="background1" w:themeFillShade="D9"/>
            <w:vAlign w:val="center"/>
          </w:tcPr>
          <w:p w14:paraId="4A8DB2E9" w14:textId="77777777" w:rsidR="00CA296D" w:rsidRPr="00E36162" w:rsidRDefault="00CA296D" w:rsidP="00F44D3A">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0.36</w:t>
            </w:r>
          </w:p>
        </w:tc>
        <w:tc>
          <w:tcPr>
            <w:tcW w:w="1248" w:type="dxa"/>
            <w:shd w:val="clear" w:color="auto" w:fill="D9D9D9" w:themeFill="background1" w:themeFillShade="D9"/>
            <w:vAlign w:val="center"/>
          </w:tcPr>
          <w:p w14:paraId="391571EE" w14:textId="77777777" w:rsidR="00CA296D" w:rsidRPr="00E36162" w:rsidRDefault="00CA296D" w:rsidP="00F44D3A">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0.55</w:t>
            </w:r>
          </w:p>
        </w:tc>
        <w:tc>
          <w:tcPr>
            <w:tcW w:w="1248" w:type="dxa"/>
            <w:shd w:val="clear" w:color="auto" w:fill="D9D9D9" w:themeFill="background1" w:themeFillShade="D9"/>
            <w:vAlign w:val="center"/>
          </w:tcPr>
          <w:p w14:paraId="06C096C6" w14:textId="77777777" w:rsidR="00CA296D" w:rsidRPr="00E36162" w:rsidRDefault="00CA296D" w:rsidP="00F44D3A">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0.17</w:t>
            </w:r>
          </w:p>
        </w:tc>
        <w:tc>
          <w:tcPr>
            <w:tcW w:w="1248" w:type="dxa"/>
            <w:shd w:val="clear" w:color="auto" w:fill="D9D9D9" w:themeFill="background1" w:themeFillShade="D9"/>
            <w:vAlign w:val="center"/>
          </w:tcPr>
          <w:p w14:paraId="2564DF35" w14:textId="77777777" w:rsidR="00CA296D" w:rsidRPr="00E36162" w:rsidRDefault="00CA296D" w:rsidP="00F44D3A">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0.30</w:t>
            </w:r>
          </w:p>
        </w:tc>
      </w:tr>
      <w:tr w:rsidR="00CA296D" w:rsidRPr="00E36162" w14:paraId="43B421C3" w14:textId="77777777" w:rsidTr="00F44D3A">
        <w:tc>
          <w:tcPr>
            <w:cnfStyle w:val="001000000000" w:firstRow="0" w:lastRow="0" w:firstColumn="1" w:lastColumn="0" w:oddVBand="0" w:evenVBand="0" w:oddHBand="0" w:evenHBand="0" w:firstRowFirstColumn="0" w:firstRowLastColumn="0" w:lastRowFirstColumn="0" w:lastRowLastColumn="0"/>
            <w:tcW w:w="2013" w:type="dxa"/>
            <w:shd w:val="clear" w:color="auto" w:fill="A6A6A6" w:themeFill="background1" w:themeFillShade="A6"/>
            <w:vAlign w:val="center"/>
          </w:tcPr>
          <w:p w14:paraId="38AE18E8" w14:textId="72397E8C" w:rsidR="00CA296D" w:rsidRPr="00E36162" w:rsidRDefault="003D748D" w:rsidP="00F44D3A">
            <w:pPr>
              <w:pStyle w:val="Osnovnitekst"/>
              <w:ind w:firstLine="0"/>
              <w:jc w:val="center"/>
              <w:rPr>
                <w:b w:val="0"/>
                <w:bCs w:val="0"/>
                <w:color w:val="auto"/>
                <w:lang w:val="sr-Latn-RS"/>
              </w:rPr>
            </w:pPr>
            <w:r w:rsidRPr="00E36162">
              <w:rPr>
                <w:b w:val="0"/>
                <w:bCs w:val="0"/>
                <w:color w:val="auto"/>
                <w:lang w:val="sr-Latn-RS"/>
              </w:rPr>
              <w:t>Aleksandra Knežević</w:t>
            </w:r>
          </w:p>
        </w:tc>
        <w:tc>
          <w:tcPr>
            <w:tcW w:w="2198" w:type="dxa"/>
            <w:shd w:val="clear" w:color="auto" w:fill="D9D9D9" w:themeFill="background1" w:themeFillShade="D9"/>
            <w:vAlign w:val="center"/>
          </w:tcPr>
          <w:p w14:paraId="09FE5380" w14:textId="4F152242" w:rsidR="00CA296D" w:rsidRPr="00E36162" w:rsidRDefault="003D748D" w:rsidP="00F44D3A">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Katedra za mikrobiologiju</w:t>
            </w:r>
          </w:p>
        </w:tc>
        <w:tc>
          <w:tcPr>
            <w:tcW w:w="1673" w:type="dxa"/>
            <w:shd w:val="clear" w:color="auto" w:fill="D9D9D9" w:themeFill="background1" w:themeFillShade="D9"/>
            <w:vAlign w:val="center"/>
          </w:tcPr>
          <w:p w14:paraId="7CD61975" w14:textId="2BE45DAF" w:rsidR="00CA296D" w:rsidRPr="00E36162" w:rsidRDefault="003D748D" w:rsidP="00F44D3A">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0.19</w:t>
            </w:r>
          </w:p>
        </w:tc>
        <w:tc>
          <w:tcPr>
            <w:tcW w:w="1248" w:type="dxa"/>
            <w:shd w:val="clear" w:color="auto" w:fill="D9D9D9" w:themeFill="background1" w:themeFillShade="D9"/>
            <w:vAlign w:val="center"/>
          </w:tcPr>
          <w:p w14:paraId="3C9B940A" w14:textId="77777777" w:rsidR="00CA296D" w:rsidRPr="00E36162" w:rsidRDefault="00CA296D" w:rsidP="00F44D3A">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0.51</w:t>
            </w:r>
          </w:p>
        </w:tc>
        <w:tc>
          <w:tcPr>
            <w:tcW w:w="1248" w:type="dxa"/>
            <w:shd w:val="clear" w:color="auto" w:fill="D9D9D9" w:themeFill="background1" w:themeFillShade="D9"/>
            <w:vAlign w:val="center"/>
          </w:tcPr>
          <w:p w14:paraId="378B2B42" w14:textId="528A2EFE" w:rsidR="00CA296D" w:rsidRPr="00E36162" w:rsidRDefault="003D748D" w:rsidP="00F44D3A">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0.03</w:t>
            </w:r>
          </w:p>
        </w:tc>
        <w:tc>
          <w:tcPr>
            <w:tcW w:w="1248" w:type="dxa"/>
            <w:shd w:val="clear" w:color="auto" w:fill="D9D9D9" w:themeFill="background1" w:themeFillShade="D9"/>
            <w:vAlign w:val="center"/>
          </w:tcPr>
          <w:p w14:paraId="710764D5" w14:textId="49781810" w:rsidR="00CA296D" w:rsidRPr="00E36162" w:rsidRDefault="003D748D" w:rsidP="00F44D3A">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0.14</w:t>
            </w:r>
          </w:p>
        </w:tc>
      </w:tr>
      <w:tr w:rsidR="00CA296D" w:rsidRPr="00E36162" w14:paraId="7ADA98AA" w14:textId="77777777" w:rsidTr="00F44D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3" w:type="dxa"/>
            <w:shd w:val="clear" w:color="auto" w:fill="A6A6A6" w:themeFill="background1" w:themeFillShade="A6"/>
            <w:vAlign w:val="center"/>
          </w:tcPr>
          <w:p w14:paraId="707FFC58" w14:textId="77777777" w:rsidR="00CA296D" w:rsidRPr="00E36162" w:rsidRDefault="00CA296D" w:rsidP="00F44D3A">
            <w:pPr>
              <w:pStyle w:val="Osnovnitekst"/>
              <w:ind w:firstLine="0"/>
              <w:jc w:val="center"/>
              <w:rPr>
                <w:b w:val="0"/>
                <w:bCs w:val="0"/>
                <w:color w:val="auto"/>
                <w:lang w:val="sr-Latn-RS"/>
              </w:rPr>
            </w:pPr>
            <w:r w:rsidRPr="00E36162">
              <w:rPr>
                <w:b w:val="0"/>
                <w:bCs w:val="0"/>
                <w:color w:val="auto"/>
                <w:lang w:val="sr-Latn-RS"/>
              </w:rPr>
              <w:t>Maja Cupić</w:t>
            </w:r>
          </w:p>
        </w:tc>
        <w:tc>
          <w:tcPr>
            <w:tcW w:w="2198" w:type="dxa"/>
            <w:shd w:val="clear" w:color="auto" w:fill="D9D9D9" w:themeFill="background1" w:themeFillShade="D9"/>
            <w:vAlign w:val="center"/>
          </w:tcPr>
          <w:p w14:paraId="7900B93F" w14:textId="77777777" w:rsidR="00CA296D" w:rsidRPr="00E36162" w:rsidRDefault="00CA296D" w:rsidP="00F44D3A">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Katedra za mikrobiologiju</w:t>
            </w:r>
          </w:p>
        </w:tc>
        <w:tc>
          <w:tcPr>
            <w:tcW w:w="1673" w:type="dxa"/>
            <w:shd w:val="clear" w:color="auto" w:fill="D9D9D9" w:themeFill="background1" w:themeFillShade="D9"/>
            <w:vAlign w:val="center"/>
          </w:tcPr>
          <w:p w14:paraId="2BCF9AB4" w14:textId="77777777" w:rsidR="00CA296D" w:rsidRPr="00E36162" w:rsidRDefault="00CA296D" w:rsidP="00F44D3A">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0.29</w:t>
            </w:r>
          </w:p>
        </w:tc>
        <w:tc>
          <w:tcPr>
            <w:tcW w:w="1248" w:type="dxa"/>
            <w:shd w:val="clear" w:color="auto" w:fill="D9D9D9" w:themeFill="background1" w:themeFillShade="D9"/>
            <w:vAlign w:val="center"/>
          </w:tcPr>
          <w:p w14:paraId="566EA5C2" w14:textId="77777777" w:rsidR="00CA296D" w:rsidRPr="00E36162" w:rsidRDefault="00CA296D" w:rsidP="00F44D3A">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0.51</w:t>
            </w:r>
          </w:p>
        </w:tc>
        <w:tc>
          <w:tcPr>
            <w:tcW w:w="1248" w:type="dxa"/>
            <w:shd w:val="clear" w:color="auto" w:fill="D9D9D9" w:themeFill="background1" w:themeFillShade="D9"/>
            <w:vAlign w:val="center"/>
          </w:tcPr>
          <w:p w14:paraId="6DD9F06B" w14:textId="77777777" w:rsidR="00CA296D" w:rsidRPr="00E36162" w:rsidRDefault="00CA296D" w:rsidP="00F44D3A">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0.07</w:t>
            </w:r>
          </w:p>
        </w:tc>
        <w:tc>
          <w:tcPr>
            <w:tcW w:w="1248" w:type="dxa"/>
            <w:shd w:val="clear" w:color="auto" w:fill="D9D9D9" w:themeFill="background1" w:themeFillShade="D9"/>
            <w:vAlign w:val="center"/>
          </w:tcPr>
          <w:p w14:paraId="5CE93D1E" w14:textId="77777777" w:rsidR="00CA296D" w:rsidRPr="00E36162" w:rsidRDefault="00CA296D" w:rsidP="00F44D3A">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0.18</w:t>
            </w:r>
          </w:p>
        </w:tc>
      </w:tr>
      <w:tr w:rsidR="00CA296D" w:rsidRPr="00E36162" w14:paraId="3822D761" w14:textId="77777777" w:rsidTr="00F44D3A">
        <w:tc>
          <w:tcPr>
            <w:cnfStyle w:val="001000000000" w:firstRow="0" w:lastRow="0" w:firstColumn="1" w:lastColumn="0" w:oddVBand="0" w:evenVBand="0" w:oddHBand="0" w:evenHBand="0" w:firstRowFirstColumn="0" w:firstRowLastColumn="0" w:lastRowFirstColumn="0" w:lastRowLastColumn="0"/>
            <w:tcW w:w="2013" w:type="dxa"/>
            <w:shd w:val="clear" w:color="auto" w:fill="A6A6A6" w:themeFill="background1" w:themeFillShade="A6"/>
            <w:vAlign w:val="center"/>
          </w:tcPr>
          <w:p w14:paraId="2F1F99C2" w14:textId="69B456D6" w:rsidR="00CA296D" w:rsidRPr="00E36162" w:rsidRDefault="003D748D" w:rsidP="00F44D3A">
            <w:pPr>
              <w:pStyle w:val="Osnovnitekst"/>
              <w:ind w:firstLine="0"/>
              <w:jc w:val="center"/>
              <w:rPr>
                <w:b w:val="0"/>
                <w:bCs w:val="0"/>
                <w:color w:val="auto"/>
                <w:lang w:val="sr-Latn-RS"/>
              </w:rPr>
            </w:pPr>
            <w:r w:rsidRPr="00E36162">
              <w:rPr>
                <w:b w:val="0"/>
                <w:bCs w:val="0"/>
                <w:color w:val="auto"/>
                <w:lang w:val="sr-Latn-RS"/>
              </w:rPr>
              <w:t>Goran Stevanović</w:t>
            </w:r>
          </w:p>
        </w:tc>
        <w:tc>
          <w:tcPr>
            <w:tcW w:w="2198" w:type="dxa"/>
            <w:shd w:val="clear" w:color="auto" w:fill="D9D9D9" w:themeFill="background1" w:themeFillShade="D9"/>
            <w:vAlign w:val="center"/>
          </w:tcPr>
          <w:p w14:paraId="6A5A85CF" w14:textId="4BC54164" w:rsidR="00CA296D" w:rsidRPr="00E36162" w:rsidRDefault="003D748D" w:rsidP="00F44D3A">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Infektivne bolesti</w:t>
            </w:r>
          </w:p>
        </w:tc>
        <w:tc>
          <w:tcPr>
            <w:tcW w:w="1673" w:type="dxa"/>
            <w:shd w:val="clear" w:color="auto" w:fill="D9D9D9" w:themeFill="background1" w:themeFillShade="D9"/>
            <w:vAlign w:val="center"/>
          </w:tcPr>
          <w:p w14:paraId="2DCC4A57" w14:textId="10EC4664" w:rsidR="00CA296D" w:rsidRPr="00E36162" w:rsidRDefault="003D748D" w:rsidP="00F44D3A">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0.29</w:t>
            </w:r>
          </w:p>
        </w:tc>
        <w:tc>
          <w:tcPr>
            <w:tcW w:w="1248" w:type="dxa"/>
            <w:shd w:val="clear" w:color="auto" w:fill="D9D9D9" w:themeFill="background1" w:themeFillShade="D9"/>
            <w:vAlign w:val="center"/>
          </w:tcPr>
          <w:p w14:paraId="114CB3EA" w14:textId="4BBEA28A" w:rsidR="00CA296D" w:rsidRPr="00E36162" w:rsidRDefault="003D748D" w:rsidP="00F44D3A">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0.51</w:t>
            </w:r>
          </w:p>
        </w:tc>
        <w:tc>
          <w:tcPr>
            <w:tcW w:w="1248" w:type="dxa"/>
            <w:shd w:val="clear" w:color="auto" w:fill="D9D9D9" w:themeFill="background1" w:themeFillShade="D9"/>
            <w:vAlign w:val="center"/>
          </w:tcPr>
          <w:p w14:paraId="469ED659" w14:textId="2F1556C7" w:rsidR="00CA296D" w:rsidRPr="00E36162" w:rsidRDefault="003D748D" w:rsidP="00F44D3A">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0.06</w:t>
            </w:r>
          </w:p>
        </w:tc>
        <w:tc>
          <w:tcPr>
            <w:tcW w:w="1248" w:type="dxa"/>
            <w:shd w:val="clear" w:color="auto" w:fill="D9D9D9" w:themeFill="background1" w:themeFillShade="D9"/>
            <w:vAlign w:val="center"/>
          </w:tcPr>
          <w:p w14:paraId="5691F2F7" w14:textId="4D1CECA0" w:rsidR="00CA296D" w:rsidRPr="00E36162" w:rsidRDefault="003D748D" w:rsidP="00F44D3A">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0.27</w:t>
            </w:r>
          </w:p>
        </w:tc>
      </w:tr>
      <w:tr w:rsidR="00CA296D" w:rsidRPr="00E36162" w14:paraId="394C2128" w14:textId="77777777" w:rsidTr="00F44D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3" w:type="dxa"/>
            <w:shd w:val="clear" w:color="auto" w:fill="A6A6A6" w:themeFill="background1" w:themeFillShade="A6"/>
            <w:vAlign w:val="center"/>
          </w:tcPr>
          <w:p w14:paraId="2BAD826D" w14:textId="38E20533" w:rsidR="00CA296D" w:rsidRPr="00E36162" w:rsidRDefault="003D748D" w:rsidP="00F44D3A">
            <w:pPr>
              <w:pStyle w:val="Osnovnitekst"/>
              <w:ind w:firstLine="0"/>
              <w:jc w:val="center"/>
              <w:rPr>
                <w:b w:val="0"/>
                <w:bCs w:val="0"/>
                <w:color w:val="auto"/>
                <w:lang w:val="sr-Latn-RS"/>
              </w:rPr>
            </w:pPr>
            <w:r w:rsidRPr="00E36162">
              <w:rPr>
                <w:b w:val="0"/>
                <w:bCs w:val="0"/>
                <w:color w:val="auto"/>
                <w:lang w:val="sr-Latn-RS"/>
              </w:rPr>
              <w:t>Vera Pravica</w:t>
            </w:r>
          </w:p>
        </w:tc>
        <w:tc>
          <w:tcPr>
            <w:tcW w:w="2198" w:type="dxa"/>
            <w:shd w:val="clear" w:color="auto" w:fill="D9D9D9" w:themeFill="background1" w:themeFillShade="D9"/>
            <w:vAlign w:val="center"/>
          </w:tcPr>
          <w:p w14:paraId="3A714F70" w14:textId="40857FAE" w:rsidR="00CA296D" w:rsidRPr="00E36162" w:rsidRDefault="003D748D" w:rsidP="00F44D3A">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Katedra za imunologiju</w:t>
            </w:r>
          </w:p>
        </w:tc>
        <w:tc>
          <w:tcPr>
            <w:tcW w:w="1673" w:type="dxa"/>
            <w:shd w:val="clear" w:color="auto" w:fill="D9D9D9" w:themeFill="background1" w:themeFillShade="D9"/>
            <w:vAlign w:val="center"/>
          </w:tcPr>
          <w:p w14:paraId="28014C3D" w14:textId="6D15DCE5" w:rsidR="00CA296D" w:rsidRPr="00E36162" w:rsidRDefault="003D748D" w:rsidP="00F44D3A">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0.23</w:t>
            </w:r>
          </w:p>
        </w:tc>
        <w:tc>
          <w:tcPr>
            <w:tcW w:w="1248" w:type="dxa"/>
            <w:shd w:val="clear" w:color="auto" w:fill="D9D9D9" w:themeFill="background1" w:themeFillShade="D9"/>
            <w:vAlign w:val="center"/>
          </w:tcPr>
          <w:p w14:paraId="54D67DC0" w14:textId="29F5FC75" w:rsidR="00CA296D" w:rsidRPr="00E36162" w:rsidRDefault="003D748D" w:rsidP="00F44D3A">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0.51</w:t>
            </w:r>
          </w:p>
        </w:tc>
        <w:tc>
          <w:tcPr>
            <w:tcW w:w="1248" w:type="dxa"/>
            <w:shd w:val="clear" w:color="auto" w:fill="D9D9D9" w:themeFill="background1" w:themeFillShade="D9"/>
            <w:vAlign w:val="center"/>
          </w:tcPr>
          <w:p w14:paraId="43A3146E" w14:textId="119F43D4" w:rsidR="00CA296D" w:rsidRPr="00E36162" w:rsidRDefault="003D748D" w:rsidP="00F44D3A">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0.05</w:t>
            </w:r>
          </w:p>
        </w:tc>
        <w:tc>
          <w:tcPr>
            <w:tcW w:w="1248" w:type="dxa"/>
            <w:shd w:val="clear" w:color="auto" w:fill="D9D9D9" w:themeFill="background1" w:themeFillShade="D9"/>
            <w:vAlign w:val="center"/>
          </w:tcPr>
          <w:p w14:paraId="62538618" w14:textId="379639CE" w:rsidR="00CA296D" w:rsidRPr="00E36162" w:rsidRDefault="003D748D" w:rsidP="00F44D3A">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0.12</w:t>
            </w:r>
          </w:p>
        </w:tc>
      </w:tr>
    </w:tbl>
    <w:p w14:paraId="00EEF3A6" w14:textId="77777777" w:rsidR="00CA296D" w:rsidRPr="00E36162" w:rsidRDefault="00CA296D" w:rsidP="00CA296D">
      <w:pPr>
        <w:pStyle w:val="Osnovnitekst"/>
        <w:ind w:firstLine="0"/>
        <w:rPr>
          <w:lang w:val="sr-Latn-RS"/>
        </w:rPr>
      </w:pPr>
    </w:p>
    <w:p w14:paraId="3108A01B" w14:textId="08890E93" w:rsidR="00CF4756" w:rsidRPr="00E36162" w:rsidRDefault="003D748D" w:rsidP="00CF4756">
      <w:pPr>
        <w:pStyle w:val="Osnovnitekst"/>
        <w:ind w:firstLine="0"/>
        <w:rPr>
          <w:lang w:val="sr-Latn-RS"/>
        </w:rPr>
      </w:pPr>
      <w:r w:rsidRPr="00E36162">
        <w:rPr>
          <w:lang w:val="sr-Latn-RS"/>
        </w:rPr>
        <w:t>Centralnost po bliskosti prikazuje čvorove koji predstavljaju centre okupljanja, možemo primetiti iz tabela 6.1.1. i 6.1.2. da Ivana Lazarević predstavlja i centar okupljanja na nivou fakulteta i sarađuje sa dosta različitih kolega</w:t>
      </w:r>
      <w:r w:rsidR="00CF4756" w:rsidRPr="00E36162">
        <w:rPr>
          <w:lang w:val="sr-Latn-RS"/>
        </w:rPr>
        <w:t>. Možemo pogledati i koji autori predstavljaju centre okupljanja na svakoj različitoj katedri u tabeli 6.1.3.</w:t>
      </w:r>
    </w:p>
    <w:p w14:paraId="32F2ECC6" w14:textId="74B45AC0" w:rsidR="00CF4756" w:rsidRPr="00E36162" w:rsidRDefault="00CF4756" w:rsidP="00CF4756">
      <w:pPr>
        <w:pStyle w:val="Oznakatabele"/>
        <w:rPr>
          <w:lang w:val="sr-Latn-RS"/>
        </w:rPr>
      </w:pPr>
      <w:r w:rsidRPr="00E36162">
        <w:rPr>
          <w:lang w:val="sr-Latn-RS"/>
        </w:rPr>
        <w:t>Tabela 6.1.</w:t>
      </w:r>
      <w:r w:rsidRPr="00E36162">
        <w:rPr>
          <w:lang w:val="sr-Latn-RS"/>
        </w:rPr>
        <w:t>3</w:t>
      </w:r>
      <w:r w:rsidRPr="00E36162">
        <w:rPr>
          <w:lang w:val="sr-Latn-RS"/>
        </w:rPr>
        <w:t xml:space="preserve">. Prikaz </w:t>
      </w:r>
      <w:r w:rsidRPr="00E36162">
        <w:rPr>
          <w:lang w:val="sr-Latn-RS"/>
        </w:rPr>
        <w:t>najboljih predstavnika svake od katedri po centralnosti po bliskosti</w:t>
      </w:r>
    </w:p>
    <w:tbl>
      <w:tblPr>
        <w:tblStyle w:val="GridTable5Dark"/>
        <w:tblW w:w="0" w:type="auto"/>
        <w:tblLook w:val="04A0" w:firstRow="1" w:lastRow="0" w:firstColumn="1" w:lastColumn="0" w:noHBand="0" w:noVBand="1"/>
      </w:tblPr>
      <w:tblGrid>
        <w:gridCol w:w="2013"/>
        <w:gridCol w:w="2198"/>
        <w:gridCol w:w="1673"/>
        <w:gridCol w:w="1248"/>
        <w:gridCol w:w="1248"/>
        <w:gridCol w:w="1248"/>
      </w:tblGrid>
      <w:tr w:rsidR="00CF4756" w:rsidRPr="00E36162" w14:paraId="174F5B4C" w14:textId="77777777" w:rsidTr="00F44D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3" w:type="dxa"/>
            <w:shd w:val="clear" w:color="auto" w:fill="A6A6A6" w:themeFill="background1" w:themeFillShade="A6"/>
            <w:vAlign w:val="center"/>
          </w:tcPr>
          <w:p w14:paraId="2C722DEA" w14:textId="77777777" w:rsidR="00CF4756" w:rsidRPr="00E36162" w:rsidRDefault="00CF4756" w:rsidP="00F44D3A">
            <w:pPr>
              <w:pStyle w:val="Osnovnitekst"/>
              <w:ind w:firstLine="0"/>
              <w:jc w:val="center"/>
              <w:rPr>
                <w:b w:val="0"/>
                <w:bCs w:val="0"/>
                <w:color w:val="auto"/>
                <w:lang w:val="sr-Latn-RS"/>
              </w:rPr>
            </w:pPr>
            <w:r w:rsidRPr="00E36162">
              <w:rPr>
                <w:b w:val="0"/>
                <w:bCs w:val="0"/>
                <w:color w:val="auto"/>
                <w:lang w:val="sr-Latn-RS"/>
              </w:rPr>
              <w:t>Autor</w:t>
            </w:r>
          </w:p>
        </w:tc>
        <w:tc>
          <w:tcPr>
            <w:tcW w:w="2198" w:type="dxa"/>
            <w:shd w:val="clear" w:color="auto" w:fill="A6A6A6" w:themeFill="background1" w:themeFillShade="A6"/>
            <w:vAlign w:val="center"/>
          </w:tcPr>
          <w:p w14:paraId="33583683" w14:textId="77777777" w:rsidR="00CF4756" w:rsidRPr="00E36162" w:rsidRDefault="00CF4756" w:rsidP="00F44D3A">
            <w:pPr>
              <w:pStyle w:val="Osnovnitekst"/>
              <w:ind w:firstLine="0"/>
              <w:jc w:val="center"/>
              <w:cnfStyle w:val="100000000000" w:firstRow="1" w:lastRow="0" w:firstColumn="0" w:lastColumn="0" w:oddVBand="0" w:evenVBand="0" w:oddHBand="0" w:evenHBand="0" w:firstRowFirstColumn="0" w:firstRowLastColumn="0" w:lastRowFirstColumn="0" w:lastRowLastColumn="0"/>
              <w:rPr>
                <w:b w:val="0"/>
                <w:bCs w:val="0"/>
                <w:color w:val="auto"/>
                <w:lang w:val="sr-Latn-RS"/>
              </w:rPr>
            </w:pPr>
            <w:r w:rsidRPr="00E36162">
              <w:rPr>
                <w:b w:val="0"/>
                <w:bCs w:val="0"/>
                <w:color w:val="auto"/>
                <w:lang w:val="sr-Latn-RS"/>
              </w:rPr>
              <w:t>Katedra</w:t>
            </w:r>
          </w:p>
        </w:tc>
        <w:tc>
          <w:tcPr>
            <w:tcW w:w="1673" w:type="dxa"/>
            <w:shd w:val="clear" w:color="auto" w:fill="A6A6A6" w:themeFill="background1" w:themeFillShade="A6"/>
            <w:vAlign w:val="center"/>
          </w:tcPr>
          <w:p w14:paraId="5A300486" w14:textId="77777777" w:rsidR="00CF4756" w:rsidRPr="00E36162" w:rsidRDefault="00CF4756" w:rsidP="00F44D3A">
            <w:pPr>
              <w:pStyle w:val="Osnovnitekst"/>
              <w:ind w:firstLine="0"/>
              <w:jc w:val="center"/>
              <w:cnfStyle w:val="100000000000" w:firstRow="1" w:lastRow="0" w:firstColumn="0" w:lastColumn="0" w:oddVBand="0" w:evenVBand="0" w:oddHBand="0" w:evenHBand="0" w:firstRowFirstColumn="0" w:firstRowLastColumn="0" w:lastRowFirstColumn="0" w:lastRowLastColumn="0"/>
              <w:rPr>
                <w:b w:val="0"/>
                <w:bCs w:val="0"/>
                <w:color w:val="auto"/>
                <w:lang w:val="sr-Latn-RS"/>
              </w:rPr>
            </w:pPr>
            <w:r w:rsidRPr="00E36162">
              <w:rPr>
                <w:b w:val="0"/>
                <w:bCs w:val="0"/>
                <w:color w:val="auto"/>
                <w:lang w:val="sr-Latn-RS"/>
              </w:rPr>
              <w:t>DC</w:t>
            </w:r>
          </w:p>
        </w:tc>
        <w:tc>
          <w:tcPr>
            <w:tcW w:w="1248" w:type="dxa"/>
            <w:shd w:val="clear" w:color="auto" w:fill="A6A6A6" w:themeFill="background1" w:themeFillShade="A6"/>
            <w:vAlign w:val="center"/>
          </w:tcPr>
          <w:p w14:paraId="7F2A66B6" w14:textId="77777777" w:rsidR="00CF4756" w:rsidRPr="00E36162" w:rsidRDefault="00CF4756" w:rsidP="00F44D3A">
            <w:pPr>
              <w:pStyle w:val="Osnovnitekst"/>
              <w:ind w:firstLine="0"/>
              <w:jc w:val="center"/>
              <w:cnfStyle w:val="100000000000" w:firstRow="1" w:lastRow="0" w:firstColumn="0" w:lastColumn="0" w:oddVBand="0" w:evenVBand="0" w:oddHBand="0" w:evenHBand="0" w:firstRowFirstColumn="0" w:firstRowLastColumn="0" w:lastRowFirstColumn="0" w:lastRowLastColumn="0"/>
              <w:rPr>
                <w:color w:val="auto"/>
                <w:lang w:val="sr-Latn-RS"/>
              </w:rPr>
            </w:pPr>
            <w:r w:rsidRPr="00E36162">
              <w:rPr>
                <w:color w:val="auto"/>
                <w:lang w:val="sr-Latn-RS"/>
              </w:rPr>
              <w:t>CC</w:t>
            </w:r>
          </w:p>
        </w:tc>
        <w:tc>
          <w:tcPr>
            <w:tcW w:w="1248" w:type="dxa"/>
            <w:shd w:val="clear" w:color="auto" w:fill="A6A6A6" w:themeFill="background1" w:themeFillShade="A6"/>
            <w:vAlign w:val="center"/>
          </w:tcPr>
          <w:p w14:paraId="18B352C0" w14:textId="77777777" w:rsidR="00CF4756" w:rsidRPr="00E36162" w:rsidRDefault="00CF4756" w:rsidP="00F44D3A">
            <w:pPr>
              <w:pStyle w:val="Osnovnitekst"/>
              <w:ind w:firstLine="0"/>
              <w:jc w:val="center"/>
              <w:cnfStyle w:val="100000000000" w:firstRow="1" w:lastRow="0" w:firstColumn="0" w:lastColumn="0" w:oddVBand="0" w:evenVBand="0" w:oddHBand="0" w:evenHBand="0" w:firstRowFirstColumn="0" w:firstRowLastColumn="0" w:lastRowFirstColumn="0" w:lastRowLastColumn="0"/>
              <w:rPr>
                <w:color w:val="auto"/>
                <w:lang w:val="sr-Latn-RS"/>
              </w:rPr>
            </w:pPr>
            <w:r w:rsidRPr="00E36162">
              <w:rPr>
                <w:color w:val="auto"/>
                <w:lang w:val="sr-Latn-RS"/>
              </w:rPr>
              <w:t>BC</w:t>
            </w:r>
          </w:p>
        </w:tc>
        <w:tc>
          <w:tcPr>
            <w:tcW w:w="1248" w:type="dxa"/>
            <w:shd w:val="clear" w:color="auto" w:fill="A6A6A6" w:themeFill="background1" w:themeFillShade="A6"/>
            <w:vAlign w:val="center"/>
          </w:tcPr>
          <w:p w14:paraId="327A4254" w14:textId="77777777" w:rsidR="00CF4756" w:rsidRPr="00E36162" w:rsidRDefault="00CF4756" w:rsidP="00F44D3A">
            <w:pPr>
              <w:pStyle w:val="Osnovnitekst"/>
              <w:ind w:firstLine="0"/>
              <w:jc w:val="center"/>
              <w:cnfStyle w:val="100000000000" w:firstRow="1" w:lastRow="0" w:firstColumn="0" w:lastColumn="0" w:oddVBand="0" w:evenVBand="0" w:oddHBand="0" w:evenHBand="0" w:firstRowFirstColumn="0" w:firstRowLastColumn="0" w:lastRowFirstColumn="0" w:lastRowLastColumn="0"/>
              <w:rPr>
                <w:color w:val="auto"/>
                <w:lang w:val="sr-Latn-RS"/>
              </w:rPr>
            </w:pPr>
            <w:r w:rsidRPr="00E36162">
              <w:rPr>
                <w:color w:val="auto"/>
                <w:lang w:val="sr-Latn-RS"/>
              </w:rPr>
              <w:t>EVC</w:t>
            </w:r>
          </w:p>
        </w:tc>
      </w:tr>
      <w:tr w:rsidR="00CF4756" w:rsidRPr="00E36162" w14:paraId="16773654" w14:textId="77777777" w:rsidTr="009B6F73">
        <w:trPr>
          <w:cnfStyle w:val="000000100000" w:firstRow="0" w:lastRow="0" w:firstColumn="0" w:lastColumn="0" w:oddVBand="0" w:evenVBand="0" w:oddHBand="1"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2013" w:type="dxa"/>
            <w:shd w:val="clear" w:color="auto" w:fill="A6A6A6" w:themeFill="background1" w:themeFillShade="A6"/>
            <w:vAlign w:val="center"/>
          </w:tcPr>
          <w:p w14:paraId="5A6E30B9" w14:textId="77777777" w:rsidR="00CF4756" w:rsidRPr="00E36162" w:rsidRDefault="00CF4756" w:rsidP="00F44D3A">
            <w:pPr>
              <w:pStyle w:val="Osnovnitekst"/>
              <w:ind w:firstLine="0"/>
              <w:jc w:val="center"/>
              <w:rPr>
                <w:b w:val="0"/>
                <w:bCs w:val="0"/>
                <w:color w:val="auto"/>
                <w:lang w:val="sr-Latn-RS"/>
              </w:rPr>
            </w:pPr>
            <w:r w:rsidRPr="00E36162">
              <w:rPr>
                <w:b w:val="0"/>
                <w:bCs w:val="0"/>
                <w:color w:val="auto"/>
                <w:lang w:val="sr-Latn-RS"/>
              </w:rPr>
              <w:t>Ivana Lazarević</w:t>
            </w:r>
          </w:p>
        </w:tc>
        <w:tc>
          <w:tcPr>
            <w:tcW w:w="2198" w:type="dxa"/>
            <w:shd w:val="clear" w:color="auto" w:fill="D9D9D9" w:themeFill="background1" w:themeFillShade="D9"/>
            <w:vAlign w:val="center"/>
          </w:tcPr>
          <w:p w14:paraId="5050194D" w14:textId="77777777" w:rsidR="00CF4756" w:rsidRPr="00E36162" w:rsidRDefault="00CF4756" w:rsidP="00F44D3A">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Katedra za mikrobiologiju</w:t>
            </w:r>
          </w:p>
        </w:tc>
        <w:tc>
          <w:tcPr>
            <w:tcW w:w="1673" w:type="dxa"/>
            <w:shd w:val="clear" w:color="auto" w:fill="D9D9D9" w:themeFill="background1" w:themeFillShade="D9"/>
            <w:vAlign w:val="center"/>
          </w:tcPr>
          <w:p w14:paraId="2BE76E9F" w14:textId="77777777" w:rsidR="00CF4756" w:rsidRPr="00E36162" w:rsidRDefault="00CF4756" w:rsidP="00F44D3A">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0.36</w:t>
            </w:r>
          </w:p>
        </w:tc>
        <w:tc>
          <w:tcPr>
            <w:tcW w:w="1248" w:type="dxa"/>
            <w:shd w:val="clear" w:color="auto" w:fill="D9D9D9" w:themeFill="background1" w:themeFillShade="D9"/>
            <w:vAlign w:val="center"/>
          </w:tcPr>
          <w:p w14:paraId="688BA6D2" w14:textId="77777777" w:rsidR="00CF4756" w:rsidRPr="00E36162" w:rsidRDefault="00CF4756" w:rsidP="00F44D3A">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0.55</w:t>
            </w:r>
          </w:p>
        </w:tc>
        <w:tc>
          <w:tcPr>
            <w:tcW w:w="1248" w:type="dxa"/>
            <w:shd w:val="clear" w:color="auto" w:fill="D9D9D9" w:themeFill="background1" w:themeFillShade="D9"/>
            <w:vAlign w:val="center"/>
          </w:tcPr>
          <w:p w14:paraId="508BB70E" w14:textId="77777777" w:rsidR="00CF4756" w:rsidRPr="00E36162" w:rsidRDefault="00CF4756" w:rsidP="00F44D3A">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0.17</w:t>
            </w:r>
          </w:p>
        </w:tc>
        <w:tc>
          <w:tcPr>
            <w:tcW w:w="1248" w:type="dxa"/>
            <w:shd w:val="clear" w:color="auto" w:fill="D9D9D9" w:themeFill="background1" w:themeFillShade="D9"/>
            <w:vAlign w:val="center"/>
          </w:tcPr>
          <w:p w14:paraId="1AFA7C17" w14:textId="77777777" w:rsidR="00CF4756" w:rsidRPr="00E36162" w:rsidRDefault="00CF4756" w:rsidP="00F44D3A">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0.30</w:t>
            </w:r>
          </w:p>
        </w:tc>
      </w:tr>
      <w:tr w:rsidR="009B6F73" w:rsidRPr="00E36162" w14:paraId="1FE55DA3" w14:textId="77777777" w:rsidTr="00F44D3A">
        <w:tc>
          <w:tcPr>
            <w:cnfStyle w:val="001000000000" w:firstRow="0" w:lastRow="0" w:firstColumn="1" w:lastColumn="0" w:oddVBand="0" w:evenVBand="0" w:oddHBand="0" w:evenHBand="0" w:firstRowFirstColumn="0" w:firstRowLastColumn="0" w:lastRowFirstColumn="0" w:lastRowLastColumn="0"/>
            <w:tcW w:w="2013" w:type="dxa"/>
            <w:shd w:val="clear" w:color="auto" w:fill="A6A6A6" w:themeFill="background1" w:themeFillShade="A6"/>
            <w:vAlign w:val="center"/>
          </w:tcPr>
          <w:p w14:paraId="766C024A" w14:textId="01D66F67" w:rsidR="009B6F73" w:rsidRPr="00E36162" w:rsidRDefault="009B6F73" w:rsidP="009B6F73">
            <w:pPr>
              <w:pStyle w:val="Osnovnitekst"/>
              <w:ind w:firstLine="0"/>
              <w:jc w:val="center"/>
              <w:rPr>
                <w:b w:val="0"/>
                <w:bCs w:val="0"/>
                <w:color w:val="auto"/>
                <w:lang w:val="sr-Latn-RS"/>
              </w:rPr>
            </w:pPr>
            <w:r w:rsidRPr="00E36162">
              <w:rPr>
                <w:b w:val="0"/>
                <w:bCs w:val="0"/>
                <w:color w:val="auto"/>
                <w:lang w:val="sr-Latn-RS"/>
              </w:rPr>
              <w:t>Goran Stevanović</w:t>
            </w:r>
          </w:p>
        </w:tc>
        <w:tc>
          <w:tcPr>
            <w:tcW w:w="2198" w:type="dxa"/>
            <w:shd w:val="clear" w:color="auto" w:fill="D9D9D9" w:themeFill="background1" w:themeFillShade="D9"/>
            <w:vAlign w:val="center"/>
          </w:tcPr>
          <w:p w14:paraId="28A0BF8E" w14:textId="30D5659F" w:rsidR="009B6F73" w:rsidRPr="00E36162" w:rsidRDefault="009B6F73" w:rsidP="009B6F73">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Infektivne bolesti</w:t>
            </w:r>
          </w:p>
        </w:tc>
        <w:tc>
          <w:tcPr>
            <w:tcW w:w="1673" w:type="dxa"/>
            <w:shd w:val="clear" w:color="auto" w:fill="D9D9D9" w:themeFill="background1" w:themeFillShade="D9"/>
            <w:vAlign w:val="center"/>
          </w:tcPr>
          <w:p w14:paraId="39E16900" w14:textId="251A2473" w:rsidR="009B6F73" w:rsidRPr="00E36162" w:rsidRDefault="009B6F73" w:rsidP="009B6F73">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0.29</w:t>
            </w:r>
          </w:p>
        </w:tc>
        <w:tc>
          <w:tcPr>
            <w:tcW w:w="1248" w:type="dxa"/>
            <w:shd w:val="clear" w:color="auto" w:fill="D9D9D9" w:themeFill="background1" w:themeFillShade="D9"/>
            <w:vAlign w:val="center"/>
          </w:tcPr>
          <w:p w14:paraId="17860A9B" w14:textId="34113DAE" w:rsidR="009B6F73" w:rsidRPr="00E36162" w:rsidRDefault="009B6F73" w:rsidP="009B6F73">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0.51</w:t>
            </w:r>
          </w:p>
        </w:tc>
        <w:tc>
          <w:tcPr>
            <w:tcW w:w="1248" w:type="dxa"/>
            <w:shd w:val="clear" w:color="auto" w:fill="D9D9D9" w:themeFill="background1" w:themeFillShade="D9"/>
            <w:vAlign w:val="center"/>
          </w:tcPr>
          <w:p w14:paraId="0C519B7A" w14:textId="59AE7389" w:rsidR="009B6F73" w:rsidRPr="00E36162" w:rsidRDefault="009B6F73" w:rsidP="009B6F73">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0.06</w:t>
            </w:r>
          </w:p>
        </w:tc>
        <w:tc>
          <w:tcPr>
            <w:tcW w:w="1248" w:type="dxa"/>
            <w:shd w:val="clear" w:color="auto" w:fill="D9D9D9" w:themeFill="background1" w:themeFillShade="D9"/>
            <w:vAlign w:val="center"/>
          </w:tcPr>
          <w:p w14:paraId="31C64F85" w14:textId="712FC4CD" w:rsidR="009B6F73" w:rsidRPr="00E36162" w:rsidRDefault="009B6F73" w:rsidP="009B6F73">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0.27</w:t>
            </w:r>
          </w:p>
        </w:tc>
      </w:tr>
      <w:tr w:rsidR="009B6F73" w:rsidRPr="00E36162" w14:paraId="3EA47BFC" w14:textId="77777777" w:rsidTr="00F44D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3" w:type="dxa"/>
            <w:shd w:val="clear" w:color="auto" w:fill="A6A6A6" w:themeFill="background1" w:themeFillShade="A6"/>
            <w:vAlign w:val="center"/>
          </w:tcPr>
          <w:p w14:paraId="3D45F228" w14:textId="37A7601F" w:rsidR="009B6F73" w:rsidRPr="00E36162" w:rsidRDefault="009B6F73" w:rsidP="009B6F73">
            <w:pPr>
              <w:pStyle w:val="Osnovnitekst"/>
              <w:ind w:firstLine="0"/>
              <w:jc w:val="center"/>
              <w:rPr>
                <w:b w:val="0"/>
                <w:bCs w:val="0"/>
                <w:color w:val="auto"/>
                <w:lang w:val="sr-Latn-RS"/>
              </w:rPr>
            </w:pPr>
            <w:r w:rsidRPr="00E36162">
              <w:rPr>
                <w:b w:val="0"/>
                <w:bCs w:val="0"/>
                <w:color w:val="auto"/>
                <w:lang w:val="sr-Latn-RS"/>
              </w:rPr>
              <w:t>Vera Pravica</w:t>
            </w:r>
          </w:p>
        </w:tc>
        <w:tc>
          <w:tcPr>
            <w:tcW w:w="2198" w:type="dxa"/>
            <w:shd w:val="clear" w:color="auto" w:fill="D9D9D9" w:themeFill="background1" w:themeFillShade="D9"/>
            <w:vAlign w:val="center"/>
          </w:tcPr>
          <w:p w14:paraId="3F67CE5C" w14:textId="6CC4234C" w:rsidR="009B6F73" w:rsidRPr="00E36162" w:rsidRDefault="009B6F73" w:rsidP="009B6F73">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Katedra za imunologiju</w:t>
            </w:r>
          </w:p>
        </w:tc>
        <w:tc>
          <w:tcPr>
            <w:tcW w:w="1673" w:type="dxa"/>
            <w:shd w:val="clear" w:color="auto" w:fill="D9D9D9" w:themeFill="background1" w:themeFillShade="D9"/>
            <w:vAlign w:val="center"/>
          </w:tcPr>
          <w:p w14:paraId="0C64737F" w14:textId="605A28DC" w:rsidR="009B6F73" w:rsidRPr="00E36162" w:rsidRDefault="009B6F73" w:rsidP="009B6F73">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0.23</w:t>
            </w:r>
          </w:p>
        </w:tc>
        <w:tc>
          <w:tcPr>
            <w:tcW w:w="1248" w:type="dxa"/>
            <w:shd w:val="clear" w:color="auto" w:fill="D9D9D9" w:themeFill="background1" w:themeFillShade="D9"/>
            <w:vAlign w:val="center"/>
          </w:tcPr>
          <w:p w14:paraId="04AF7AF9" w14:textId="591A5D7F" w:rsidR="009B6F73" w:rsidRPr="00E36162" w:rsidRDefault="009B6F73" w:rsidP="009B6F73">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0.51</w:t>
            </w:r>
          </w:p>
        </w:tc>
        <w:tc>
          <w:tcPr>
            <w:tcW w:w="1248" w:type="dxa"/>
            <w:shd w:val="clear" w:color="auto" w:fill="D9D9D9" w:themeFill="background1" w:themeFillShade="D9"/>
            <w:vAlign w:val="center"/>
          </w:tcPr>
          <w:p w14:paraId="5B0D5FE6" w14:textId="04C7999C" w:rsidR="009B6F73" w:rsidRPr="00E36162" w:rsidRDefault="009B6F73" w:rsidP="009B6F73">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0.05</w:t>
            </w:r>
          </w:p>
        </w:tc>
        <w:tc>
          <w:tcPr>
            <w:tcW w:w="1248" w:type="dxa"/>
            <w:shd w:val="clear" w:color="auto" w:fill="D9D9D9" w:themeFill="background1" w:themeFillShade="D9"/>
            <w:vAlign w:val="center"/>
          </w:tcPr>
          <w:p w14:paraId="2B24D24C" w14:textId="18054F22" w:rsidR="009B6F73" w:rsidRPr="00E36162" w:rsidRDefault="009B6F73" w:rsidP="009B6F73">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0.12</w:t>
            </w:r>
          </w:p>
        </w:tc>
      </w:tr>
      <w:tr w:rsidR="00CF4756" w:rsidRPr="00E36162" w14:paraId="0B604D7B" w14:textId="77777777" w:rsidTr="00F44D3A">
        <w:tc>
          <w:tcPr>
            <w:cnfStyle w:val="001000000000" w:firstRow="0" w:lastRow="0" w:firstColumn="1" w:lastColumn="0" w:oddVBand="0" w:evenVBand="0" w:oddHBand="0" w:evenHBand="0" w:firstRowFirstColumn="0" w:firstRowLastColumn="0" w:lastRowFirstColumn="0" w:lastRowLastColumn="0"/>
            <w:tcW w:w="2013" w:type="dxa"/>
            <w:shd w:val="clear" w:color="auto" w:fill="A6A6A6" w:themeFill="background1" w:themeFillShade="A6"/>
            <w:vAlign w:val="center"/>
          </w:tcPr>
          <w:p w14:paraId="47354C3C" w14:textId="074FAEC1" w:rsidR="00CF4756" w:rsidRPr="00E36162" w:rsidRDefault="009B6F73" w:rsidP="00F44D3A">
            <w:pPr>
              <w:pStyle w:val="Osnovnitekst"/>
              <w:ind w:firstLine="0"/>
              <w:jc w:val="center"/>
              <w:rPr>
                <w:b w:val="0"/>
                <w:bCs w:val="0"/>
                <w:color w:val="auto"/>
                <w:lang w:val="sr-Latn-RS"/>
              </w:rPr>
            </w:pPr>
            <w:r w:rsidRPr="00E36162">
              <w:rPr>
                <w:b w:val="0"/>
                <w:bCs w:val="0"/>
                <w:color w:val="auto"/>
                <w:lang w:val="sr-Latn-RS"/>
              </w:rPr>
              <w:t>Sandra Spasić-Grujičić</w:t>
            </w:r>
          </w:p>
        </w:tc>
        <w:tc>
          <w:tcPr>
            <w:tcW w:w="2198" w:type="dxa"/>
            <w:shd w:val="clear" w:color="auto" w:fill="D9D9D9" w:themeFill="background1" w:themeFillShade="D9"/>
            <w:vAlign w:val="center"/>
          </w:tcPr>
          <w:p w14:paraId="62BA83E5" w14:textId="77777777" w:rsidR="00CF4756" w:rsidRPr="00E36162" w:rsidRDefault="00CF4756" w:rsidP="00F44D3A">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Katedra za epidemiologiju</w:t>
            </w:r>
          </w:p>
        </w:tc>
        <w:tc>
          <w:tcPr>
            <w:tcW w:w="1673" w:type="dxa"/>
            <w:shd w:val="clear" w:color="auto" w:fill="D9D9D9" w:themeFill="background1" w:themeFillShade="D9"/>
            <w:vAlign w:val="center"/>
          </w:tcPr>
          <w:p w14:paraId="2862C9D3" w14:textId="0B9FD954" w:rsidR="00CF4756" w:rsidRPr="00E36162" w:rsidRDefault="009B6F73" w:rsidP="00F44D3A">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0.15</w:t>
            </w:r>
          </w:p>
        </w:tc>
        <w:tc>
          <w:tcPr>
            <w:tcW w:w="1248" w:type="dxa"/>
            <w:shd w:val="clear" w:color="auto" w:fill="D9D9D9" w:themeFill="background1" w:themeFillShade="D9"/>
            <w:vAlign w:val="center"/>
          </w:tcPr>
          <w:p w14:paraId="70E57120" w14:textId="3FA8A0B5" w:rsidR="00CF4756" w:rsidRPr="00E36162" w:rsidRDefault="009B6F73" w:rsidP="00F44D3A">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0.44</w:t>
            </w:r>
          </w:p>
        </w:tc>
        <w:tc>
          <w:tcPr>
            <w:tcW w:w="1248" w:type="dxa"/>
            <w:shd w:val="clear" w:color="auto" w:fill="D9D9D9" w:themeFill="background1" w:themeFillShade="D9"/>
            <w:vAlign w:val="center"/>
          </w:tcPr>
          <w:p w14:paraId="2D31D1C9" w14:textId="53414A5B" w:rsidR="00CF4756" w:rsidRPr="00E36162" w:rsidRDefault="009B6F73" w:rsidP="00F44D3A">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0.03</w:t>
            </w:r>
          </w:p>
        </w:tc>
        <w:tc>
          <w:tcPr>
            <w:tcW w:w="1248" w:type="dxa"/>
            <w:shd w:val="clear" w:color="auto" w:fill="D9D9D9" w:themeFill="background1" w:themeFillShade="D9"/>
            <w:vAlign w:val="center"/>
          </w:tcPr>
          <w:p w14:paraId="6B49DAEB" w14:textId="4F1BDC65" w:rsidR="00CF4756" w:rsidRPr="00E36162" w:rsidRDefault="009B6F73" w:rsidP="00F44D3A">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0.07</w:t>
            </w:r>
          </w:p>
        </w:tc>
      </w:tr>
    </w:tbl>
    <w:p w14:paraId="6D2EA1F8" w14:textId="77777777" w:rsidR="00CF4756" w:rsidRPr="00E36162" w:rsidRDefault="00CF4756" w:rsidP="00CA296D">
      <w:pPr>
        <w:pStyle w:val="Osnovnitekst"/>
        <w:ind w:firstLine="0"/>
        <w:rPr>
          <w:b/>
          <w:bCs/>
          <w:lang w:val="sr-Latn-RS"/>
        </w:rPr>
      </w:pPr>
    </w:p>
    <w:p w14:paraId="11501F73" w14:textId="77777777" w:rsidR="00CF4756" w:rsidRPr="00E36162" w:rsidRDefault="00CF4756" w:rsidP="00CA296D">
      <w:pPr>
        <w:pStyle w:val="Osnovnitekst"/>
        <w:ind w:firstLine="0"/>
        <w:rPr>
          <w:lang w:val="sr-Latn-RS"/>
        </w:rPr>
      </w:pPr>
    </w:p>
    <w:p w14:paraId="6CB9157C" w14:textId="7894C392" w:rsidR="009B6F73" w:rsidRPr="00E36162" w:rsidRDefault="00E36162" w:rsidP="009B6F73">
      <w:pPr>
        <w:pStyle w:val="Oznakatabele"/>
        <w:jc w:val="left"/>
        <w:rPr>
          <w:b w:val="0"/>
          <w:bCs w:val="0"/>
          <w:sz w:val="22"/>
          <w:szCs w:val="22"/>
          <w:lang w:val="sr-Latn-RS"/>
        </w:rPr>
      </w:pPr>
      <w:r w:rsidRPr="00E36162">
        <w:rPr>
          <w:b w:val="0"/>
          <w:bCs w:val="0"/>
          <w:sz w:val="22"/>
          <w:szCs w:val="22"/>
          <w:lang w:val="sr-Latn-RS"/>
        </w:rPr>
        <w:lastRenderedPageBreak/>
        <w:t>U tabeli 6.1.4. pri</w:t>
      </w:r>
      <w:r>
        <w:rPr>
          <w:b w:val="0"/>
          <w:bCs w:val="0"/>
          <w:sz w:val="22"/>
          <w:szCs w:val="22"/>
          <w:lang w:val="sr-Latn-RS"/>
        </w:rPr>
        <w:t>kazano je 5 najuticajnijih autora po relacionoj centralnosti, to su autori koji povezuju različite delove mreže.</w:t>
      </w:r>
    </w:p>
    <w:p w14:paraId="74C03EA9" w14:textId="048490F1" w:rsidR="003D748D" w:rsidRPr="00E36162" w:rsidRDefault="003D748D" w:rsidP="003D748D">
      <w:pPr>
        <w:pStyle w:val="Oznakatabele"/>
        <w:rPr>
          <w:lang w:val="sr-Latn-RS"/>
        </w:rPr>
      </w:pPr>
      <w:r w:rsidRPr="00E36162">
        <w:rPr>
          <w:lang w:val="sr-Latn-RS"/>
        </w:rPr>
        <w:t>Tabela 6.</w:t>
      </w:r>
      <w:r w:rsidR="00CF4756" w:rsidRPr="00E36162">
        <w:rPr>
          <w:lang w:val="sr-Latn-RS"/>
        </w:rPr>
        <w:t>1</w:t>
      </w:r>
      <w:r w:rsidRPr="00E36162">
        <w:rPr>
          <w:lang w:val="sr-Latn-RS"/>
        </w:rPr>
        <w:t>.</w:t>
      </w:r>
      <w:r w:rsidR="00CF4756" w:rsidRPr="00E36162">
        <w:rPr>
          <w:lang w:val="sr-Latn-RS"/>
        </w:rPr>
        <w:t>4</w:t>
      </w:r>
      <w:r w:rsidRPr="00E36162">
        <w:rPr>
          <w:lang w:val="sr-Latn-RS"/>
        </w:rPr>
        <w:t>. Prikaz autora opadajući po</w:t>
      </w:r>
      <w:r w:rsidR="00CF4756" w:rsidRPr="00E36162">
        <w:rPr>
          <w:lang w:val="sr-Latn-RS"/>
        </w:rPr>
        <w:t xml:space="preserve"> relacionoj</w:t>
      </w:r>
      <w:r w:rsidRPr="00E36162">
        <w:rPr>
          <w:lang w:val="sr-Latn-RS"/>
        </w:rPr>
        <w:t xml:space="preserve"> centralnosti</w:t>
      </w:r>
      <w:r w:rsidR="00CF4756" w:rsidRPr="00E36162">
        <w:rPr>
          <w:lang w:val="sr-Latn-RS"/>
        </w:rPr>
        <w:t>.</w:t>
      </w:r>
    </w:p>
    <w:tbl>
      <w:tblPr>
        <w:tblStyle w:val="GridTable5Dark"/>
        <w:tblW w:w="0" w:type="auto"/>
        <w:tblLook w:val="04A0" w:firstRow="1" w:lastRow="0" w:firstColumn="1" w:lastColumn="0" w:noHBand="0" w:noVBand="1"/>
      </w:tblPr>
      <w:tblGrid>
        <w:gridCol w:w="2013"/>
        <w:gridCol w:w="2198"/>
        <w:gridCol w:w="1673"/>
        <w:gridCol w:w="1248"/>
        <w:gridCol w:w="1248"/>
        <w:gridCol w:w="1248"/>
      </w:tblGrid>
      <w:tr w:rsidR="003D748D" w:rsidRPr="00E36162" w14:paraId="39E92509" w14:textId="77777777" w:rsidTr="00F44D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3" w:type="dxa"/>
            <w:shd w:val="clear" w:color="auto" w:fill="A6A6A6" w:themeFill="background1" w:themeFillShade="A6"/>
            <w:vAlign w:val="center"/>
          </w:tcPr>
          <w:p w14:paraId="0E30BF60" w14:textId="77777777" w:rsidR="003D748D" w:rsidRPr="00E36162" w:rsidRDefault="003D748D" w:rsidP="00F44D3A">
            <w:pPr>
              <w:pStyle w:val="Osnovnitekst"/>
              <w:ind w:firstLine="0"/>
              <w:jc w:val="center"/>
              <w:rPr>
                <w:b w:val="0"/>
                <w:bCs w:val="0"/>
                <w:color w:val="auto"/>
                <w:lang w:val="sr-Latn-RS"/>
              </w:rPr>
            </w:pPr>
            <w:r w:rsidRPr="00E36162">
              <w:rPr>
                <w:b w:val="0"/>
                <w:bCs w:val="0"/>
                <w:color w:val="auto"/>
                <w:lang w:val="sr-Latn-RS"/>
              </w:rPr>
              <w:t>Autor</w:t>
            </w:r>
          </w:p>
        </w:tc>
        <w:tc>
          <w:tcPr>
            <w:tcW w:w="2198" w:type="dxa"/>
            <w:shd w:val="clear" w:color="auto" w:fill="A6A6A6" w:themeFill="background1" w:themeFillShade="A6"/>
            <w:vAlign w:val="center"/>
          </w:tcPr>
          <w:p w14:paraId="7F2A8197" w14:textId="77777777" w:rsidR="003D748D" w:rsidRPr="00E36162" w:rsidRDefault="003D748D" w:rsidP="00F44D3A">
            <w:pPr>
              <w:pStyle w:val="Osnovnitekst"/>
              <w:ind w:firstLine="0"/>
              <w:jc w:val="center"/>
              <w:cnfStyle w:val="100000000000" w:firstRow="1" w:lastRow="0" w:firstColumn="0" w:lastColumn="0" w:oddVBand="0" w:evenVBand="0" w:oddHBand="0" w:evenHBand="0" w:firstRowFirstColumn="0" w:firstRowLastColumn="0" w:lastRowFirstColumn="0" w:lastRowLastColumn="0"/>
              <w:rPr>
                <w:b w:val="0"/>
                <w:bCs w:val="0"/>
                <w:color w:val="auto"/>
                <w:lang w:val="sr-Latn-RS"/>
              </w:rPr>
            </w:pPr>
            <w:r w:rsidRPr="00E36162">
              <w:rPr>
                <w:b w:val="0"/>
                <w:bCs w:val="0"/>
                <w:color w:val="auto"/>
                <w:lang w:val="sr-Latn-RS"/>
              </w:rPr>
              <w:t>Katedra</w:t>
            </w:r>
          </w:p>
        </w:tc>
        <w:tc>
          <w:tcPr>
            <w:tcW w:w="1673" w:type="dxa"/>
            <w:shd w:val="clear" w:color="auto" w:fill="A6A6A6" w:themeFill="background1" w:themeFillShade="A6"/>
            <w:vAlign w:val="center"/>
          </w:tcPr>
          <w:p w14:paraId="1CBA7525" w14:textId="77777777" w:rsidR="003D748D" w:rsidRPr="00E36162" w:rsidRDefault="003D748D" w:rsidP="00F44D3A">
            <w:pPr>
              <w:pStyle w:val="Osnovnitekst"/>
              <w:ind w:firstLine="0"/>
              <w:jc w:val="center"/>
              <w:cnfStyle w:val="100000000000" w:firstRow="1" w:lastRow="0" w:firstColumn="0" w:lastColumn="0" w:oddVBand="0" w:evenVBand="0" w:oddHBand="0" w:evenHBand="0" w:firstRowFirstColumn="0" w:firstRowLastColumn="0" w:lastRowFirstColumn="0" w:lastRowLastColumn="0"/>
              <w:rPr>
                <w:b w:val="0"/>
                <w:bCs w:val="0"/>
                <w:color w:val="auto"/>
                <w:lang w:val="sr-Latn-RS"/>
              </w:rPr>
            </w:pPr>
            <w:r w:rsidRPr="00E36162">
              <w:rPr>
                <w:b w:val="0"/>
                <w:bCs w:val="0"/>
                <w:color w:val="auto"/>
                <w:lang w:val="sr-Latn-RS"/>
              </w:rPr>
              <w:t>DC</w:t>
            </w:r>
          </w:p>
        </w:tc>
        <w:tc>
          <w:tcPr>
            <w:tcW w:w="1248" w:type="dxa"/>
            <w:shd w:val="clear" w:color="auto" w:fill="A6A6A6" w:themeFill="background1" w:themeFillShade="A6"/>
            <w:vAlign w:val="center"/>
          </w:tcPr>
          <w:p w14:paraId="382CC683" w14:textId="77777777" w:rsidR="003D748D" w:rsidRPr="00E36162" w:rsidRDefault="003D748D" w:rsidP="00F44D3A">
            <w:pPr>
              <w:pStyle w:val="Osnovnitekst"/>
              <w:ind w:firstLine="0"/>
              <w:jc w:val="center"/>
              <w:cnfStyle w:val="100000000000" w:firstRow="1" w:lastRow="0" w:firstColumn="0" w:lastColumn="0" w:oddVBand="0" w:evenVBand="0" w:oddHBand="0" w:evenHBand="0" w:firstRowFirstColumn="0" w:firstRowLastColumn="0" w:lastRowFirstColumn="0" w:lastRowLastColumn="0"/>
              <w:rPr>
                <w:color w:val="auto"/>
                <w:lang w:val="sr-Latn-RS"/>
              </w:rPr>
            </w:pPr>
            <w:r w:rsidRPr="00E36162">
              <w:rPr>
                <w:color w:val="auto"/>
                <w:lang w:val="sr-Latn-RS"/>
              </w:rPr>
              <w:t>CC</w:t>
            </w:r>
          </w:p>
        </w:tc>
        <w:tc>
          <w:tcPr>
            <w:tcW w:w="1248" w:type="dxa"/>
            <w:shd w:val="clear" w:color="auto" w:fill="A6A6A6" w:themeFill="background1" w:themeFillShade="A6"/>
            <w:vAlign w:val="center"/>
          </w:tcPr>
          <w:p w14:paraId="28C860AA" w14:textId="77777777" w:rsidR="003D748D" w:rsidRPr="00E36162" w:rsidRDefault="003D748D" w:rsidP="00F44D3A">
            <w:pPr>
              <w:pStyle w:val="Osnovnitekst"/>
              <w:ind w:firstLine="0"/>
              <w:jc w:val="center"/>
              <w:cnfStyle w:val="100000000000" w:firstRow="1" w:lastRow="0" w:firstColumn="0" w:lastColumn="0" w:oddVBand="0" w:evenVBand="0" w:oddHBand="0" w:evenHBand="0" w:firstRowFirstColumn="0" w:firstRowLastColumn="0" w:lastRowFirstColumn="0" w:lastRowLastColumn="0"/>
              <w:rPr>
                <w:color w:val="auto"/>
                <w:lang w:val="sr-Latn-RS"/>
              </w:rPr>
            </w:pPr>
            <w:r w:rsidRPr="00E36162">
              <w:rPr>
                <w:color w:val="auto"/>
                <w:lang w:val="sr-Latn-RS"/>
              </w:rPr>
              <w:t>BC</w:t>
            </w:r>
          </w:p>
        </w:tc>
        <w:tc>
          <w:tcPr>
            <w:tcW w:w="1248" w:type="dxa"/>
            <w:shd w:val="clear" w:color="auto" w:fill="A6A6A6" w:themeFill="background1" w:themeFillShade="A6"/>
            <w:vAlign w:val="center"/>
          </w:tcPr>
          <w:p w14:paraId="2A3121C4" w14:textId="77777777" w:rsidR="003D748D" w:rsidRPr="00E36162" w:rsidRDefault="003D748D" w:rsidP="00F44D3A">
            <w:pPr>
              <w:pStyle w:val="Osnovnitekst"/>
              <w:ind w:firstLine="0"/>
              <w:jc w:val="center"/>
              <w:cnfStyle w:val="100000000000" w:firstRow="1" w:lastRow="0" w:firstColumn="0" w:lastColumn="0" w:oddVBand="0" w:evenVBand="0" w:oddHBand="0" w:evenHBand="0" w:firstRowFirstColumn="0" w:firstRowLastColumn="0" w:lastRowFirstColumn="0" w:lastRowLastColumn="0"/>
              <w:rPr>
                <w:color w:val="auto"/>
                <w:lang w:val="sr-Latn-RS"/>
              </w:rPr>
            </w:pPr>
            <w:r w:rsidRPr="00E36162">
              <w:rPr>
                <w:color w:val="auto"/>
                <w:lang w:val="sr-Latn-RS"/>
              </w:rPr>
              <w:t>EVC</w:t>
            </w:r>
          </w:p>
        </w:tc>
      </w:tr>
      <w:tr w:rsidR="003D748D" w:rsidRPr="00E36162" w14:paraId="4B58ABC3" w14:textId="77777777" w:rsidTr="00F44D3A">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2013" w:type="dxa"/>
            <w:shd w:val="clear" w:color="auto" w:fill="A6A6A6" w:themeFill="background1" w:themeFillShade="A6"/>
            <w:vAlign w:val="center"/>
          </w:tcPr>
          <w:p w14:paraId="403E9306" w14:textId="77777777" w:rsidR="003D748D" w:rsidRPr="00E36162" w:rsidRDefault="003D748D" w:rsidP="00F44D3A">
            <w:pPr>
              <w:pStyle w:val="Osnovnitekst"/>
              <w:ind w:firstLine="0"/>
              <w:jc w:val="center"/>
              <w:rPr>
                <w:b w:val="0"/>
                <w:bCs w:val="0"/>
                <w:color w:val="auto"/>
                <w:lang w:val="sr-Latn-RS"/>
              </w:rPr>
            </w:pPr>
            <w:r w:rsidRPr="00E36162">
              <w:rPr>
                <w:b w:val="0"/>
                <w:bCs w:val="0"/>
                <w:color w:val="auto"/>
                <w:lang w:val="sr-Latn-RS"/>
              </w:rPr>
              <w:t>Ivana Lazarević</w:t>
            </w:r>
          </w:p>
        </w:tc>
        <w:tc>
          <w:tcPr>
            <w:tcW w:w="2198" w:type="dxa"/>
            <w:shd w:val="clear" w:color="auto" w:fill="D9D9D9" w:themeFill="background1" w:themeFillShade="D9"/>
            <w:vAlign w:val="center"/>
          </w:tcPr>
          <w:p w14:paraId="3B9B3555" w14:textId="77777777" w:rsidR="003D748D" w:rsidRPr="00E36162" w:rsidRDefault="003D748D" w:rsidP="00F44D3A">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Katedra za mikrobiologiju</w:t>
            </w:r>
          </w:p>
        </w:tc>
        <w:tc>
          <w:tcPr>
            <w:tcW w:w="1673" w:type="dxa"/>
            <w:shd w:val="clear" w:color="auto" w:fill="D9D9D9" w:themeFill="background1" w:themeFillShade="D9"/>
            <w:vAlign w:val="center"/>
          </w:tcPr>
          <w:p w14:paraId="4C59C3C9" w14:textId="77777777" w:rsidR="003D748D" w:rsidRPr="00E36162" w:rsidRDefault="003D748D" w:rsidP="00F44D3A">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0.36</w:t>
            </w:r>
          </w:p>
        </w:tc>
        <w:tc>
          <w:tcPr>
            <w:tcW w:w="1248" w:type="dxa"/>
            <w:shd w:val="clear" w:color="auto" w:fill="D9D9D9" w:themeFill="background1" w:themeFillShade="D9"/>
            <w:vAlign w:val="center"/>
          </w:tcPr>
          <w:p w14:paraId="2AB8E1EB" w14:textId="77777777" w:rsidR="003D748D" w:rsidRPr="00E36162" w:rsidRDefault="003D748D" w:rsidP="00F44D3A">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0.55</w:t>
            </w:r>
          </w:p>
        </w:tc>
        <w:tc>
          <w:tcPr>
            <w:tcW w:w="1248" w:type="dxa"/>
            <w:shd w:val="clear" w:color="auto" w:fill="D9D9D9" w:themeFill="background1" w:themeFillShade="D9"/>
            <w:vAlign w:val="center"/>
          </w:tcPr>
          <w:p w14:paraId="11BFBD6E" w14:textId="77777777" w:rsidR="003D748D" w:rsidRPr="00E36162" w:rsidRDefault="003D748D" w:rsidP="00F44D3A">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0.17</w:t>
            </w:r>
          </w:p>
        </w:tc>
        <w:tc>
          <w:tcPr>
            <w:tcW w:w="1248" w:type="dxa"/>
            <w:shd w:val="clear" w:color="auto" w:fill="D9D9D9" w:themeFill="background1" w:themeFillShade="D9"/>
            <w:vAlign w:val="center"/>
          </w:tcPr>
          <w:p w14:paraId="03D2DC43" w14:textId="77777777" w:rsidR="003D748D" w:rsidRPr="00E36162" w:rsidRDefault="003D748D" w:rsidP="00F44D3A">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0.30</w:t>
            </w:r>
          </w:p>
        </w:tc>
      </w:tr>
      <w:tr w:rsidR="003D748D" w:rsidRPr="00E36162" w14:paraId="6C4DCAF4" w14:textId="77777777" w:rsidTr="00F44D3A">
        <w:tc>
          <w:tcPr>
            <w:cnfStyle w:val="001000000000" w:firstRow="0" w:lastRow="0" w:firstColumn="1" w:lastColumn="0" w:oddVBand="0" w:evenVBand="0" w:oddHBand="0" w:evenHBand="0" w:firstRowFirstColumn="0" w:firstRowLastColumn="0" w:lastRowFirstColumn="0" w:lastRowLastColumn="0"/>
            <w:tcW w:w="2013" w:type="dxa"/>
            <w:shd w:val="clear" w:color="auto" w:fill="A6A6A6" w:themeFill="background1" w:themeFillShade="A6"/>
            <w:vAlign w:val="center"/>
          </w:tcPr>
          <w:p w14:paraId="23C2453D" w14:textId="11A0663E" w:rsidR="003D748D" w:rsidRPr="00E36162" w:rsidRDefault="00CF4756" w:rsidP="00F44D3A">
            <w:pPr>
              <w:pStyle w:val="Osnovnitekst"/>
              <w:ind w:firstLine="0"/>
              <w:jc w:val="center"/>
              <w:rPr>
                <w:b w:val="0"/>
                <w:bCs w:val="0"/>
                <w:color w:val="auto"/>
                <w:lang w:val="sr-Latn-RS"/>
              </w:rPr>
            </w:pPr>
            <w:r w:rsidRPr="00E36162">
              <w:rPr>
                <w:b w:val="0"/>
                <w:bCs w:val="0"/>
                <w:color w:val="auto"/>
                <w:lang w:val="sr-Latn-RS"/>
              </w:rPr>
              <w:t>Tatjana Pekmezović</w:t>
            </w:r>
          </w:p>
        </w:tc>
        <w:tc>
          <w:tcPr>
            <w:tcW w:w="2198" w:type="dxa"/>
            <w:shd w:val="clear" w:color="auto" w:fill="D9D9D9" w:themeFill="background1" w:themeFillShade="D9"/>
            <w:vAlign w:val="center"/>
          </w:tcPr>
          <w:p w14:paraId="6EE6F020" w14:textId="168FDD06" w:rsidR="003D748D" w:rsidRPr="00E36162" w:rsidRDefault="00CF4756" w:rsidP="00F44D3A">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Katedra za epidemiologiju</w:t>
            </w:r>
          </w:p>
        </w:tc>
        <w:tc>
          <w:tcPr>
            <w:tcW w:w="1673" w:type="dxa"/>
            <w:shd w:val="clear" w:color="auto" w:fill="D9D9D9" w:themeFill="background1" w:themeFillShade="D9"/>
            <w:vAlign w:val="center"/>
          </w:tcPr>
          <w:p w14:paraId="2C96F9F5" w14:textId="7072E961" w:rsidR="003D748D" w:rsidRPr="00E36162" w:rsidRDefault="00CF4756" w:rsidP="00F44D3A">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0.23</w:t>
            </w:r>
          </w:p>
        </w:tc>
        <w:tc>
          <w:tcPr>
            <w:tcW w:w="1248" w:type="dxa"/>
            <w:shd w:val="clear" w:color="auto" w:fill="D9D9D9" w:themeFill="background1" w:themeFillShade="D9"/>
            <w:vAlign w:val="center"/>
          </w:tcPr>
          <w:p w14:paraId="36FFE912" w14:textId="720922C6" w:rsidR="003D748D" w:rsidRPr="00E36162" w:rsidRDefault="00CF4756" w:rsidP="00F44D3A">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0.44</w:t>
            </w:r>
          </w:p>
        </w:tc>
        <w:tc>
          <w:tcPr>
            <w:tcW w:w="1248" w:type="dxa"/>
            <w:shd w:val="clear" w:color="auto" w:fill="D9D9D9" w:themeFill="background1" w:themeFillShade="D9"/>
            <w:vAlign w:val="center"/>
          </w:tcPr>
          <w:p w14:paraId="129D32CE" w14:textId="35D1D7F5" w:rsidR="003D748D" w:rsidRPr="00E36162" w:rsidRDefault="00CF4756" w:rsidP="00F44D3A">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0.10</w:t>
            </w:r>
          </w:p>
        </w:tc>
        <w:tc>
          <w:tcPr>
            <w:tcW w:w="1248" w:type="dxa"/>
            <w:shd w:val="clear" w:color="auto" w:fill="D9D9D9" w:themeFill="background1" w:themeFillShade="D9"/>
            <w:vAlign w:val="center"/>
          </w:tcPr>
          <w:p w14:paraId="33B2C574" w14:textId="245F08C0" w:rsidR="003D748D" w:rsidRPr="00E36162" w:rsidRDefault="00CF4756" w:rsidP="00F44D3A">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0.77</w:t>
            </w:r>
          </w:p>
        </w:tc>
      </w:tr>
      <w:tr w:rsidR="003D748D" w:rsidRPr="00E36162" w14:paraId="53735059" w14:textId="77777777" w:rsidTr="00F44D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3" w:type="dxa"/>
            <w:shd w:val="clear" w:color="auto" w:fill="A6A6A6" w:themeFill="background1" w:themeFillShade="A6"/>
            <w:vAlign w:val="center"/>
          </w:tcPr>
          <w:p w14:paraId="7F6FEE58" w14:textId="40D0CD24" w:rsidR="003D748D" w:rsidRPr="00E36162" w:rsidRDefault="00CF4756" w:rsidP="00F44D3A">
            <w:pPr>
              <w:pStyle w:val="Osnovnitekst"/>
              <w:ind w:firstLine="0"/>
              <w:jc w:val="center"/>
              <w:rPr>
                <w:b w:val="0"/>
                <w:bCs w:val="0"/>
                <w:color w:val="auto"/>
                <w:lang w:val="sr-Latn-RS"/>
              </w:rPr>
            </w:pPr>
            <w:r w:rsidRPr="00E36162">
              <w:rPr>
                <w:b w:val="0"/>
                <w:bCs w:val="0"/>
                <w:color w:val="auto"/>
                <w:lang w:val="sr-Latn-RS"/>
              </w:rPr>
              <w:t>Vera Mijac</w:t>
            </w:r>
          </w:p>
        </w:tc>
        <w:tc>
          <w:tcPr>
            <w:tcW w:w="2198" w:type="dxa"/>
            <w:shd w:val="clear" w:color="auto" w:fill="D9D9D9" w:themeFill="background1" w:themeFillShade="D9"/>
            <w:vAlign w:val="center"/>
          </w:tcPr>
          <w:p w14:paraId="0417A1FB" w14:textId="77777777" w:rsidR="003D748D" w:rsidRPr="00E36162" w:rsidRDefault="003D748D" w:rsidP="00F44D3A">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Katedra za mikrobiologiju</w:t>
            </w:r>
          </w:p>
        </w:tc>
        <w:tc>
          <w:tcPr>
            <w:tcW w:w="1673" w:type="dxa"/>
            <w:shd w:val="clear" w:color="auto" w:fill="D9D9D9" w:themeFill="background1" w:themeFillShade="D9"/>
            <w:vAlign w:val="center"/>
          </w:tcPr>
          <w:p w14:paraId="19ADBEFA" w14:textId="3CBA999B" w:rsidR="003D748D" w:rsidRPr="00E36162" w:rsidRDefault="00CF4756" w:rsidP="00F44D3A">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0.27</w:t>
            </w:r>
          </w:p>
        </w:tc>
        <w:tc>
          <w:tcPr>
            <w:tcW w:w="1248" w:type="dxa"/>
            <w:shd w:val="clear" w:color="auto" w:fill="D9D9D9" w:themeFill="background1" w:themeFillShade="D9"/>
            <w:vAlign w:val="center"/>
          </w:tcPr>
          <w:p w14:paraId="3984376A" w14:textId="05A6A3AD" w:rsidR="003D748D" w:rsidRPr="00E36162" w:rsidRDefault="00CF4756" w:rsidP="00F44D3A">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0.50</w:t>
            </w:r>
          </w:p>
        </w:tc>
        <w:tc>
          <w:tcPr>
            <w:tcW w:w="1248" w:type="dxa"/>
            <w:shd w:val="clear" w:color="auto" w:fill="D9D9D9" w:themeFill="background1" w:themeFillShade="D9"/>
            <w:vAlign w:val="center"/>
          </w:tcPr>
          <w:p w14:paraId="204EB8FF" w14:textId="17E0EF64" w:rsidR="003D748D" w:rsidRPr="00E36162" w:rsidRDefault="00CF4756" w:rsidP="00F44D3A">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0.07</w:t>
            </w:r>
          </w:p>
        </w:tc>
        <w:tc>
          <w:tcPr>
            <w:tcW w:w="1248" w:type="dxa"/>
            <w:shd w:val="clear" w:color="auto" w:fill="D9D9D9" w:themeFill="background1" w:themeFillShade="D9"/>
            <w:vAlign w:val="center"/>
          </w:tcPr>
          <w:p w14:paraId="071BE02A" w14:textId="5CBE6D0A" w:rsidR="003D748D" w:rsidRPr="00E36162" w:rsidRDefault="00CF4756" w:rsidP="00F44D3A">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0.12</w:t>
            </w:r>
          </w:p>
        </w:tc>
      </w:tr>
      <w:tr w:rsidR="003D748D" w:rsidRPr="00E36162" w14:paraId="7AE14597" w14:textId="77777777" w:rsidTr="00F44D3A">
        <w:tc>
          <w:tcPr>
            <w:cnfStyle w:val="001000000000" w:firstRow="0" w:lastRow="0" w:firstColumn="1" w:lastColumn="0" w:oddVBand="0" w:evenVBand="0" w:oddHBand="0" w:evenHBand="0" w:firstRowFirstColumn="0" w:firstRowLastColumn="0" w:lastRowFirstColumn="0" w:lastRowLastColumn="0"/>
            <w:tcW w:w="2013" w:type="dxa"/>
            <w:shd w:val="clear" w:color="auto" w:fill="A6A6A6" w:themeFill="background1" w:themeFillShade="A6"/>
            <w:vAlign w:val="center"/>
          </w:tcPr>
          <w:p w14:paraId="09DE3CCE" w14:textId="1DC4E8B2" w:rsidR="003D748D" w:rsidRPr="00E36162" w:rsidRDefault="00CF4756" w:rsidP="00F44D3A">
            <w:pPr>
              <w:pStyle w:val="Osnovnitekst"/>
              <w:ind w:firstLine="0"/>
              <w:jc w:val="center"/>
              <w:rPr>
                <w:b w:val="0"/>
                <w:bCs w:val="0"/>
                <w:color w:val="auto"/>
                <w:lang w:val="sr-Latn-RS"/>
              </w:rPr>
            </w:pPr>
            <w:r w:rsidRPr="00E36162">
              <w:rPr>
                <w:b w:val="0"/>
                <w:bCs w:val="0"/>
                <w:color w:val="auto"/>
                <w:lang w:val="sr-Latn-RS"/>
              </w:rPr>
              <w:t>Ljiljana Marković-Denić</w:t>
            </w:r>
          </w:p>
        </w:tc>
        <w:tc>
          <w:tcPr>
            <w:tcW w:w="2198" w:type="dxa"/>
            <w:shd w:val="clear" w:color="auto" w:fill="D9D9D9" w:themeFill="background1" w:themeFillShade="D9"/>
            <w:vAlign w:val="center"/>
          </w:tcPr>
          <w:p w14:paraId="2DCF4F7A" w14:textId="0D0FA145" w:rsidR="003D748D" w:rsidRPr="00E36162" w:rsidRDefault="00CF4756" w:rsidP="00F44D3A">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Katedra za epidemiologiju</w:t>
            </w:r>
          </w:p>
        </w:tc>
        <w:tc>
          <w:tcPr>
            <w:tcW w:w="1673" w:type="dxa"/>
            <w:shd w:val="clear" w:color="auto" w:fill="D9D9D9" w:themeFill="background1" w:themeFillShade="D9"/>
            <w:vAlign w:val="center"/>
          </w:tcPr>
          <w:p w14:paraId="0528CE58" w14:textId="584F0156" w:rsidR="003D748D" w:rsidRPr="00E36162" w:rsidRDefault="00CF4756" w:rsidP="00F44D3A">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0.19</w:t>
            </w:r>
          </w:p>
        </w:tc>
        <w:tc>
          <w:tcPr>
            <w:tcW w:w="1248" w:type="dxa"/>
            <w:shd w:val="clear" w:color="auto" w:fill="D9D9D9" w:themeFill="background1" w:themeFillShade="D9"/>
            <w:vAlign w:val="center"/>
          </w:tcPr>
          <w:p w14:paraId="0980C357" w14:textId="33FA4171" w:rsidR="003D748D" w:rsidRPr="00E36162" w:rsidRDefault="00CF4756" w:rsidP="00F44D3A">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0.43</w:t>
            </w:r>
          </w:p>
        </w:tc>
        <w:tc>
          <w:tcPr>
            <w:tcW w:w="1248" w:type="dxa"/>
            <w:shd w:val="clear" w:color="auto" w:fill="D9D9D9" w:themeFill="background1" w:themeFillShade="D9"/>
            <w:vAlign w:val="center"/>
          </w:tcPr>
          <w:p w14:paraId="2BD28B04" w14:textId="7D2EF52B" w:rsidR="003D748D" w:rsidRPr="00E36162" w:rsidRDefault="00CF4756" w:rsidP="00F44D3A">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0.07</w:t>
            </w:r>
          </w:p>
        </w:tc>
        <w:tc>
          <w:tcPr>
            <w:tcW w:w="1248" w:type="dxa"/>
            <w:shd w:val="clear" w:color="auto" w:fill="D9D9D9" w:themeFill="background1" w:themeFillShade="D9"/>
            <w:vAlign w:val="center"/>
          </w:tcPr>
          <w:p w14:paraId="472BEAF3" w14:textId="773E7AAF" w:rsidR="003D748D" w:rsidRPr="00E36162" w:rsidRDefault="00CF4756" w:rsidP="00F44D3A">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0.16</w:t>
            </w:r>
          </w:p>
        </w:tc>
      </w:tr>
      <w:tr w:rsidR="003D748D" w:rsidRPr="00E36162" w14:paraId="0B06B851" w14:textId="77777777" w:rsidTr="00F44D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3" w:type="dxa"/>
            <w:shd w:val="clear" w:color="auto" w:fill="A6A6A6" w:themeFill="background1" w:themeFillShade="A6"/>
            <w:vAlign w:val="center"/>
          </w:tcPr>
          <w:p w14:paraId="2F379F7A" w14:textId="625D3E38" w:rsidR="003D748D" w:rsidRPr="00E36162" w:rsidRDefault="00CF4756" w:rsidP="00F44D3A">
            <w:pPr>
              <w:pStyle w:val="Osnovnitekst"/>
              <w:ind w:firstLine="0"/>
              <w:jc w:val="center"/>
              <w:rPr>
                <w:b w:val="0"/>
                <w:bCs w:val="0"/>
                <w:color w:val="auto"/>
                <w:lang w:val="sr-Latn-RS"/>
              </w:rPr>
            </w:pPr>
            <w:r w:rsidRPr="00E36162">
              <w:rPr>
                <w:b w:val="0"/>
                <w:bCs w:val="0"/>
                <w:color w:val="auto"/>
                <w:lang w:val="sr-Latn-RS"/>
              </w:rPr>
              <w:t>Goran Stevanović</w:t>
            </w:r>
          </w:p>
        </w:tc>
        <w:tc>
          <w:tcPr>
            <w:tcW w:w="2198" w:type="dxa"/>
            <w:shd w:val="clear" w:color="auto" w:fill="D9D9D9" w:themeFill="background1" w:themeFillShade="D9"/>
            <w:vAlign w:val="center"/>
          </w:tcPr>
          <w:p w14:paraId="03EDDB46" w14:textId="65A0FC4A" w:rsidR="003D748D" w:rsidRPr="00E36162" w:rsidRDefault="00CF4756" w:rsidP="00F44D3A">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Infektivne bolesti</w:t>
            </w:r>
          </w:p>
        </w:tc>
        <w:tc>
          <w:tcPr>
            <w:tcW w:w="1673" w:type="dxa"/>
            <w:shd w:val="clear" w:color="auto" w:fill="D9D9D9" w:themeFill="background1" w:themeFillShade="D9"/>
            <w:vAlign w:val="center"/>
          </w:tcPr>
          <w:p w14:paraId="5701B8A3" w14:textId="0CE68935" w:rsidR="003D748D" w:rsidRPr="00E36162" w:rsidRDefault="00CF4756" w:rsidP="00F44D3A">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0.29</w:t>
            </w:r>
          </w:p>
        </w:tc>
        <w:tc>
          <w:tcPr>
            <w:tcW w:w="1248" w:type="dxa"/>
            <w:shd w:val="clear" w:color="auto" w:fill="D9D9D9" w:themeFill="background1" w:themeFillShade="D9"/>
            <w:vAlign w:val="center"/>
          </w:tcPr>
          <w:p w14:paraId="7815257F" w14:textId="5F4E8B7A" w:rsidR="003D748D" w:rsidRPr="00E36162" w:rsidRDefault="00CF4756" w:rsidP="00F44D3A">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0.51</w:t>
            </w:r>
          </w:p>
        </w:tc>
        <w:tc>
          <w:tcPr>
            <w:tcW w:w="1248" w:type="dxa"/>
            <w:shd w:val="clear" w:color="auto" w:fill="D9D9D9" w:themeFill="background1" w:themeFillShade="D9"/>
            <w:vAlign w:val="center"/>
          </w:tcPr>
          <w:p w14:paraId="5E4C62A2" w14:textId="5569DF0A" w:rsidR="003D748D" w:rsidRPr="00E36162" w:rsidRDefault="00CF4756" w:rsidP="00F44D3A">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0.07</w:t>
            </w:r>
          </w:p>
        </w:tc>
        <w:tc>
          <w:tcPr>
            <w:tcW w:w="1248" w:type="dxa"/>
            <w:shd w:val="clear" w:color="auto" w:fill="D9D9D9" w:themeFill="background1" w:themeFillShade="D9"/>
            <w:vAlign w:val="center"/>
          </w:tcPr>
          <w:p w14:paraId="3370D777" w14:textId="04BF130B" w:rsidR="003D748D" w:rsidRPr="00E36162" w:rsidRDefault="00CF4756" w:rsidP="00F44D3A">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0.27</w:t>
            </w:r>
          </w:p>
        </w:tc>
      </w:tr>
    </w:tbl>
    <w:p w14:paraId="0F6E488E" w14:textId="063D2E4D" w:rsidR="001F246D" w:rsidRPr="00E36162" w:rsidRDefault="001F246D" w:rsidP="005A4C5C">
      <w:pPr>
        <w:pStyle w:val="Osnovnitekst"/>
        <w:ind w:firstLine="0"/>
        <w:rPr>
          <w:iCs/>
          <w:color w:val="FF0000"/>
          <w:sz w:val="22"/>
          <w:szCs w:val="22"/>
          <w:lang w:val="sr-Latn-RS"/>
        </w:rPr>
      </w:pPr>
    </w:p>
    <w:p w14:paraId="37FD3720" w14:textId="715C4363" w:rsidR="00CF4756" w:rsidRDefault="00CF4756" w:rsidP="005A4C5C">
      <w:pPr>
        <w:pStyle w:val="Osnovnitekst"/>
        <w:ind w:firstLine="0"/>
        <w:rPr>
          <w:iCs/>
          <w:sz w:val="22"/>
          <w:szCs w:val="22"/>
          <w:lang w:val="sr-Latn-RS"/>
        </w:rPr>
      </w:pPr>
      <w:r w:rsidRPr="00E36162">
        <w:rPr>
          <w:iCs/>
          <w:sz w:val="22"/>
          <w:szCs w:val="22"/>
          <w:lang w:val="sr-Latn-RS"/>
        </w:rPr>
        <w:t>Iz tabele 6.1.4. primećujemo da Ivana Lazarević i povezuje različite delove mreže</w:t>
      </w:r>
      <w:r w:rsidR="00E36162" w:rsidRPr="00E36162">
        <w:rPr>
          <w:iCs/>
          <w:sz w:val="22"/>
          <w:szCs w:val="22"/>
          <w:lang w:val="sr-Latn-RS"/>
        </w:rPr>
        <w:t>.</w:t>
      </w:r>
      <w:r w:rsidR="00E36162">
        <w:rPr>
          <w:iCs/>
          <w:sz w:val="22"/>
          <w:szCs w:val="22"/>
          <w:lang w:val="sr-Latn-RS"/>
        </w:rPr>
        <w:t xml:space="preserve"> A ako pogledamo uticajne autore po centralnosti po sopstvenom vektoru, prikazane u tabeli 6.1.5.</w:t>
      </w:r>
    </w:p>
    <w:p w14:paraId="0B611EDC" w14:textId="66E8CB52" w:rsidR="00E36162" w:rsidRPr="00E36162" w:rsidRDefault="00E36162" w:rsidP="00E36162">
      <w:pPr>
        <w:pStyle w:val="Oznakatabele"/>
        <w:rPr>
          <w:lang w:val="sr-Latn-RS"/>
        </w:rPr>
      </w:pPr>
      <w:r w:rsidRPr="00E36162">
        <w:rPr>
          <w:lang w:val="sr-Latn-RS"/>
        </w:rPr>
        <w:t>Tabela 6.1.4. Prikaz autora opadajući po centralnosti</w:t>
      </w:r>
      <w:r>
        <w:rPr>
          <w:lang w:val="sr-Latn-RS"/>
        </w:rPr>
        <w:t xml:space="preserve"> po sopstvenom vektoru</w:t>
      </w:r>
    </w:p>
    <w:tbl>
      <w:tblPr>
        <w:tblStyle w:val="GridTable5Dark"/>
        <w:tblW w:w="0" w:type="auto"/>
        <w:tblLook w:val="04A0" w:firstRow="1" w:lastRow="0" w:firstColumn="1" w:lastColumn="0" w:noHBand="0" w:noVBand="1"/>
      </w:tblPr>
      <w:tblGrid>
        <w:gridCol w:w="2013"/>
        <w:gridCol w:w="2198"/>
        <w:gridCol w:w="1673"/>
        <w:gridCol w:w="1248"/>
        <w:gridCol w:w="1248"/>
        <w:gridCol w:w="1248"/>
      </w:tblGrid>
      <w:tr w:rsidR="00E36162" w:rsidRPr="00E36162" w14:paraId="3D3BF26E" w14:textId="77777777" w:rsidTr="00F44D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3" w:type="dxa"/>
            <w:shd w:val="clear" w:color="auto" w:fill="A6A6A6" w:themeFill="background1" w:themeFillShade="A6"/>
            <w:vAlign w:val="center"/>
          </w:tcPr>
          <w:p w14:paraId="27E98D34" w14:textId="77777777" w:rsidR="00E36162" w:rsidRPr="00E36162" w:rsidRDefault="00E36162" w:rsidP="00F44D3A">
            <w:pPr>
              <w:pStyle w:val="Osnovnitekst"/>
              <w:ind w:firstLine="0"/>
              <w:jc w:val="center"/>
              <w:rPr>
                <w:b w:val="0"/>
                <w:bCs w:val="0"/>
                <w:color w:val="auto"/>
                <w:lang w:val="sr-Latn-RS"/>
              </w:rPr>
            </w:pPr>
            <w:r w:rsidRPr="00E36162">
              <w:rPr>
                <w:b w:val="0"/>
                <w:bCs w:val="0"/>
                <w:color w:val="auto"/>
                <w:lang w:val="sr-Latn-RS"/>
              </w:rPr>
              <w:t>Autor</w:t>
            </w:r>
          </w:p>
        </w:tc>
        <w:tc>
          <w:tcPr>
            <w:tcW w:w="2198" w:type="dxa"/>
            <w:shd w:val="clear" w:color="auto" w:fill="A6A6A6" w:themeFill="background1" w:themeFillShade="A6"/>
            <w:vAlign w:val="center"/>
          </w:tcPr>
          <w:p w14:paraId="45DACEF8" w14:textId="77777777" w:rsidR="00E36162" w:rsidRPr="00E36162" w:rsidRDefault="00E36162" w:rsidP="00F44D3A">
            <w:pPr>
              <w:pStyle w:val="Osnovnitekst"/>
              <w:ind w:firstLine="0"/>
              <w:jc w:val="center"/>
              <w:cnfStyle w:val="100000000000" w:firstRow="1" w:lastRow="0" w:firstColumn="0" w:lastColumn="0" w:oddVBand="0" w:evenVBand="0" w:oddHBand="0" w:evenHBand="0" w:firstRowFirstColumn="0" w:firstRowLastColumn="0" w:lastRowFirstColumn="0" w:lastRowLastColumn="0"/>
              <w:rPr>
                <w:b w:val="0"/>
                <w:bCs w:val="0"/>
                <w:color w:val="auto"/>
                <w:lang w:val="sr-Latn-RS"/>
              </w:rPr>
            </w:pPr>
            <w:r w:rsidRPr="00E36162">
              <w:rPr>
                <w:b w:val="0"/>
                <w:bCs w:val="0"/>
                <w:color w:val="auto"/>
                <w:lang w:val="sr-Latn-RS"/>
              </w:rPr>
              <w:t>Katedra</w:t>
            </w:r>
          </w:p>
        </w:tc>
        <w:tc>
          <w:tcPr>
            <w:tcW w:w="1673" w:type="dxa"/>
            <w:shd w:val="clear" w:color="auto" w:fill="A6A6A6" w:themeFill="background1" w:themeFillShade="A6"/>
            <w:vAlign w:val="center"/>
          </w:tcPr>
          <w:p w14:paraId="7642DA14" w14:textId="77777777" w:rsidR="00E36162" w:rsidRPr="00E36162" w:rsidRDefault="00E36162" w:rsidP="00F44D3A">
            <w:pPr>
              <w:pStyle w:val="Osnovnitekst"/>
              <w:ind w:firstLine="0"/>
              <w:jc w:val="center"/>
              <w:cnfStyle w:val="100000000000" w:firstRow="1" w:lastRow="0" w:firstColumn="0" w:lastColumn="0" w:oddVBand="0" w:evenVBand="0" w:oddHBand="0" w:evenHBand="0" w:firstRowFirstColumn="0" w:firstRowLastColumn="0" w:lastRowFirstColumn="0" w:lastRowLastColumn="0"/>
              <w:rPr>
                <w:b w:val="0"/>
                <w:bCs w:val="0"/>
                <w:color w:val="auto"/>
                <w:lang w:val="sr-Latn-RS"/>
              </w:rPr>
            </w:pPr>
            <w:r w:rsidRPr="00E36162">
              <w:rPr>
                <w:b w:val="0"/>
                <w:bCs w:val="0"/>
                <w:color w:val="auto"/>
                <w:lang w:val="sr-Latn-RS"/>
              </w:rPr>
              <w:t>DC</w:t>
            </w:r>
          </w:p>
        </w:tc>
        <w:tc>
          <w:tcPr>
            <w:tcW w:w="1248" w:type="dxa"/>
            <w:shd w:val="clear" w:color="auto" w:fill="A6A6A6" w:themeFill="background1" w:themeFillShade="A6"/>
            <w:vAlign w:val="center"/>
          </w:tcPr>
          <w:p w14:paraId="7DB5373C" w14:textId="77777777" w:rsidR="00E36162" w:rsidRPr="00E36162" w:rsidRDefault="00E36162" w:rsidP="00F44D3A">
            <w:pPr>
              <w:pStyle w:val="Osnovnitekst"/>
              <w:ind w:firstLine="0"/>
              <w:jc w:val="center"/>
              <w:cnfStyle w:val="100000000000" w:firstRow="1" w:lastRow="0" w:firstColumn="0" w:lastColumn="0" w:oddVBand="0" w:evenVBand="0" w:oddHBand="0" w:evenHBand="0" w:firstRowFirstColumn="0" w:firstRowLastColumn="0" w:lastRowFirstColumn="0" w:lastRowLastColumn="0"/>
              <w:rPr>
                <w:color w:val="auto"/>
                <w:lang w:val="sr-Latn-RS"/>
              </w:rPr>
            </w:pPr>
            <w:r w:rsidRPr="00E36162">
              <w:rPr>
                <w:color w:val="auto"/>
                <w:lang w:val="sr-Latn-RS"/>
              </w:rPr>
              <w:t>CC</w:t>
            </w:r>
          </w:p>
        </w:tc>
        <w:tc>
          <w:tcPr>
            <w:tcW w:w="1248" w:type="dxa"/>
            <w:shd w:val="clear" w:color="auto" w:fill="A6A6A6" w:themeFill="background1" w:themeFillShade="A6"/>
            <w:vAlign w:val="center"/>
          </w:tcPr>
          <w:p w14:paraId="2C14F04F" w14:textId="77777777" w:rsidR="00E36162" w:rsidRPr="00E36162" w:rsidRDefault="00E36162" w:rsidP="00F44D3A">
            <w:pPr>
              <w:pStyle w:val="Osnovnitekst"/>
              <w:ind w:firstLine="0"/>
              <w:jc w:val="center"/>
              <w:cnfStyle w:val="100000000000" w:firstRow="1" w:lastRow="0" w:firstColumn="0" w:lastColumn="0" w:oddVBand="0" w:evenVBand="0" w:oddHBand="0" w:evenHBand="0" w:firstRowFirstColumn="0" w:firstRowLastColumn="0" w:lastRowFirstColumn="0" w:lastRowLastColumn="0"/>
              <w:rPr>
                <w:color w:val="auto"/>
                <w:lang w:val="sr-Latn-RS"/>
              </w:rPr>
            </w:pPr>
            <w:r w:rsidRPr="00E36162">
              <w:rPr>
                <w:color w:val="auto"/>
                <w:lang w:val="sr-Latn-RS"/>
              </w:rPr>
              <w:t>BC</w:t>
            </w:r>
          </w:p>
        </w:tc>
        <w:tc>
          <w:tcPr>
            <w:tcW w:w="1248" w:type="dxa"/>
            <w:shd w:val="clear" w:color="auto" w:fill="A6A6A6" w:themeFill="background1" w:themeFillShade="A6"/>
            <w:vAlign w:val="center"/>
          </w:tcPr>
          <w:p w14:paraId="3A53D5C0" w14:textId="77777777" w:rsidR="00E36162" w:rsidRPr="00E36162" w:rsidRDefault="00E36162" w:rsidP="00F44D3A">
            <w:pPr>
              <w:pStyle w:val="Osnovnitekst"/>
              <w:ind w:firstLine="0"/>
              <w:jc w:val="center"/>
              <w:cnfStyle w:val="100000000000" w:firstRow="1" w:lastRow="0" w:firstColumn="0" w:lastColumn="0" w:oddVBand="0" w:evenVBand="0" w:oddHBand="0" w:evenHBand="0" w:firstRowFirstColumn="0" w:firstRowLastColumn="0" w:lastRowFirstColumn="0" w:lastRowLastColumn="0"/>
              <w:rPr>
                <w:color w:val="auto"/>
                <w:lang w:val="sr-Latn-RS"/>
              </w:rPr>
            </w:pPr>
            <w:r w:rsidRPr="00E36162">
              <w:rPr>
                <w:color w:val="auto"/>
                <w:lang w:val="sr-Latn-RS"/>
              </w:rPr>
              <w:t>EVC</w:t>
            </w:r>
          </w:p>
        </w:tc>
      </w:tr>
      <w:tr w:rsidR="00E36162" w:rsidRPr="00E36162" w14:paraId="73F82853" w14:textId="77777777" w:rsidTr="00F44D3A">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2013" w:type="dxa"/>
            <w:shd w:val="clear" w:color="auto" w:fill="A6A6A6" w:themeFill="background1" w:themeFillShade="A6"/>
            <w:vAlign w:val="center"/>
          </w:tcPr>
          <w:p w14:paraId="3FD02AF8" w14:textId="77777777" w:rsidR="00E36162" w:rsidRPr="00E36162" w:rsidRDefault="00E36162" w:rsidP="00F44D3A">
            <w:pPr>
              <w:pStyle w:val="Osnovnitekst"/>
              <w:ind w:firstLine="0"/>
              <w:jc w:val="center"/>
              <w:rPr>
                <w:b w:val="0"/>
                <w:bCs w:val="0"/>
                <w:color w:val="auto"/>
                <w:lang w:val="sr-Latn-RS"/>
              </w:rPr>
            </w:pPr>
            <w:r w:rsidRPr="00E36162">
              <w:rPr>
                <w:b w:val="0"/>
                <w:bCs w:val="0"/>
                <w:color w:val="auto"/>
                <w:lang w:val="sr-Latn-RS"/>
              </w:rPr>
              <w:t>Ivana Lazarević</w:t>
            </w:r>
          </w:p>
        </w:tc>
        <w:tc>
          <w:tcPr>
            <w:tcW w:w="2198" w:type="dxa"/>
            <w:shd w:val="clear" w:color="auto" w:fill="D9D9D9" w:themeFill="background1" w:themeFillShade="D9"/>
            <w:vAlign w:val="center"/>
          </w:tcPr>
          <w:p w14:paraId="300D5119" w14:textId="77777777" w:rsidR="00E36162" w:rsidRPr="00E36162" w:rsidRDefault="00E36162" w:rsidP="00F44D3A">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Katedra za mikrobiologiju</w:t>
            </w:r>
          </w:p>
        </w:tc>
        <w:tc>
          <w:tcPr>
            <w:tcW w:w="1673" w:type="dxa"/>
            <w:shd w:val="clear" w:color="auto" w:fill="D9D9D9" w:themeFill="background1" w:themeFillShade="D9"/>
            <w:vAlign w:val="center"/>
          </w:tcPr>
          <w:p w14:paraId="09ED003B" w14:textId="77777777" w:rsidR="00E36162" w:rsidRPr="00E36162" w:rsidRDefault="00E36162" w:rsidP="00F44D3A">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0.36</w:t>
            </w:r>
          </w:p>
        </w:tc>
        <w:tc>
          <w:tcPr>
            <w:tcW w:w="1248" w:type="dxa"/>
            <w:shd w:val="clear" w:color="auto" w:fill="D9D9D9" w:themeFill="background1" w:themeFillShade="D9"/>
            <w:vAlign w:val="center"/>
          </w:tcPr>
          <w:p w14:paraId="642E8A3C" w14:textId="77777777" w:rsidR="00E36162" w:rsidRPr="00E36162" w:rsidRDefault="00E36162" w:rsidP="00F44D3A">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0.55</w:t>
            </w:r>
          </w:p>
        </w:tc>
        <w:tc>
          <w:tcPr>
            <w:tcW w:w="1248" w:type="dxa"/>
            <w:shd w:val="clear" w:color="auto" w:fill="D9D9D9" w:themeFill="background1" w:themeFillShade="D9"/>
            <w:vAlign w:val="center"/>
          </w:tcPr>
          <w:p w14:paraId="6879FF7A" w14:textId="77777777" w:rsidR="00E36162" w:rsidRPr="00E36162" w:rsidRDefault="00E36162" w:rsidP="00F44D3A">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0.17</w:t>
            </w:r>
          </w:p>
        </w:tc>
        <w:tc>
          <w:tcPr>
            <w:tcW w:w="1248" w:type="dxa"/>
            <w:shd w:val="clear" w:color="auto" w:fill="D9D9D9" w:themeFill="background1" w:themeFillShade="D9"/>
            <w:vAlign w:val="center"/>
          </w:tcPr>
          <w:p w14:paraId="2B4AE9CD" w14:textId="77777777" w:rsidR="00E36162" w:rsidRPr="00E36162" w:rsidRDefault="00E36162" w:rsidP="00F44D3A">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0.30</w:t>
            </w:r>
          </w:p>
        </w:tc>
      </w:tr>
      <w:tr w:rsidR="00E36162" w:rsidRPr="00E36162" w14:paraId="5AEBD429" w14:textId="77777777" w:rsidTr="00F44D3A">
        <w:tc>
          <w:tcPr>
            <w:cnfStyle w:val="001000000000" w:firstRow="0" w:lastRow="0" w:firstColumn="1" w:lastColumn="0" w:oddVBand="0" w:evenVBand="0" w:oddHBand="0" w:evenHBand="0" w:firstRowFirstColumn="0" w:firstRowLastColumn="0" w:lastRowFirstColumn="0" w:lastRowLastColumn="0"/>
            <w:tcW w:w="2013" w:type="dxa"/>
            <w:shd w:val="clear" w:color="auto" w:fill="A6A6A6" w:themeFill="background1" w:themeFillShade="A6"/>
            <w:vAlign w:val="center"/>
          </w:tcPr>
          <w:p w14:paraId="122FE39A" w14:textId="11125CEA" w:rsidR="00E36162" w:rsidRPr="00E36162" w:rsidRDefault="00E36162" w:rsidP="00E36162">
            <w:pPr>
              <w:pStyle w:val="Osnovnitekst"/>
              <w:ind w:firstLine="0"/>
              <w:jc w:val="center"/>
              <w:rPr>
                <w:b w:val="0"/>
                <w:bCs w:val="0"/>
                <w:color w:val="auto"/>
                <w:lang w:val="sr-Latn-RS"/>
              </w:rPr>
            </w:pPr>
            <w:r w:rsidRPr="00E36162">
              <w:rPr>
                <w:b w:val="0"/>
                <w:bCs w:val="0"/>
                <w:color w:val="auto"/>
                <w:lang w:val="sr-Latn-RS"/>
              </w:rPr>
              <w:t>Goran Stevanović</w:t>
            </w:r>
          </w:p>
        </w:tc>
        <w:tc>
          <w:tcPr>
            <w:tcW w:w="2198" w:type="dxa"/>
            <w:shd w:val="clear" w:color="auto" w:fill="D9D9D9" w:themeFill="background1" w:themeFillShade="D9"/>
            <w:vAlign w:val="center"/>
          </w:tcPr>
          <w:p w14:paraId="523B50B4" w14:textId="2E0FBDE4" w:rsidR="00E36162" w:rsidRPr="00E36162" w:rsidRDefault="00E36162" w:rsidP="00E36162">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Infektivne bolesti</w:t>
            </w:r>
          </w:p>
        </w:tc>
        <w:tc>
          <w:tcPr>
            <w:tcW w:w="1673" w:type="dxa"/>
            <w:shd w:val="clear" w:color="auto" w:fill="D9D9D9" w:themeFill="background1" w:themeFillShade="D9"/>
            <w:vAlign w:val="center"/>
          </w:tcPr>
          <w:p w14:paraId="4893E75A" w14:textId="3E0E34F4" w:rsidR="00E36162" w:rsidRPr="00E36162" w:rsidRDefault="00E36162" w:rsidP="00E36162">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0.29</w:t>
            </w:r>
          </w:p>
        </w:tc>
        <w:tc>
          <w:tcPr>
            <w:tcW w:w="1248" w:type="dxa"/>
            <w:shd w:val="clear" w:color="auto" w:fill="D9D9D9" w:themeFill="background1" w:themeFillShade="D9"/>
            <w:vAlign w:val="center"/>
          </w:tcPr>
          <w:p w14:paraId="6D1F38FD" w14:textId="536515D6" w:rsidR="00E36162" w:rsidRPr="00E36162" w:rsidRDefault="00E36162" w:rsidP="00E36162">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0.51</w:t>
            </w:r>
          </w:p>
        </w:tc>
        <w:tc>
          <w:tcPr>
            <w:tcW w:w="1248" w:type="dxa"/>
            <w:shd w:val="clear" w:color="auto" w:fill="D9D9D9" w:themeFill="background1" w:themeFillShade="D9"/>
            <w:vAlign w:val="center"/>
          </w:tcPr>
          <w:p w14:paraId="61DA452F" w14:textId="6E6B1CD0" w:rsidR="00E36162" w:rsidRPr="00E36162" w:rsidRDefault="00E36162" w:rsidP="00E36162">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0.07</w:t>
            </w:r>
          </w:p>
        </w:tc>
        <w:tc>
          <w:tcPr>
            <w:tcW w:w="1248" w:type="dxa"/>
            <w:shd w:val="clear" w:color="auto" w:fill="D9D9D9" w:themeFill="background1" w:themeFillShade="D9"/>
            <w:vAlign w:val="center"/>
          </w:tcPr>
          <w:p w14:paraId="0D9CFEE8" w14:textId="2E23FC94" w:rsidR="00E36162" w:rsidRPr="00E36162" w:rsidRDefault="00E36162" w:rsidP="00E36162">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0.27</w:t>
            </w:r>
          </w:p>
        </w:tc>
      </w:tr>
      <w:tr w:rsidR="00E36162" w:rsidRPr="00E36162" w14:paraId="3070E49B" w14:textId="77777777" w:rsidTr="00F44D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3" w:type="dxa"/>
            <w:shd w:val="clear" w:color="auto" w:fill="A6A6A6" w:themeFill="background1" w:themeFillShade="A6"/>
            <w:vAlign w:val="center"/>
          </w:tcPr>
          <w:p w14:paraId="2437067B" w14:textId="659CEDF6" w:rsidR="00E36162" w:rsidRPr="00E36162" w:rsidRDefault="00E36162" w:rsidP="00F44D3A">
            <w:pPr>
              <w:pStyle w:val="Osnovnitekst"/>
              <w:ind w:firstLine="0"/>
              <w:jc w:val="center"/>
              <w:rPr>
                <w:b w:val="0"/>
                <w:bCs w:val="0"/>
                <w:color w:val="auto"/>
                <w:lang w:val="sr-Latn-RS"/>
              </w:rPr>
            </w:pPr>
            <w:r>
              <w:rPr>
                <w:b w:val="0"/>
                <w:bCs w:val="0"/>
                <w:color w:val="auto"/>
                <w:lang w:val="sr-Latn-RS"/>
              </w:rPr>
              <w:t>Miloš Korać</w:t>
            </w:r>
          </w:p>
        </w:tc>
        <w:tc>
          <w:tcPr>
            <w:tcW w:w="2198" w:type="dxa"/>
            <w:shd w:val="clear" w:color="auto" w:fill="D9D9D9" w:themeFill="background1" w:themeFillShade="D9"/>
            <w:vAlign w:val="center"/>
          </w:tcPr>
          <w:p w14:paraId="6E007180" w14:textId="1D8BE1AB" w:rsidR="00E36162" w:rsidRPr="00E36162" w:rsidRDefault="00E36162" w:rsidP="00F44D3A">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Infektivne bolesti</w:t>
            </w:r>
          </w:p>
        </w:tc>
        <w:tc>
          <w:tcPr>
            <w:tcW w:w="1673" w:type="dxa"/>
            <w:shd w:val="clear" w:color="auto" w:fill="D9D9D9" w:themeFill="background1" w:themeFillShade="D9"/>
            <w:vAlign w:val="center"/>
          </w:tcPr>
          <w:p w14:paraId="220F2D05" w14:textId="02932193" w:rsidR="00E36162" w:rsidRPr="00E36162" w:rsidRDefault="00E36162" w:rsidP="00F44D3A">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0.27</w:t>
            </w:r>
          </w:p>
        </w:tc>
        <w:tc>
          <w:tcPr>
            <w:tcW w:w="1248" w:type="dxa"/>
            <w:shd w:val="clear" w:color="auto" w:fill="D9D9D9" w:themeFill="background1" w:themeFillShade="D9"/>
            <w:vAlign w:val="center"/>
          </w:tcPr>
          <w:p w14:paraId="3B3ED37C" w14:textId="105CD4BB" w:rsidR="00E36162" w:rsidRPr="00E36162" w:rsidRDefault="00E36162" w:rsidP="00F44D3A">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0.49</w:t>
            </w:r>
          </w:p>
        </w:tc>
        <w:tc>
          <w:tcPr>
            <w:tcW w:w="1248" w:type="dxa"/>
            <w:shd w:val="clear" w:color="auto" w:fill="D9D9D9" w:themeFill="background1" w:themeFillShade="D9"/>
            <w:vAlign w:val="center"/>
          </w:tcPr>
          <w:p w14:paraId="74441E80" w14:textId="03CDEA9E" w:rsidR="00E36162" w:rsidRPr="00E36162" w:rsidRDefault="00E36162" w:rsidP="00F44D3A">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0.05</w:t>
            </w:r>
          </w:p>
        </w:tc>
        <w:tc>
          <w:tcPr>
            <w:tcW w:w="1248" w:type="dxa"/>
            <w:shd w:val="clear" w:color="auto" w:fill="D9D9D9" w:themeFill="background1" w:themeFillShade="D9"/>
            <w:vAlign w:val="center"/>
          </w:tcPr>
          <w:p w14:paraId="74530843" w14:textId="72D585D1" w:rsidR="00E36162" w:rsidRPr="00E36162" w:rsidRDefault="00E36162" w:rsidP="00F44D3A">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0.27</w:t>
            </w:r>
          </w:p>
        </w:tc>
      </w:tr>
      <w:tr w:rsidR="00E36162" w:rsidRPr="00E36162" w14:paraId="04CDC7EC" w14:textId="77777777" w:rsidTr="00F44D3A">
        <w:tc>
          <w:tcPr>
            <w:cnfStyle w:val="001000000000" w:firstRow="0" w:lastRow="0" w:firstColumn="1" w:lastColumn="0" w:oddVBand="0" w:evenVBand="0" w:oddHBand="0" w:evenHBand="0" w:firstRowFirstColumn="0" w:firstRowLastColumn="0" w:lastRowFirstColumn="0" w:lastRowLastColumn="0"/>
            <w:tcW w:w="2013" w:type="dxa"/>
            <w:shd w:val="clear" w:color="auto" w:fill="A6A6A6" w:themeFill="background1" w:themeFillShade="A6"/>
            <w:vAlign w:val="center"/>
          </w:tcPr>
          <w:p w14:paraId="75FEE84B" w14:textId="45160C45" w:rsidR="00E36162" w:rsidRPr="00E36162" w:rsidRDefault="00901F5D" w:rsidP="00F44D3A">
            <w:pPr>
              <w:pStyle w:val="Osnovnitekst"/>
              <w:ind w:firstLine="0"/>
              <w:jc w:val="center"/>
              <w:rPr>
                <w:b w:val="0"/>
                <w:bCs w:val="0"/>
                <w:color w:val="auto"/>
                <w:lang w:val="sr-Latn-RS"/>
              </w:rPr>
            </w:pPr>
            <w:r>
              <w:rPr>
                <w:b w:val="0"/>
                <w:bCs w:val="0"/>
                <w:color w:val="auto"/>
                <w:lang w:val="sr-Latn-RS"/>
              </w:rPr>
              <w:t>Nataša Nikolić</w:t>
            </w:r>
          </w:p>
        </w:tc>
        <w:tc>
          <w:tcPr>
            <w:tcW w:w="2198" w:type="dxa"/>
            <w:shd w:val="clear" w:color="auto" w:fill="D9D9D9" w:themeFill="background1" w:themeFillShade="D9"/>
            <w:vAlign w:val="center"/>
          </w:tcPr>
          <w:p w14:paraId="4F228B38" w14:textId="6AAD8C5F" w:rsidR="00E36162" w:rsidRPr="00E36162" w:rsidRDefault="00901F5D" w:rsidP="00F44D3A">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Infektivne bolesti</w:t>
            </w:r>
          </w:p>
        </w:tc>
        <w:tc>
          <w:tcPr>
            <w:tcW w:w="1673" w:type="dxa"/>
            <w:shd w:val="clear" w:color="auto" w:fill="D9D9D9" w:themeFill="background1" w:themeFillShade="D9"/>
            <w:vAlign w:val="center"/>
          </w:tcPr>
          <w:p w14:paraId="7B43B47D" w14:textId="060E8524" w:rsidR="00E36162" w:rsidRPr="00E36162" w:rsidRDefault="00901F5D" w:rsidP="00F44D3A">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0.25</w:t>
            </w:r>
          </w:p>
        </w:tc>
        <w:tc>
          <w:tcPr>
            <w:tcW w:w="1248" w:type="dxa"/>
            <w:shd w:val="clear" w:color="auto" w:fill="D9D9D9" w:themeFill="background1" w:themeFillShade="D9"/>
            <w:vAlign w:val="center"/>
          </w:tcPr>
          <w:p w14:paraId="6F7014BF" w14:textId="6F467A13" w:rsidR="00E36162" w:rsidRPr="00E36162" w:rsidRDefault="00901F5D" w:rsidP="00F44D3A">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0.46</w:t>
            </w:r>
          </w:p>
        </w:tc>
        <w:tc>
          <w:tcPr>
            <w:tcW w:w="1248" w:type="dxa"/>
            <w:shd w:val="clear" w:color="auto" w:fill="D9D9D9" w:themeFill="background1" w:themeFillShade="D9"/>
            <w:vAlign w:val="center"/>
          </w:tcPr>
          <w:p w14:paraId="39D8CE9C" w14:textId="0DE2B310" w:rsidR="00E36162" w:rsidRPr="00E36162" w:rsidRDefault="00901F5D" w:rsidP="00F44D3A">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0.01</w:t>
            </w:r>
          </w:p>
        </w:tc>
        <w:tc>
          <w:tcPr>
            <w:tcW w:w="1248" w:type="dxa"/>
            <w:shd w:val="clear" w:color="auto" w:fill="D9D9D9" w:themeFill="background1" w:themeFillShade="D9"/>
            <w:vAlign w:val="center"/>
          </w:tcPr>
          <w:p w14:paraId="4D7B0DD0" w14:textId="424393F0" w:rsidR="00E36162" w:rsidRPr="00E36162" w:rsidRDefault="00901F5D" w:rsidP="00F44D3A">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0.26</w:t>
            </w:r>
          </w:p>
        </w:tc>
      </w:tr>
      <w:tr w:rsidR="00E36162" w:rsidRPr="00E36162" w14:paraId="2BD95E17" w14:textId="77777777" w:rsidTr="00F44D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3" w:type="dxa"/>
            <w:shd w:val="clear" w:color="auto" w:fill="A6A6A6" w:themeFill="background1" w:themeFillShade="A6"/>
            <w:vAlign w:val="center"/>
          </w:tcPr>
          <w:p w14:paraId="657B56AA" w14:textId="2709E045" w:rsidR="00E36162" w:rsidRPr="00E36162" w:rsidRDefault="00901F5D" w:rsidP="00F44D3A">
            <w:pPr>
              <w:pStyle w:val="Osnovnitekst"/>
              <w:ind w:firstLine="0"/>
              <w:jc w:val="center"/>
              <w:rPr>
                <w:b w:val="0"/>
                <w:bCs w:val="0"/>
                <w:color w:val="auto"/>
                <w:lang w:val="sr-Latn-RS"/>
              </w:rPr>
            </w:pPr>
            <w:r>
              <w:rPr>
                <w:b w:val="0"/>
                <w:bCs w:val="0"/>
                <w:color w:val="auto"/>
                <w:lang w:val="sr-Latn-RS"/>
              </w:rPr>
              <w:t>Nikola Mitrović</w:t>
            </w:r>
          </w:p>
        </w:tc>
        <w:tc>
          <w:tcPr>
            <w:tcW w:w="2198" w:type="dxa"/>
            <w:shd w:val="clear" w:color="auto" w:fill="D9D9D9" w:themeFill="background1" w:themeFillShade="D9"/>
            <w:vAlign w:val="center"/>
          </w:tcPr>
          <w:p w14:paraId="47B89EDC" w14:textId="77777777" w:rsidR="00E36162" w:rsidRPr="00E36162" w:rsidRDefault="00E36162" w:rsidP="00F44D3A">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Infektivne bolesti</w:t>
            </w:r>
          </w:p>
        </w:tc>
        <w:tc>
          <w:tcPr>
            <w:tcW w:w="1673" w:type="dxa"/>
            <w:shd w:val="clear" w:color="auto" w:fill="D9D9D9" w:themeFill="background1" w:themeFillShade="D9"/>
            <w:vAlign w:val="center"/>
          </w:tcPr>
          <w:p w14:paraId="10B3355E" w14:textId="2FEC14DD" w:rsidR="00E36162" w:rsidRPr="00E36162" w:rsidRDefault="00901F5D" w:rsidP="00F44D3A">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0.25</w:t>
            </w:r>
          </w:p>
        </w:tc>
        <w:tc>
          <w:tcPr>
            <w:tcW w:w="1248" w:type="dxa"/>
            <w:shd w:val="clear" w:color="auto" w:fill="D9D9D9" w:themeFill="background1" w:themeFillShade="D9"/>
            <w:vAlign w:val="center"/>
          </w:tcPr>
          <w:p w14:paraId="461309A6" w14:textId="7AF5504B" w:rsidR="00E36162" w:rsidRPr="00E36162" w:rsidRDefault="00901F5D" w:rsidP="00F44D3A">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0.46</w:t>
            </w:r>
          </w:p>
        </w:tc>
        <w:tc>
          <w:tcPr>
            <w:tcW w:w="1248" w:type="dxa"/>
            <w:shd w:val="clear" w:color="auto" w:fill="D9D9D9" w:themeFill="background1" w:themeFillShade="D9"/>
            <w:vAlign w:val="center"/>
          </w:tcPr>
          <w:p w14:paraId="63660F7A" w14:textId="2040D581" w:rsidR="00E36162" w:rsidRPr="00E36162" w:rsidRDefault="00901F5D" w:rsidP="00F44D3A">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0.01</w:t>
            </w:r>
          </w:p>
        </w:tc>
        <w:tc>
          <w:tcPr>
            <w:tcW w:w="1248" w:type="dxa"/>
            <w:shd w:val="clear" w:color="auto" w:fill="D9D9D9" w:themeFill="background1" w:themeFillShade="D9"/>
            <w:vAlign w:val="center"/>
          </w:tcPr>
          <w:p w14:paraId="5D6CA3EB" w14:textId="5630664B" w:rsidR="00E36162" w:rsidRPr="00E36162" w:rsidRDefault="00901F5D" w:rsidP="00F44D3A">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0.26</w:t>
            </w:r>
          </w:p>
        </w:tc>
      </w:tr>
    </w:tbl>
    <w:p w14:paraId="30C7A8C9" w14:textId="77777777" w:rsidR="00E36162" w:rsidRDefault="00E36162" w:rsidP="005A4C5C">
      <w:pPr>
        <w:pStyle w:val="Osnovnitekst"/>
        <w:ind w:firstLine="0"/>
        <w:rPr>
          <w:iCs/>
          <w:sz w:val="22"/>
          <w:szCs w:val="22"/>
          <w:lang w:val="sr-Latn-RS"/>
        </w:rPr>
      </w:pPr>
    </w:p>
    <w:p w14:paraId="5431221A" w14:textId="74CE0627" w:rsidR="00CF4756" w:rsidRPr="00E36162" w:rsidRDefault="00901F5D" w:rsidP="005A4C5C">
      <w:pPr>
        <w:pStyle w:val="Osnovnitekst"/>
        <w:ind w:firstLine="0"/>
        <w:rPr>
          <w:iCs/>
          <w:sz w:val="22"/>
          <w:szCs w:val="22"/>
          <w:lang w:val="sr-Latn-RS"/>
        </w:rPr>
      </w:pPr>
      <w:r>
        <w:rPr>
          <w:iCs/>
          <w:sz w:val="22"/>
          <w:szCs w:val="22"/>
          <w:lang w:val="sr-Latn-RS"/>
        </w:rPr>
        <w:t xml:space="preserve">Iz tabele 6.1.4. primećujemo da katedra za Infektivne bolesti dolazi do izražaja u slučaju centralnosti po sopstvenom vektoru. </w:t>
      </w:r>
      <w:r w:rsidR="00200C89">
        <w:rPr>
          <w:iCs/>
          <w:sz w:val="22"/>
          <w:szCs w:val="22"/>
          <w:lang w:val="sr-Latn-RS"/>
        </w:rPr>
        <w:t xml:space="preserve">Centralnost po sopstvenom vektoru ističe autore koji su ili uticajniji, ukoliko i njegovi susedi imaju veliki broj suseda, ili moćniji ukoliko njegovi susedi nemaju veliki broj suseda. Ivana i Goran se </w:t>
      </w:r>
      <w:r w:rsidR="00200C89">
        <w:rPr>
          <w:iCs/>
          <w:sz w:val="22"/>
          <w:szCs w:val="22"/>
          <w:lang w:val="sr-Latn-RS"/>
        </w:rPr>
        <w:lastRenderedPageBreak/>
        <w:t>nalaze u vrhu i po centralnosti po bliskosti, tako da oni predstavljaju uticajnije autore, dok ostale tri kolege prestavljaju moćnije autore.</w:t>
      </w:r>
    </w:p>
    <w:p w14:paraId="4677B45E" w14:textId="0E037B80" w:rsidR="004005A2" w:rsidRDefault="00DC6BE1" w:rsidP="004005A2">
      <w:pPr>
        <w:pStyle w:val="IInivonaslova-Potpoglavlje"/>
        <w:rPr>
          <w:lang w:val="sr-Latn-RS"/>
        </w:rPr>
      </w:pPr>
      <w:r>
        <w:rPr>
          <w:lang w:val="sr-Latn-RS"/>
        </w:rPr>
        <w:t>Kompozitna centralnost</w:t>
      </w:r>
    </w:p>
    <w:p w14:paraId="08C32EFB" w14:textId="6DC61395" w:rsidR="00DC6BE1" w:rsidRDefault="00DC6BE1" w:rsidP="00DC6BE1">
      <w:pPr>
        <w:pStyle w:val="Osnovnitekst"/>
        <w:rPr>
          <w:lang w:val="sr-Latn-RS"/>
        </w:rPr>
      </w:pPr>
      <w:r>
        <w:rPr>
          <w:lang w:val="sr-Latn-RS"/>
        </w:rPr>
        <w:t xml:space="preserve">Cilj istraživanja je posmatranje naučne produkcije iz oblasti epidemiologije i zaraznih bolesti na Medicinskom fakultetu Univerziteta u Beograd. Od značaja nam je da autori sarađuju međusobno i dele znanja iz svojih referentnih oblasti. Hoćemo da naglasimo moćnije autore, koji su sarađivali sa dosta kolega, i prestavljaju spone između različitih katedri, zato je stavljen akcenat na relacionu centralnost i centralnost po sopstvenom vektoru. Takođe su naglašeni autori sa visokom </w:t>
      </w:r>
      <w:r w:rsidR="001B644B">
        <w:rPr>
          <w:lang w:val="sr-Latn-RS"/>
        </w:rPr>
        <w:t>stepenom centralnosti zbog sarađivanja sa dosta svojih kolega. Za heuristiku kompozitne centralnosti uzeta he formula (6.1)</w:t>
      </w:r>
    </w:p>
    <w:p w14:paraId="4E43A597" w14:textId="5545E0CF" w:rsidR="001B644B" w:rsidRDefault="001B644B" w:rsidP="001B644B">
      <w:pPr>
        <w:pStyle w:val="Osnovnitekst"/>
        <w:jc w:val="right"/>
        <w:rPr>
          <w:lang w:val="sr-Latn-RS"/>
        </w:rPr>
      </w:pPr>
      <m:oMath>
        <m:r>
          <w:rPr>
            <w:rFonts w:ascii="Cambria Math" w:hAnsi="Cambria Math"/>
            <w:lang w:val="sr-Latn-RS"/>
          </w:rPr>
          <m:t>centrality = 0.25 * DC + 0.1 * CC + 0.3 * BC + 0.35 * EVC</m:t>
        </m:r>
      </m:oMath>
      <w:r>
        <w:rPr>
          <w:lang w:val="sr-Latn-RS"/>
        </w:rPr>
        <w:tab/>
      </w:r>
      <w:r>
        <w:rPr>
          <w:lang w:val="sr-Latn-RS"/>
        </w:rPr>
        <w:tab/>
        <w:t>(6.1)</w:t>
      </w:r>
    </w:p>
    <w:p w14:paraId="29CAB7FC" w14:textId="3309B294" w:rsidR="001B644B" w:rsidRDefault="001B644B" w:rsidP="001B644B">
      <w:pPr>
        <w:pStyle w:val="Osnovnitekst"/>
        <w:ind w:firstLine="0"/>
        <w:rPr>
          <w:lang w:val="sr-Latn-RS"/>
        </w:rPr>
      </w:pPr>
      <w:r>
        <w:rPr>
          <w:lang w:val="sr-Latn-RS"/>
        </w:rPr>
        <w:t>Na osnovu ove karakteristike izdvajaju se autori prikazani u tabeli 6.2.1. na nivou celog fakulteta.</w:t>
      </w:r>
    </w:p>
    <w:p w14:paraId="4F6939EE" w14:textId="77777777" w:rsidR="001B644B" w:rsidRPr="00E36162" w:rsidRDefault="001B644B" w:rsidP="001B644B">
      <w:pPr>
        <w:pStyle w:val="Oznakatabele"/>
        <w:rPr>
          <w:lang w:val="sr-Latn-RS"/>
        </w:rPr>
      </w:pPr>
      <w:r w:rsidRPr="00E36162">
        <w:rPr>
          <w:lang w:val="sr-Latn-RS"/>
        </w:rPr>
        <w:t>Tabela 6.1.4. Prikaz autora opadajući po centralnosti</w:t>
      </w:r>
      <w:r>
        <w:rPr>
          <w:lang w:val="sr-Latn-RS"/>
        </w:rPr>
        <w:t xml:space="preserve"> po sopstvenom vektoru</w:t>
      </w:r>
    </w:p>
    <w:tbl>
      <w:tblPr>
        <w:tblStyle w:val="GridTable5Dark"/>
        <w:tblW w:w="0" w:type="auto"/>
        <w:tblLook w:val="04A0" w:firstRow="1" w:lastRow="0" w:firstColumn="1" w:lastColumn="0" w:noHBand="0" w:noVBand="1"/>
      </w:tblPr>
      <w:tblGrid>
        <w:gridCol w:w="1834"/>
        <w:gridCol w:w="2065"/>
        <w:gridCol w:w="1418"/>
        <w:gridCol w:w="1098"/>
        <w:gridCol w:w="1098"/>
        <w:gridCol w:w="1119"/>
        <w:gridCol w:w="996"/>
      </w:tblGrid>
      <w:tr w:rsidR="001B644B" w:rsidRPr="00E36162" w14:paraId="18AF42AF" w14:textId="0ACAE733" w:rsidTr="001B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4" w:type="dxa"/>
            <w:shd w:val="clear" w:color="auto" w:fill="A6A6A6" w:themeFill="background1" w:themeFillShade="A6"/>
            <w:vAlign w:val="center"/>
          </w:tcPr>
          <w:p w14:paraId="12E041FF" w14:textId="77777777" w:rsidR="001B644B" w:rsidRPr="00E36162" w:rsidRDefault="001B644B" w:rsidP="00F44D3A">
            <w:pPr>
              <w:pStyle w:val="Osnovnitekst"/>
              <w:ind w:firstLine="0"/>
              <w:jc w:val="center"/>
              <w:rPr>
                <w:b w:val="0"/>
                <w:bCs w:val="0"/>
                <w:color w:val="auto"/>
                <w:lang w:val="sr-Latn-RS"/>
              </w:rPr>
            </w:pPr>
            <w:r w:rsidRPr="00E36162">
              <w:rPr>
                <w:b w:val="0"/>
                <w:bCs w:val="0"/>
                <w:color w:val="auto"/>
                <w:lang w:val="sr-Latn-RS"/>
              </w:rPr>
              <w:t>Autor</w:t>
            </w:r>
          </w:p>
        </w:tc>
        <w:tc>
          <w:tcPr>
            <w:tcW w:w="2065" w:type="dxa"/>
            <w:shd w:val="clear" w:color="auto" w:fill="A6A6A6" w:themeFill="background1" w:themeFillShade="A6"/>
            <w:vAlign w:val="center"/>
          </w:tcPr>
          <w:p w14:paraId="405081A5" w14:textId="77777777" w:rsidR="001B644B" w:rsidRPr="00E36162" w:rsidRDefault="001B644B" w:rsidP="00F44D3A">
            <w:pPr>
              <w:pStyle w:val="Osnovnitekst"/>
              <w:ind w:firstLine="0"/>
              <w:jc w:val="center"/>
              <w:cnfStyle w:val="100000000000" w:firstRow="1" w:lastRow="0" w:firstColumn="0" w:lastColumn="0" w:oddVBand="0" w:evenVBand="0" w:oddHBand="0" w:evenHBand="0" w:firstRowFirstColumn="0" w:firstRowLastColumn="0" w:lastRowFirstColumn="0" w:lastRowLastColumn="0"/>
              <w:rPr>
                <w:b w:val="0"/>
                <w:bCs w:val="0"/>
                <w:color w:val="auto"/>
                <w:lang w:val="sr-Latn-RS"/>
              </w:rPr>
            </w:pPr>
            <w:r w:rsidRPr="00E36162">
              <w:rPr>
                <w:b w:val="0"/>
                <w:bCs w:val="0"/>
                <w:color w:val="auto"/>
                <w:lang w:val="sr-Latn-RS"/>
              </w:rPr>
              <w:t>Katedra</w:t>
            </w:r>
          </w:p>
        </w:tc>
        <w:tc>
          <w:tcPr>
            <w:tcW w:w="1418" w:type="dxa"/>
            <w:shd w:val="clear" w:color="auto" w:fill="A6A6A6" w:themeFill="background1" w:themeFillShade="A6"/>
            <w:vAlign w:val="center"/>
          </w:tcPr>
          <w:p w14:paraId="6B8A5EA5" w14:textId="77777777" w:rsidR="001B644B" w:rsidRPr="00E36162" w:rsidRDefault="001B644B" w:rsidP="00F44D3A">
            <w:pPr>
              <w:pStyle w:val="Osnovnitekst"/>
              <w:ind w:firstLine="0"/>
              <w:jc w:val="center"/>
              <w:cnfStyle w:val="100000000000" w:firstRow="1" w:lastRow="0" w:firstColumn="0" w:lastColumn="0" w:oddVBand="0" w:evenVBand="0" w:oddHBand="0" w:evenHBand="0" w:firstRowFirstColumn="0" w:firstRowLastColumn="0" w:lastRowFirstColumn="0" w:lastRowLastColumn="0"/>
              <w:rPr>
                <w:b w:val="0"/>
                <w:bCs w:val="0"/>
                <w:color w:val="auto"/>
                <w:lang w:val="sr-Latn-RS"/>
              </w:rPr>
            </w:pPr>
            <w:r w:rsidRPr="00E36162">
              <w:rPr>
                <w:b w:val="0"/>
                <w:bCs w:val="0"/>
                <w:color w:val="auto"/>
                <w:lang w:val="sr-Latn-RS"/>
              </w:rPr>
              <w:t>DC</w:t>
            </w:r>
          </w:p>
        </w:tc>
        <w:tc>
          <w:tcPr>
            <w:tcW w:w="1098" w:type="dxa"/>
            <w:shd w:val="clear" w:color="auto" w:fill="A6A6A6" w:themeFill="background1" w:themeFillShade="A6"/>
            <w:vAlign w:val="center"/>
          </w:tcPr>
          <w:p w14:paraId="365DD9A0" w14:textId="77777777" w:rsidR="001B644B" w:rsidRPr="00E36162" w:rsidRDefault="001B644B" w:rsidP="00F44D3A">
            <w:pPr>
              <w:pStyle w:val="Osnovnitekst"/>
              <w:ind w:firstLine="0"/>
              <w:jc w:val="center"/>
              <w:cnfStyle w:val="100000000000" w:firstRow="1" w:lastRow="0" w:firstColumn="0" w:lastColumn="0" w:oddVBand="0" w:evenVBand="0" w:oddHBand="0" w:evenHBand="0" w:firstRowFirstColumn="0" w:firstRowLastColumn="0" w:lastRowFirstColumn="0" w:lastRowLastColumn="0"/>
              <w:rPr>
                <w:color w:val="auto"/>
                <w:lang w:val="sr-Latn-RS"/>
              </w:rPr>
            </w:pPr>
            <w:r w:rsidRPr="00E36162">
              <w:rPr>
                <w:color w:val="auto"/>
                <w:lang w:val="sr-Latn-RS"/>
              </w:rPr>
              <w:t>CC</w:t>
            </w:r>
          </w:p>
        </w:tc>
        <w:tc>
          <w:tcPr>
            <w:tcW w:w="1098" w:type="dxa"/>
            <w:shd w:val="clear" w:color="auto" w:fill="A6A6A6" w:themeFill="background1" w:themeFillShade="A6"/>
            <w:vAlign w:val="center"/>
          </w:tcPr>
          <w:p w14:paraId="4972A85D" w14:textId="77777777" w:rsidR="001B644B" w:rsidRPr="00E36162" w:rsidRDefault="001B644B" w:rsidP="00F44D3A">
            <w:pPr>
              <w:pStyle w:val="Osnovnitekst"/>
              <w:ind w:firstLine="0"/>
              <w:jc w:val="center"/>
              <w:cnfStyle w:val="100000000000" w:firstRow="1" w:lastRow="0" w:firstColumn="0" w:lastColumn="0" w:oddVBand="0" w:evenVBand="0" w:oddHBand="0" w:evenHBand="0" w:firstRowFirstColumn="0" w:firstRowLastColumn="0" w:lastRowFirstColumn="0" w:lastRowLastColumn="0"/>
              <w:rPr>
                <w:color w:val="auto"/>
                <w:lang w:val="sr-Latn-RS"/>
              </w:rPr>
            </w:pPr>
            <w:r w:rsidRPr="00E36162">
              <w:rPr>
                <w:color w:val="auto"/>
                <w:lang w:val="sr-Latn-RS"/>
              </w:rPr>
              <w:t>BC</w:t>
            </w:r>
          </w:p>
        </w:tc>
        <w:tc>
          <w:tcPr>
            <w:tcW w:w="1119" w:type="dxa"/>
            <w:shd w:val="clear" w:color="auto" w:fill="A6A6A6" w:themeFill="background1" w:themeFillShade="A6"/>
            <w:vAlign w:val="center"/>
          </w:tcPr>
          <w:p w14:paraId="4EB1DE70" w14:textId="77777777" w:rsidR="001B644B" w:rsidRPr="00E36162" w:rsidRDefault="001B644B" w:rsidP="00F44D3A">
            <w:pPr>
              <w:pStyle w:val="Osnovnitekst"/>
              <w:ind w:firstLine="0"/>
              <w:jc w:val="center"/>
              <w:cnfStyle w:val="100000000000" w:firstRow="1" w:lastRow="0" w:firstColumn="0" w:lastColumn="0" w:oddVBand="0" w:evenVBand="0" w:oddHBand="0" w:evenHBand="0" w:firstRowFirstColumn="0" w:firstRowLastColumn="0" w:lastRowFirstColumn="0" w:lastRowLastColumn="0"/>
              <w:rPr>
                <w:color w:val="auto"/>
                <w:lang w:val="sr-Latn-RS"/>
              </w:rPr>
            </w:pPr>
            <w:r w:rsidRPr="00E36162">
              <w:rPr>
                <w:color w:val="auto"/>
                <w:lang w:val="sr-Latn-RS"/>
              </w:rPr>
              <w:t>EVC</w:t>
            </w:r>
          </w:p>
        </w:tc>
        <w:tc>
          <w:tcPr>
            <w:tcW w:w="996" w:type="dxa"/>
            <w:shd w:val="clear" w:color="auto" w:fill="A6A6A6" w:themeFill="background1" w:themeFillShade="A6"/>
            <w:vAlign w:val="center"/>
          </w:tcPr>
          <w:p w14:paraId="251448ED" w14:textId="7575BBC3" w:rsidR="001B644B" w:rsidRPr="001B644B" w:rsidRDefault="001B644B" w:rsidP="001B644B">
            <w:pPr>
              <w:pStyle w:val="Osnovnitekst"/>
              <w:ind w:firstLine="0"/>
              <w:jc w:val="center"/>
              <w:cnfStyle w:val="100000000000" w:firstRow="1" w:lastRow="0" w:firstColumn="0" w:lastColumn="0" w:oddVBand="0" w:evenVBand="0" w:oddHBand="0" w:evenHBand="0" w:firstRowFirstColumn="0" w:firstRowLastColumn="0" w:lastRowFirstColumn="0" w:lastRowLastColumn="0"/>
              <w:rPr>
                <w:color w:val="auto"/>
                <w:lang w:val="sr-Latn-RS"/>
              </w:rPr>
            </w:pPr>
            <w:r w:rsidRPr="001B644B">
              <w:rPr>
                <w:color w:val="auto"/>
                <w:lang w:val="sr-Latn-RS"/>
              </w:rPr>
              <w:t>C</w:t>
            </w:r>
            <w:r>
              <w:rPr>
                <w:color w:val="auto"/>
                <w:lang w:val="sr-Latn-RS"/>
              </w:rPr>
              <w:t>omp</w:t>
            </w:r>
          </w:p>
        </w:tc>
      </w:tr>
      <w:tr w:rsidR="001B644B" w:rsidRPr="00E36162" w14:paraId="7B6C198D" w14:textId="163E64D2" w:rsidTr="001B644B">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1834" w:type="dxa"/>
            <w:shd w:val="clear" w:color="auto" w:fill="A6A6A6" w:themeFill="background1" w:themeFillShade="A6"/>
            <w:vAlign w:val="center"/>
          </w:tcPr>
          <w:p w14:paraId="169DFECE" w14:textId="77777777" w:rsidR="001B644B" w:rsidRPr="00E36162" w:rsidRDefault="001B644B" w:rsidP="00F44D3A">
            <w:pPr>
              <w:pStyle w:val="Osnovnitekst"/>
              <w:ind w:firstLine="0"/>
              <w:jc w:val="center"/>
              <w:rPr>
                <w:b w:val="0"/>
                <w:bCs w:val="0"/>
                <w:color w:val="auto"/>
                <w:lang w:val="sr-Latn-RS"/>
              </w:rPr>
            </w:pPr>
            <w:r w:rsidRPr="00E36162">
              <w:rPr>
                <w:b w:val="0"/>
                <w:bCs w:val="0"/>
                <w:color w:val="auto"/>
                <w:lang w:val="sr-Latn-RS"/>
              </w:rPr>
              <w:t>Ivana Lazarević</w:t>
            </w:r>
          </w:p>
        </w:tc>
        <w:tc>
          <w:tcPr>
            <w:tcW w:w="2065" w:type="dxa"/>
            <w:shd w:val="clear" w:color="auto" w:fill="D9D9D9" w:themeFill="background1" w:themeFillShade="D9"/>
            <w:vAlign w:val="center"/>
          </w:tcPr>
          <w:p w14:paraId="4644E666" w14:textId="77777777" w:rsidR="001B644B" w:rsidRPr="00E36162" w:rsidRDefault="001B644B" w:rsidP="00F44D3A">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Katedra za mikrobiologiju</w:t>
            </w:r>
          </w:p>
        </w:tc>
        <w:tc>
          <w:tcPr>
            <w:tcW w:w="1418" w:type="dxa"/>
            <w:shd w:val="clear" w:color="auto" w:fill="D9D9D9" w:themeFill="background1" w:themeFillShade="D9"/>
            <w:vAlign w:val="center"/>
          </w:tcPr>
          <w:p w14:paraId="5C47AE6B" w14:textId="77777777" w:rsidR="001B644B" w:rsidRPr="00E36162" w:rsidRDefault="001B644B" w:rsidP="00F44D3A">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0.36</w:t>
            </w:r>
          </w:p>
        </w:tc>
        <w:tc>
          <w:tcPr>
            <w:tcW w:w="1098" w:type="dxa"/>
            <w:shd w:val="clear" w:color="auto" w:fill="D9D9D9" w:themeFill="background1" w:themeFillShade="D9"/>
            <w:vAlign w:val="center"/>
          </w:tcPr>
          <w:p w14:paraId="44FB3722" w14:textId="77777777" w:rsidR="001B644B" w:rsidRPr="00E36162" w:rsidRDefault="001B644B" w:rsidP="00F44D3A">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0.55</w:t>
            </w:r>
          </w:p>
        </w:tc>
        <w:tc>
          <w:tcPr>
            <w:tcW w:w="1098" w:type="dxa"/>
            <w:shd w:val="clear" w:color="auto" w:fill="D9D9D9" w:themeFill="background1" w:themeFillShade="D9"/>
            <w:vAlign w:val="center"/>
          </w:tcPr>
          <w:p w14:paraId="747EDB48" w14:textId="77777777" w:rsidR="001B644B" w:rsidRPr="00E36162" w:rsidRDefault="001B644B" w:rsidP="00F44D3A">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0.17</w:t>
            </w:r>
          </w:p>
        </w:tc>
        <w:tc>
          <w:tcPr>
            <w:tcW w:w="1119" w:type="dxa"/>
            <w:shd w:val="clear" w:color="auto" w:fill="D9D9D9" w:themeFill="background1" w:themeFillShade="D9"/>
            <w:vAlign w:val="center"/>
          </w:tcPr>
          <w:p w14:paraId="41AF4162" w14:textId="77777777" w:rsidR="001B644B" w:rsidRPr="00E36162" w:rsidRDefault="001B644B" w:rsidP="00F44D3A">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0.30</w:t>
            </w:r>
          </w:p>
        </w:tc>
        <w:tc>
          <w:tcPr>
            <w:tcW w:w="996" w:type="dxa"/>
            <w:shd w:val="clear" w:color="auto" w:fill="D9D9D9" w:themeFill="background1" w:themeFillShade="D9"/>
            <w:vAlign w:val="center"/>
          </w:tcPr>
          <w:p w14:paraId="72AE9305" w14:textId="771A56A9" w:rsidR="001B644B" w:rsidRPr="001B644B" w:rsidRDefault="001B644B" w:rsidP="001B644B">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0.30</w:t>
            </w:r>
          </w:p>
        </w:tc>
      </w:tr>
      <w:tr w:rsidR="001B644B" w:rsidRPr="00E36162" w14:paraId="55CEEE09" w14:textId="2E4B12A4" w:rsidTr="001B644B">
        <w:tc>
          <w:tcPr>
            <w:cnfStyle w:val="001000000000" w:firstRow="0" w:lastRow="0" w:firstColumn="1" w:lastColumn="0" w:oddVBand="0" w:evenVBand="0" w:oddHBand="0" w:evenHBand="0" w:firstRowFirstColumn="0" w:firstRowLastColumn="0" w:lastRowFirstColumn="0" w:lastRowLastColumn="0"/>
            <w:tcW w:w="1834" w:type="dxa"/>
            <w:shd w:val="clear" w:color="auto" w:fill="A6A6A6" w:themeFill="background1" w:themeFillShade="A6"/>
            <w:vAlign w:val="center"/>
          </w:tcPr>
          <w:p w14:paraId="7D1D24F7" w14:textId="77777777" w:rsidR="001B644B" w:rsidRPr="00E36162" w:rsidRDefault="001B644B" w:rsidP="00F44D3A">
            <w:pPr>
              <w:pStyle w:val="Osnovnitekst"/>
              <w:ind w:firstLine="0"/>
              <w:jc w:val="center"/>
              <w:rPr>
                <w:b w:val="0"/>
                <w:bCs w:val="0"/>
                <w:color w:val="auto"/>
                <w:lang w:val="sr-Latn-RS"/>
              </w:rPr>
            </w:pPr>
            <w:r w:rsidRPr="00E36162">
              <w:rPr>
                <w:b w:val="0"/>
                <w:bCs w:val="0"/>
                <w:color w:val="auto"/>
                <w:lang w:val="sr-Latn-RS"/>
              </w:rPr>
              <w:t>Goran Stevanović</w:t>
            </w:r>
          </w:p>
        </w:tc>
        <w:tc>
          <w:tcPr>
            <w:tcW w:w="2065" w:type="dxa"/>
            <w:shd w:val="clear" w:color="auto" w:fill="D9D9D9" w:themeFill="background1" w:themeFillShade="D9"/>
            <w:vAlign w:val="center"/>
          </w:tcPr>
          <w:p w14:paraId="6220038D" w14:textId="77777777" w:rsidR="001B644B" w:rsidRPr="00E36162" w:rsidRDefault="001B644B" w:rsidP="00F44D3A">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Infektivne bolesti</w:t>
            </w:r>
          </w:p>
        </w:tc>
        <w:tc>
          <w:tcPr>
            <w:tcW w:w="1418" w:type="dxa"/>
            <w:shd w:val="clear" w:color="auto" w:fill="D9D9D9" w:themeFill="background1" w:themeFillShade="D9"/>
            <w:vAlign w:val="center"/>
          </w:tcPr>
          <w:p w14:paraId="013520C0" w14:textId="77777777" w:rsidR="001B644B" w:rsidRPr="00E36162" w:rsidRDefault="001B644B" w:rsidP="00F44D3A">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0.29</w:t>
            </w:r>
          </w:p>
        </w:tc>
        <w:tc>
          <w:tcPr>
            <w:tcW w:w="1098" w:type="dxa"/>
            <w:shd w:val="clear" w:color="auto" w:fill="D9D9D9" w:themeFill="background1" w:themeFillShade="D9"/>
            <w:vAlign w:val="center"/>
          </w:tcPr>
          <w:p w14:paraId="6E362822" w14:textId="77777777" w:rsidR="001B644B" w:rsidRPr="00E36162" w:rsidRDefault="001B644B" w:rsidP="00F44D3A">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0.51</w:t>
            </w:r>
          </w:p>
        </w:tc>
        <w:tc>
          <w:tcPr>
            <w:tcW w:w="1098" w:type="dxa"/>
            <w:shd w:val="clear" w:color="auto" w:fill="D9D9D9" w:themeFill="background1" w:themeFillShade="D9"/>
            <w:vAlign w:val="center"/>
          </w:tcPr>
          <w:p w14:paraId="2EAE9E02" w14:textId="77777777" w:rsidR="001B644B" w:rsidRPr="00E36162" w:rsidRDefault="001B644B" w:rsidP="00F44D3A">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0.07</w:t>
            </w:r>
          </w:p>
        </w:tc>
        <w:tc>
          <w:tcPr>
            <w:tcW w:w="1119" w:type="dxa"/>
            <w:shd w:val="clear" w:color="auto" w:fill="D9D9D9" w:themeFill="background1" w:themeFillShade="D9"/>
            <w:vAlign w:val="center"/>
          </w:tcPr>
          <w:p w14:paraId="7BF08944" w14:textId="77777777" w:rsidR="001B644B" w:rsidRPr="00E36162" w:rsidRDefault="001B644B" w:rsidP="00F44D3A">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0.27</w:t>
            </w:r>
          </w:p>
        </w:tc>
        <w:tc>
          <w:tcPr>
            <w:tcW w:w="996" w:type="dxa"/>
            <w:shd w:val="clear" w:color="auto" w:fill="D9D9D9" w:themeFill="background1" w:themeFillShade="D9"/>
            <w:vAlign w:val="center"/>
          </w:tcPr>
          <w:p w14:paraId="1116DFBE" w14:textId="414A018D" w:rsidR="001B644B" w:rsidRPr="001B644B" w:rsidRDefault="001B644B" w:rsidP="001B644B">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0.24</w:t>
            </w:r>
          </w:p>
        </w:tc>
      </w:tr>
      <w:tr w:rsidR="001B644B" w:rsidRPr="00E36162" w14:paraId="17CA3390" w14:textId="35923E69" w:rsidTr="001B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4" w:type="dxa"/>
            <w:shd w:val="clear" w:color="auto" w:fill="A6A6A6" w:themeFill="background1" w:themeFillShade="A6"/>
            <w:vAlign w:val="center"/>
          </w:tcPr>
          <w:p w14:paraId="7E8EC4AE" w14:textId="77777777" w:rsidR="001B644B" w:rsidRPr="00E36162" w:rsidRDefault="001B644B" w:rsidP="00F44D3A">
            <w:pPr>
              <w:pStyle w:val="Osnovnitekst"/>
              <w:ind w:firstLine="0"/>
              <w:jc w:val="center"/>
              <w:rPr>
                <w:b w:val="0"/>
                <w:bCs w:val="0"/>
                <w:color w:val="auto"/>
                <w:lang w:val="sr-Latn-RS"/>
              </w:rPr>
            </w:pPr>
            <w:r>
              <w:rPr>
                <w:b w:val="0"/>
                <w:bCs w:val="0"/>
                <w:color w:val="auto"/>
                <w:lang w:val="sr-Latn-RS"/>
              </w:rPr>
              <w:t>Miloš Korać</w:t>
            </w:r>
          </w:p>
        </w:tc>
        <w:tc>
          <w:tcPr>
            <w:tcW w:w="2065" w:type="dxa"/>
            <w:shd w:val="clear" w:color="auto" w:fill="D9D9D9" w:themeFill="background1" w:themeFillShade="D9"/>
            <w:vAlign w:val="center"/>
          </w:tcPr>
          <w:p w14:paraId="461C3940" w14:textId="77777777" w:rsidR="001B644B" w:rsidRPr="00E36162" w:rsidRDefault="001B644B" w:rsidP="00F44D3A">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Infektivne bolesti</w:t>
            </w:r>
          </w:p>
        </w:tc>
        <w:tc>
          <w:tcPr>
            <w:tcW w:w="1418" w:type="dxa"/>
            <w:shd w:val="clear" w:color="auto" w:fill="D9D9D9" w:themeFill="background1" w:themeFillShade="D9"/>
            <w:vAlign w:val="center"/>
          </w:tcPr>
          <w:p w14:paraId="43CD37C6" w14:textId="77777777" w:rsidR="001B644B" w:rsidRPr="00E36162" w:rsidRDefault="001B644B" w:rsidP="00F44D3A">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0.27</w:t>
            </w:r>
          </w:p>
        </w:tc>
        <w:tc>
          <w:tcPr>
            <w:tcW w:w="1098" w:type="dxa"/>
            <w:shd w:val="clear" w:color="auto" w:fill="D9D9D9" w:themeFill="background1" w:themeFillShade="D9"/>
            <w:vAlign w:val="center"/>
          </w:tcPr>
          <w:p w14:paraId="32E17382" w14:textId="77777777" w:rsidR="001B644B" w:rsidRPr="00E36162" w:rsidRDefault="001B644B" w:rsidP="00F44D3A">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0.49</w:t>
            </w:r>
          </w:p>
        </w:tc>
        <w:tc>
          <w:tcPr>
            <w:tcW w:w="1098" w:type="dxa"/>
            <w:shd w:val="clear" w:color="auto" w:fill="D9D9D9" w:themeFill="background1" w:themeFillShade="D9"/>
            <w:vAlign w:val="center"/>
          </w:tcPr>
          <w:p w14:paraId="0E190E22" w14:textId="77777777" w:rsidR="001B644B" w:rsidRPr="00E36162" w:rsidRDefault="001B644B" w:rsidP="00F44D3A">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0.05</w:t>
            </w:r>
          </w:p>
        </w:tc>
        <w:tc>
          <w:tcPr>
            <w:tcW w:w="1119" w:type="dxa"/>
            <w:shd w:val="clear" w:color="auto" w:fill="D9D9D9" w:themeFill="background1" w:themeFillShade="D9"/>
            <w:vAlign w:val="center"/>
          </w:tcPr>
          <w:p w14:paraId="723FE1E6" w14:textId="77777777" w:rsidR="001B644B" w:rsidRPr="00E36162" w:rsidRDefault="001B644B" w:rsidP="00F44D3A">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0.27</w:t>
            </w:r>
          </w:p>
        </w:tc>
        <w:tc>
          <w:tcPr>
            <w:tcW w:w="996" w:type="dxa"/>
            <w:shd w:val="clear" w:color="auto" w:fill="D9D9D9" w:themeFill="background1" w:themeFillShade="D9"/>
            <w:vAlign w:val="center"/>
          </w:tcPr>
          <w:p w14:paraId="46711970" w14:textId="1E9C81A6" w:rsidR="001B644B" w:rsidRPr="001B644B" w:rsidRDefault="001B644B" w:rsidP="001B644B">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0.22</w:t>
            </w:r>
          </w:p>
        </w:tc>
      </w:tr>
      <w:tr w:rsidR="001B644B" w:rsidRPr="00E36162" w14:paraId="70E850B4" w14:textId="7BE9A89D" w:rsidTr="001B644B">
        <w:tc>
          <w:tcPr>
            <w:cnfStyle w:val="001000000000" w:firstRow="0" w:lastRow="0" w:firstColumn="1" w:lastColumn="0" w:oddVBand="0" w:evenVBand="0" w:oddHBand="0" w:evenHBand="0" w:firstRowFirstColumn="0" w:firstRowLastColumn="0" w:lastRowFirstColumn="0" w:lastRowLastColumn="0"/>
            <w:tcW w:w="1834" w:type="dxa"/>
            <w:shd w:val="clear" w:color="auto" w:fill="A6A6A6" w:themeFill="background1" w:themeFillShade="A6"/>
            <w:vAlign w:val="center"/>
          </w:tcPr>
          <w:p w14:paraId="4328CA4B" w14:textId="748F5359" w:rsidR="001B644B" w:rsidRPr="00E36162" w:rsidRDefault="001B644B" w:rsidP="00F44D3A">
            <w:pPr>
              <w:pStyle w:val="Osnovnitekst"/>
              <w:ind w:firstLine="0"/>
              <w:jc w:val="center"/>
              <w:rPr>
                <w:b w:val="0"/>
                <w:bCs w:val="0"/>
                <w:color w:val="auto"/>
                <w:lang w:val="sr-Latn-RS"/>
              </w:rPr>
            </w:pPr>
            <w:r>
              <w:rPr>
                <w:b w:val="0"/>
                <w:bCs w:val="0"/>
                <w:color w:val="auto"/>
                <w:lang w:val="sr-Latn-RS"/>
              </w:rPr>
              <w:t>Ksenija Bojović</w:t>
            </w:r>
          </w:p>
        </w:tc>
        <w:tc>
          <w:tcPr>
            <w:tcW w:w="2065" w:type="dxa"/>
            <w:shd w:val="clear" w:color="auto" w:fill="D9D9D9" w:themeFill="background1" w:themeFillShade="D9"/>
            <w:vAlign w:val="center"/>
          </w:tcPr>
          <w:p w14:paraId="0EE574D1" w14:textId="77777777" w:rsidR="001B644B" w:rsidRPr="00E36162" w:rsidRDefault="001B644B" w:rsidP="00F44D3A">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Infektivne bolesti</w:t>
            </w:r>
          </w:p>
        </w:tc>
        <w:tc>
          <w:tcPr>
            <w:tcW w:w="1418" w:type="dxa"/>
            <w:shd w:val="clear" w:color="auto" w:fill="D9D9D9" w:themeFill="background1" w:themeFillShade="D9"/>
            <w:vAlign w:val="center"/>
          </w:tcPr>
          <w:p w14:paraId="13BF3A0A" w14:textId="25804339" w:rsidR="001B644B" w:rsidRPr="00E36162" w:rsidRDefault="001B644B" w:rsidP="00F44D3A">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0.25</w:t>
            </w:r>
          </w:p>
        </w:tc>
        <w:tc>
          <w:tcPr>
            <w:tcW w:w="1098" w:type="dxa"/>
            <w:shd w:val="clear" w:color="auto" w:fill="D9D9D9" w:themeFill="background1" w:themeFillShade="D9"/>
            <w:vAlign w:val="center"/>
          </w:tcPr>
          <w:p w14:paraId="2A224962" w14:textId="3B7C2834" w:rsidR="001B644B" w:rsidRPr="00E36162" w:rsidRDefault="001B644B" w:rsidP="00F44D3A">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0.47</w:t>
            </w:r>
          </w:p>
        </w:tc>
        <w:tc>
          <w:tcPr>
            <w:tcW w:w="1098" w:type="dxa"/>
            <w:shd w:val="clear" w:color="auto" w:fill="D9D9D9" w:themeFill="background1" w:themeFillShade="D9"/>
            <w:vAlign w:val="center"/>
          </w:tcPr>
          <w:p w14:paraId="0065ED7A" w14:textId="5F861915" w:rsidR="001B644B" w:rsidRPr="00E36162" w:rsidRDefault="001B644B" w:rsidP="00F44D3A">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0.06</w:t>
            </w:r>
          </w:p>
        </w:tc>
        <w:tc>
          <w:tcPr>
            <w:tcW w:w="1119" w:type="dxa"/>
            <w:shd w:val="clear" w:color="auto" w:fill="D9D9D9" w:themeFill="background1" w:themeFillShade="D9"/>
            <w:vAlign w:val="center"/>
          </w:tcPr>
          <w:p w14:paraId="61540FA0" w14:textId="20195E75" w:rsidR="001B644B" w:rsidRPr="00E36162" w:rsidRDefault="001B644B" w:rsidP="00F44D3A">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0.24</w:t>
            </w:r>
          </w:p>
        </w:tc>
        <w:tc>
          <w:tcPr>
            <w:tcW w:w="996" w:type="dxa"/>
            <w:shd w:val="clear" w:color="auto" w:fill="D9D9D9" w:themeFill="background1" w:themeFillShade="D9"/>
            <w:vAlign w:val="center"/>
          </w:tcPr>
          <w:p w14:paraId="4DF68173" w14:textId="74E0BE5E" w:rsidR="001B644B" w:rsidRPr="001B644B" w:rsidRDefault="001B644B" w:rsidP="001B644B">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0.21</w:t>
            </w:r>
          </w:p>
        </w:tc>
      </w:tr>
      <w:tr w:rsidR="001B644B" w:rsidRPr="00E36162" w14:paraId="31309038" w14:textId="04D100B5" w:rsidTr="001B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4" w:type="dxa"/>
            <w:shd w:val="clear" w:color="auto" w:fill="A6A6A6" w:themeFill="background1" w:themeFillShade="A6"/>
            <w:vAlign w:val="center"/>
          </w:tcPr>
          <w:p w14:paraId="1B6D00FB" w14:textId="5C76407D" w:rsidR="001B644B" w:rsidRPr="00E36162" w:rsidRDefault="001B644B" w:rsidP="00F44D3A">
            <w:pPr>
              <w:pStyle w:val="Osnovnitekst"/>
              <w:ind w:firstLine="0"/>
              <w:jc w:val="center"/>
              <w:rPr>
                <w:b w:val="0"/>
                <w:bCs w:val="0"/>
                <w:color w:val="auto"/>
                <w:lang w:val="sr-Latn-RS"/>
              </w:rPr>
            </w:pPr>
            <w:r>
              <w:rPr>
                <w:b w:val="0"/>
                <w:bCs w:val="0"/>
                <w:color w:val="auto"/>
                <w:lang w:val="sr-Latn-RS"/>
              </w:rPr>
              <w:t>Maja Cupić</w:t>
            </w:r>
          </w:p>
        </w:tc>
        <w:tc>
          <w:tcPr>
            <w:tcW w:w="2065" w:type="dxa"/>
            <w:shd w:val="clear" w:color="auto" w:fill="D9D9D9" w:themeFill="background1" w:themeFillShade="D9"/>
            <w:vAlign w:val="center"/>
          </w:tcPr>
          <w:p w14:paraId="3FCB4CC3" w14:textId="2F00FC1D" w:rsidR="001B644B" w:rsidRPr="00E36162" w:rsidRDefault="001B644B" w:rsidP="00F44D3A">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sidRPr="00E36162">
              <w:rPr>
                <w:lang w:val="sr-Latn-RS"/>
              </w:rPr>
              <w:t>Katedra za mikrobiologiju</w:t>
            </w:r>
          </w:p>
        </w:tc>
        <w:tc>
          <w:tcPr>
            <w:tcW w:w="1418" w:type="dxa"/>
            <w:shd w:val="clear" w:color="auto" w:fill="D9D9D9" w:themeFill="background1" w:themeFillShade="D9"/>
            <w:vAlign w:val="center"/>
          </w:tcPr>
          <w:p w14:paraId="754CBBCA" w14:textId="77777777" w:rsidR="001B644B" w:rsidRPr="00E36162" w:rsidRDefault="001B644B" w:rsidP="00F44D3A">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0.25</w:t>
            </w:r>
          </w:p>
        </w:tc>
        <w:tc>
          <w:tcPr>
            <w:tcW w:w="1098" w:type="dxa"/>
            <w:shd w:val="clear" w:color="auto" w:fill="D9D9D9" w:themeFill="background1" w:themeFillShade="D9"/>
            <w:vAlign w:val="center"/>
          </w:tcPr>
          <w:p w14:paraId="1BCD2441" w14:textId="77777777" w:rsidR="001B644B" w:rsidRPr="00E36162" w:rsidRDefault="001B644B" w:rsidP="00F44D3A">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0.46</w:t>
            </w:r>
          </w:p>
        </w:tc>
        <w:tc>
          <w:tcPr>
            <w:tcW w:w="1098" w:type="dxa"/>
            <w:shd w:val="clear" w:color="auto" w:fill="D9D9D9" w:themeFill="background1" w:themeFillShade="D9"/>
            <w:vAlign w:val="center"/>
          </w:tcPr>
          <w:p w14:paraId="27F48C6F" w14:textId="77777777" w:rsidR="001B644B" w:rsidRPr="00E36162" w:rsidRDefault="001B644B" w:rsidP="00F44D3A">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0.01</w:t>
            </w:r>
          </w:p>
        </w:tc>
        <w:tc>
          <w:tcPr>
            <w:tcW w:w="1119" w:type="dxa"/>
            <w:shd w:val="clear" w:color="auto" w:fill="D9D9D9" w:themeFill="background1" w:themeFillShade="D9"/>
            <w:vAlign w:val="center"/>
          </w:tcPr>
          <w:p w14:paraId="6BBC485A" w14:textId="77777777" w:rsidR="001B644B" w:rsidRPr="00E36162" w:rsidRDefault="001B644B" w:rsidP="00F44D3A">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0.26</w:t>
            </w:r>
          </w:p>
        </w:tc>
        <w:tc>
          <w:tcPr>
            <w:tcW w:w="996" w:type="dxa"/>
            <w:shd w:val="clear" w:color="auto" w:fill="D9D9D9" w:themeFill="background1" w:themeFillShade="D9"/>
            <w:vAlign w:val="center"/>
          </w:tcPr>
          <w:p w14:paraId="6114D0C1" w14:textId="367957B5" w:rsidR="001B644B" w:rsidRPr="001B644B" w:rsidRDefault="0024622F" w:rsidP="001B644B">
            <w:pPr>
              <w:pStyle w:val="Osnovnitekst"/>
              <w:ind w:firstLine="0"/>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0.21</w:t>
            </w:r>
          </w:p>
        </w:tc>
      </w:tr>
    </w:tbl>
    <w:p w14:paraId="2FA13F01" w14:textId="77777777" w:rsidR="001B644B" w:rsidRPr="00DC6BE1" w:rsidRDefault="001B644B" w:rsidP="001B644B">
      <w:pPr>
        <w:pStyle w:val="Osnovnitekst"/>
        <w:ind w:firstLine="0"/>
        <w:rPr>
          <w:lang w:val="sr-Latn-RS"/>
        </w:rPr>
      </w:pPr>
    </w:p>
    <w:p w14:paraId="2D571D0F" w14:textId="3A3F6F45" w:rsidR="005A4C5C" w:rsidRDefault="0024622F" w:rsidP="005A4C5C">
      <w:pPr>
        <w:pStyle w:val="IInivonaslova-Potpoglavlje"/>
        <w:rPr>
          <w:lang w:val="sr-Latn-RS"/>
        </w:rPr>
      </w:pPr>
      <w:r>
        <w:rPr>
          <w:lang w:val="sr-Latn-RS"/>
        </w:rPr>
        <w:t>Saradnja katedri</w:t>
      </w:r>
    </w:p>
    <w:p w14:paraId="2004795D" w14:textId="77777777" w:rsidR="004266FC" w:rsidRPr="004266FC" w:rsidRDefault="004266FC" w:rsidP="004266FC">
      <w:pPr>
        <w:pStyle w:val="Osnovnitekst"/>
        <w:rPr>
          <w:lang w:val="sr-Latn-RS"/>
        </w:rPr>
      </w:pPr>
    </w:p>
    <w:p w14:paraId="22C7D1BE" w14:textId="77777777" w:rsidR="004266FC" w:rsidRDefault="004266FC" w:rsidP="00EE49D6">
      <w:pPr>
        <w:pStyle w:val="Osnovnitekst"/>
        <w:rPr>
          <w:noProof/>
          <w:lang w:val="sr-Latn-RS"/>
        </w:rPr>
      </w:pPr>
    </w:p>
    <w:p w14:paraId="257B0037" w14:textId="66B0AC1D" w:rsidR="00EE49D6" w:rsidRDefault="004266FC" w:rsidP="00EE49D6">
      <w:pPr>
        <w:pStyle w:val="Osnovnitekst"/>
        <w:rPr>
          <w:lang w:val="sr-Latn-RS"/>
        </w:rPr>
      </w:pPr>
      <w:r>
        <w:rPr>
          <w:noProof/>
          <w:lang w:val="sr-Latn-RS"/>
        </w:rPr>
        <w:lastRenderedPageBreak/>
        <w:drawing>
          <wp:inline distT="0" distB="0" distL="0" distR="0" wp14:anchorId="24C6D4BE" wp14:editId="2A952C97">
            <wp:extent cx="6118860" cy="4587240"/>
            <wp:effectExtent l="0" t="0" r="0" b="3810"/>
            <wp:docPr id="1162128170" name="Picture 3" descr="A red and blue squar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128170" name="Picture 3" descr="A red and blue squares with numbers&#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8860" cy="4587240"/>
                    </a:xfrm>
                    <a:prstGeom prst="rect">
                      <a:avLst/>
                    </a:prstGeom>
                    <a:noFill/>
                    <a:ln>
                      <a:noFill/>
                    </a:ln>
                  </pic:spPr>
                </pic:pic>
              </a:graphicData>
            </a:graphic>
          </wp:inline>
        </w:drawing>
      </w:r>
    </w:p>
    <w:p w14:paraId="4807EEFC" w14:textId="5F80303D" w:rsidR="004266FC" w:rsidRPr="00E36162" w:rsidRDefault="004266FC" w:rsidP="004266FC">
      <w:pPr>
        <w:pStyle w:val="Oznakaslike"/>
        <w:rPr>
          <w:lang w:val="sr-Latn-RS"/>
        </w:rPr>
      </w:pPr>
      <w:r w:rsidRPr="00E36162">
        <w:rPr>
          <w:lang w:val="sr-Latn-RS"/>
        </w:rPr>
        <w:t xml:space="preserve">Slika </w:t>
      </w:r>
      <w:r>
        <w:rPr>
          <w:lang w:val="sr-Latn-RS"/>
        </w:rPr>
        <w:t>5</w:t>
      </w:r>
      <w:r w:rsidRPr="00E36162">
        <w:rPr>
          <w:lang w:val="sr-Latn-RS"/>
        </w:rPr>
        <w:t>.</w:t>
      </w:r>
      <w:r>
        <w:rPr>
          <w:lang w:val="sr-Latn-RS"/>
        </w:rPr>
        <w:t>3</w:t>
      </w:r>
      <w:r w:rsidRPr="00E36162">
        <w:rPr>
          <w:lang w:val="sr-Latn-RS"/>
        </w:rPr>
        <w:t>.1.</w:t>
      </w:r>
      <w:r>
        <w:rPr>
          <w:lang w:val="sr-Latn-RS"/>
        </w:rPr>
        <w:t>Grafički prikaz saradnje između različitih katedri</w:t>
      </w:r>
    </w:p>
    <w:p w14:paraId="55235886" w14:textId="77777777" w:rsidR="004266FC" w:rsidRPr="00EE49D6" w:rsidRDefault="004266FC" w:rsidP="00EE49D6">
      <w:pPr>
        <w:pStyle w:val="Osnovnitekst"/>
        <w:rPr>
          <w:lang w:val="sr-Latn-RS"/>
        </w:rPr>
      </w:pPr>
    </w:p>
    <w:p w14:paraId="19F37ADC" w14:textId="2E461CA0" w:rsidR="00034621" w:rsidRPr="00E36162" w:rsidRDefault="002810A7" w:rsidP="00034621">
      <w:pPr>
        <w:pStyle w:val="Inivonaslova-Poglavlje"/>
        <w:rPr>
          <w:lang w:val="sr-Latn-RS"/>
        </w:rPr>
      </w:pPr>
      <w:bookmarkStart w:id="37" w:name="_Toc175077116"/>
      <w:r w:rsidRPr="00E36162">
        <w:rPr>
          <w:lang w:val="sr-Latn-RS"/>
        </w:rPr>
        <w:lastRenderedPageBreak/>
        <w:t>Резултати</w:t>
      </w:r>
      <w:bookmarkEnd w:id="37"/>
    </w:p>
    <w:p w14:paraId="01825257" w14:textId="20600C82" w:rsidR="00FD4FA2" w:rsidRPr="00E36162" w:rsidRDefault="00FD4FA2" w:rsidP="00FD4FA2">
      <w:pPr>
        <w:pStyle w:val="Osnovnitekst"/>
        <w:rPr>
          <w:lang w:val="sr-Latn-RS"/>
        </w:rPr>
      </w:pPr>
      <w:r w:rsidRPr="00E36162">
        <w:rPr>
          <w:lang w:val="sr-Latn-RS"/>
        </w:rPr>
        <w:t>У овом поглављу биће представљени кључни резултати</w:t>
      </w:r>
      <w:r w:rsidR="00C1482E" w:rsidRPr="00E36162">
        <w:rPr>
          <w:lang w:val="sr-Latn-RS"/>
        </w:rPr>
        <w:t xml:space="preserve"> семинарског</w:t>
      </w:r>
      <w:r w:rsidRPr="00E36162">
        <w:rPr>
          <w:lang w:val="sr-Latn-RS"/>
        </w:rPr>
        <w:t>. Анализираћемо перформансе различитих модела класификације на описаном скупу података у поглављу 3</w:t>
      </w:r>
      <w:r w:rsidR="00C1482E" w:rsidRPr="00E36162">
        <w:rPr>
          <w:lang w:val="sr-Latn-RS"/>
        </w:rPr>
        <w:t>, као и перформансе неуронских мрежа.</w:t>
      </w:r>
      <w:r w:rsidRPr="00E36162">
        <w:rPr>
          <w:lang w:val="sr-Latn-RS"/>
        </w:rPr>
        <w:t xml:space="preserve"> Приказати њихове резултате коришћењем одговарајућих метрика. </w:t>
      </w:r>
    </w:p>
    <w:p w14:paraId="7F9D735F" w14:textId="77777777" w:rsidR="00FD4FA2" w:rsidRPr="00E36162" w:rsidRDefault="00FD4FA2" w:rsidP="00FD4FA2">
      <w:pPr>
        <w:pStyle w:val="IInivonaslova-Potpoglavlje"/>
        <w:rPr>
          <w:lang w:val="sr-Latn-RS"/>
        </w:rPr>
      </w:pPr>
      <w:bookmarkStart w:id="38" w:name="_Toc175077117"/>
      <w:r w:rsidRPr="00E36162">
        <w:rPr>
          <w:lang w:val="sr-Latn-RS"/>
        </w:rPr>
        <w:t>Метрика</w:t>
      </w:r>
      <w:bookmarkEnd w:id="38"/>
      <w:r w:rsidRPr="00E36162">
        <w:rPr>
          <w:lang w:val="sr-Latn-RS"/>
        </w:rPr>
        <w:t xml:space="preserve"> </w:t>
      </w:r>
    </w:p>
    <w:p w14:paraId="317301F8" w14:textId="36201C53" w:rsidR="001B6D46" w:rsidRPr="00E36162" w:rsidRDefault="00FD4FA2" w:rsidP="001B6D46">
      <w:pPr>
        <w:spacing w:line="360" w:lineRule="auto"/>
        <w:ind w:left="567"/>
        <w:jc w:val="both"/>
      </w:pPr>
      <w:r w:rsidRPr="00E36162">
        <w:t>За евалуацију резултата класификације коришћене су различите метрике:</w:t>
      </w:r>
    </w:p>
    <w:p w14:paraId="2399844C" w14:textId="28F33158" w:rsidR="001B6D46" w:rsidRPr="00E36162" w:rsidRDefault="001B6D46" w:rsidP="00A1757D">
      <w:pPr>
        <w:pStyle w:val="ListParagraph"/>
        <w:numPr>
          <w:ilvl w:val="0"/>
          <w:numId w:val="30"/>
        </w:numPr>
        <w:spacing w:line="360" w:lineRule="auto"/>
        <w:jc w:val="both"/>
        <w:rPr>
          <w:lang w:val="sr-Latn-RS"/>
        </w:rPr>
      </w:pPr>
      <w:r w:rsidRPr="00E36162">
        <w:rPr>
          <w:lang w:val="sr-Latn-RS"/>
        </w:rPr>
        <w:t>Тачност</w:t>
      </w:r>
    </w:p>
    <w:p w14:paraId="0F5DF42C" w14:textId="2FE3E891" w:rsidR="001B6D46" w:rsidRPr="00E36162" w:rsidRDefault="001B6D46" w:rsidP="001B6D46">
      <w:pPr>
        <w:pStyle w:val="ListParagraph"/>
        <w:numPr>
          <w:ilvl w:val="0"/>
          <w:numId w:val="30"/>
        </w:numPr>
        <w:spacing w:line="360" w:lineRule="auto"/>
        <w:jc w:val="both"/>
        <w:rPr>
          <w:lang w:val="sr-Latn-RS"/>
        </w:rPr>
      </w:pPr>
      <w:r w:rsidRPr="00E36162">
        <w:rPr>
          <w:lang w:val="sr-Latn-RS"/>
        </w:rPr>
        <w:t>Прецизност</w:t>
      </w:r>
    </w:p>
    <w:p w14:paraId="566F6DA3" w14:textId="77777777" w:rsidR="00FD4FA2" w:rsidRPr="00E36162" w:rsidRDefault="00FD4FA2" w:rsidP="00A1757D">
      <w:pPr>
        <w:pStyle w:val="ListParagraph"/>
        <w:numPr>
          <w:ilvl w:val="0"/>
          <w:numId w:val="30"/>
        </w:numPr>
        <w:spacing w:line="360" w:lineRule="auto"/>
        <w:jc w:val="both"/>
        <w:rPr>
          <w:lang w:val="sr-Latn-RS"/>
        </w:rPr>
      </w:pPr>
      <w:r w:rsidRPr="00E36162">
        <w:rPr>
          <w:lang w:val="sr-Latn-RS"/>
        </w:rPr>
        <w:t>Одзив</w:t>
      </w:r>
    </w:p>
    <w:p w14:paraId="0BCDE4DA" w14:textId="77777777" w:rsidR="00FD4FA2" w:rsidRPr="00E36162" w:rsidRDefault="00FD4FA2" w:rsidP="00A1757D">
      <w:pPr>
        <w:pStyle w:val="ListParagraph"/>
        <w:numPr>
          <w:ilvl w:val="0"/>
          <w:numId w:val="30"/>
        </w:numPr>
        <w:spacing w:line="360" w:lineRule="auto"/>
        <w:jc w:val="both"/>
        <w:rPr>
          <w:lang w:val="sr-Latn-RS"/>
        </w:rPr>
      </w:pPr>
      <w:r w:rsidRPr="00E36162">
        <w:rPr>
          <w:lang w:val="sr-Latn-RS"/>
        </w:rPr>
        <w:t>Ф1-мера</w:t>
      </w:r>
    </w:p>
    <w:p w14:paraId="4806F1E4" w14:textId="5E82A44E" w:rsidR="001B6D46" w:rsidRPr="00E36162" w:rsidRDefault="001B6D46" w:rsidP="00A1757D">
      <w:pPr>
        <w:pStyle w:val="ListParagraph"/>
        <w:numPr>
          <w:ilvl w:val="0"/>
          <w:numId w:val="30"/>
        </w:numPr>
        <w:spacing w:line="360" w:lineRule="auto"/>
        <w:jc w:val="both"/>
        <w:rPr>
          <w:lang w:val="sr-Latn-RS"/>
        </w:rPr>
      </w:pPr>
      <w:r w:rsidRPr="00E36162">
        <w:rPr>
          <w:lang w:val="sr-Latn-RS"/>
        </w:rPr>
        <w:t>Матрица конфузије</w:t>
      </w:r>
    </w:p>
    <w:p w14:paraId="1C3A2959" w14:textId="5F89B70D" w:rsidR="001B6D46" w:rsidRPr="00E36162" w:rsidRDefault="001B6D46" w:rsidP="00A1757D">
      <w:pPr>
        <w:pStyle w:val="ListParagraph"/>
        <w:numPr>
          <w:ilvl w:val="0"/>
          <w:numId w:val="30"/>
        </w:numPr>
        <w:spacing w:line="360" w:lineRule="auto"/>
        <w:jc w:val="both"/>
        <w:rPr>
          <w:lang w:val="sr-Latn-RS"/>
        </w:rPr>
      </w:pPr>
      <w:r w:rsidRPr="00E36162">
        <w:rPr>
          <w:i/>
          <w:iCs/>
          <w:lang w:val="sr-Latn-RS"/>
        </w:rPr>
        <w:t>Multi-class Log Loss</w:t>
      </w:r>
    </w:p>
    <w:p w14:paraId="36F9E64A" w14:textId="32C659F4" w:rsidR="00577871" w:rsidRPr="00E36162" w:rsidRDefault="00952F62" w:rsidP="00A1757D">
      <w:pPr>
        <w:spacing w:line="276" w:lineRule="auto"/>
        <w:jc w:val="both"/>
      </w:pPr>
      <w:r w:rsidRPr="00E36162">
        <w:t>Свака</w:t>
      </w:r>
      <w:r w:rsidR="001B6D46" w:rsidRPr="00E36162">
        <w:t xml:space="preserve"> </w:t>
      </w:r>
      <w:r w:rsidRPr="00E36162">
        <w:t>метрик</w:t>
      </w:r>
      <w:r w:rsidR="001B6D46" w:rsidRPr="00E36162">
        <w:t>а</w:t>
      </w:r>
      <w:r w:rsidRPr="00E36162">
        <w:t xml:space="preserve"> пружа јединствени увид у перформансе класификационих модела, омогућавајући дубље разумевање њихових способности и недостатака. </w:t>
      </w:r>
    </w:p>
    <w:p w14:paraId="2176560F" w14:textId="5E4C2AB3" w:rsidR="001B6D46" w:rsidRPr="00E36162" w:rsidRDefault="001B6D46" w:rsidP="001B6D46">
      <w:pPr>
        <w:pStyle w:val="IIInivonaslova-Odeljak"/>
        <w:rPr>
          <w:lang w:val="sr-Latn-RS"/>
        </w:rPr>
      </w:pPr>
      <w:bookmarkStart w:id="39" w:name="_Toc175077118"/>
      <w:r w:rsidRPr="00E36162">
        <w:rPr>
          <w:lang w:val="sr-Latn-RS"/>
        </w:rPr>
        <w:t>Тачност</w:t>
      </w:r>
      <w:bookmarkEnd w:id="39"/>
    </w:p>
    <w:p w14:paraId="78B797C1" w14:textId="1978D199" w:rsidR="001B6D46" w:rsidRPr="00E36162" w:rsidRDefault="001B6D46" w:rsidP="001B6D46">
      <w:pPr>
        <w:pStyle w:val="Osnovnitekst"/>
        <w:rPr>
          <w:lang w:val="sr-Latn-RS"/>
        </w:rPr>
      </w:pPr>
      <w:r w:rsidRPr="00E36162">
        <w:rPr>
          <w:lang w:val="sr-Latn-RS"/>
        </w:rPr>
        <w:t>Тачност даје информацију о генералној успешности предикције модел, кроз све класе. Рачуна се по следећој формули:</w:t>
      </w:r>
    </w:p>
    <w:p w14:paraId="59A4DE64" w14:textId="1E79C00C" w:rsidR="001B6D46" w:rsidRPr="00E36162" w:rsidRDefault="001B6D46" w:rsidP="001B6D46">
      <w:pPr>
        <w:pStyle w:val="Osnovnitekst"/>
        <w:ind w:left="3600" w:firstLine="720"/>
        <w:rPr>
          <w:lang w:val="sr-Latn-RS"/>
        </w:rPr>
      </w:pPr>
      <m:oMath>
        <m:r>
          <m:rPr>
            <m:nor/>
          </m:rPr>
          <w:rPr>
            <w:rFonts w:ascii="Cambria Math" w:hAnsi="Cambria Math"/>
            <w:lang w:val="sr-Latn-RS"/>
          </w:rPr>
          <m:t xml:space="preserve">A </m:t>
        </m:r>
        <m:r>
          <w:rPr>
            <w:rFonts w:ascii="Cambria Math" w:hAnsi="Cambria Math"/>
            <w:lang w:val="sr-Latn-RS"/>
          </w:rPr>
          <m:t>=</m:t>
        </m:r>
        <m:f>
          <m:fPr>
            <m:ctrlPr>
              <w:rPr>
                <w:rFonts w:ascii="Cambria Math" w:hAnsi="Cambria Math"/>
                <w:lang w:val="sr-Latn-RS"/>
              </w:rPr>
            </m:ctrlPr>
          </m:fPr>
          <m:num>
            <m:r>
              <w:rPr>
                <w:rFonts w:ascii="Cambria Math" w:hAnsi="Cambria Math"/>
                <w:lang w:val="sr-Latn-RS"/>
              </w:rPr>
              <m:t>Tcp</m:t>
            </m:r>
            <m:ctrlPr>
              <w:rPr>
                <w:rFonts w:ascii="Cambria Math" w:hAnsi="Cambria Math"/>
                <w:i/>
                <w:lang w:val="sr-Latn-RS"/>
              </w:rPr>
            </m:ctrlPr>
          </m:num>
          <m:den>
            <m:r>
              <w:rPr>
                <w:rFonts w:ascii="Cambria Math" w:hAnsi="Cambria Math"/>
                <w:lang w:val="sr-Latn-RS"/>
              </w:rPr>
              <m:t>Tcp+Fcp</m:t>
            </m:r>
            <m:ctrlPr>
              <w:rPr>
                <w:rFonts w:ascii="Cambria Math" w:hAnsi="Cambria Math"/>
                <w:i/>
                <w:lang w:val="sr-Latn-RS"/>
              </w:rPr>
            </m:ctrlPr>
          </m:den>
        </m:f>
      </m:oMath>
      <w:r w:rsidRPr="00E36162">
        <w:rPr>
          <w:lang w:val="sr-Latn-RS"/>
        </w:rPr>
        <w:tab/>
      </w:r>
      <w:r w:rsidRPr="00E36162">
        <w:rPr>
          <w:lang w:val="sr-Latn-RS"/>
        </w:rPr>
        <w:tab/>
      </w:r>
      <w:r w:rsidRPr="00E36162">
        <w:rPr>
          <w:lang w:val="sr-Latn-RS"/>
        </w:rPr>
        <w:tab/>
      </w:r>
      <w:r w:rsidRPr="00E36162">
        <w:rPr>
          <w:lang w:val="sr-Latn-RS"/>
        </w:rPr>
        <w:tab/>
      </w:r>
      <w:r w:rsidRPr="00E36162">
        <w:rPr>
          <w:lang w:val="sr-Latn-RS"/>
        </w:rPr>
        <w:tab/>
        <w:t>(6.1.2.)</w:t>
      </w:r>
      <w:r w:rsidRPr="00E36162">
        <w:rPr>
          <w:lang w:val="sr-Latn-RS"/>
        </w:rPr>
        <w:tab/>
      </w:r>
    </w:p>
    <w:p w14:paraId="61A82BC6" w14:textId="77777777" w:rsidR="001B6D46" w:rsidRPr="00E36162" w:rsidRDefault="001B6D46" w:rsidP="001B6D46">
      <w:pPr>
        <w:pStyle w:val="Osnovnitekst"/>
        <w:rPr>
          <w:lang w:val="sr-Latn-RS"/>
        </w:rPr>
      </w:pPr>
    </w:p>
    <w:p w14:paraId="5EEC11DE" w14:textId="49329F8F" w:rsidR="001B6D46" w:rsidRPr="00E36162" w:rsidRDefault="001B6D46" w:rsidP="00A1757D">
      <w:pPr>
        <w:spacing w:line="276" w:lineRule="auto"/>
        <w:jc w:val="both"/>
      </w:pPr>
      <w:r w:rsidRPr="00E36162">
        <w:t xml:space="preserve">где </w:t>
      </w:r>
      <m:oMath>
        <m:r>
          <w:rPr>
            <w:rFonts w:ascii="Cambria Math" w:hAnsi="Cambria Math"/>
          </w:rPr>
          <m:t>Tcp</m:t>
        </m:r>
      </m:oMath>
      <w:r w:rsidRPr="00E36162">
        <w:t xml:space="preserve"> представља број тачних предикција, а </w:t>
      </w:r>
      <m:oMath>
        <m:r>
          <w:rPr>
            <w:rFonts w:ascii="Cambria Math" w:hAnsi="Cambria Math"/>
          </w:rPr>
          <m:t>Tcp+Fcp</m:t>
        </m:r>
      </m:oMath>
      <w:r w:rsidRPr="00E36162">
        <w:t>, укупан број предикција.</w:t>
      </w:r>
    </w:p>
    <w:p w14:paraId="74D1427A" w14:textId="77777777" w:rsidR="00FD4FA2" w:rsidRPr="00E36162" w:rsidRDefault="00FD4FA2" w:rsidP="00FD4FA2">
      <w:pPr>
        <w:pStyle w:val="IIInivonaslova-Odeljak"/>
        <w:rPr>
          <w:lang w:val="sr-Latn-RS"/>
        </w:rPr>
      </w:pPr>
      <w:bookmarkStart w:id="40" w:name="_Toc175077119"/>
      <w:r w:rsidRPr="00E36162">
        <w:rPr>
          <w:lang w:val="sr-Latn-RS"/>
        </w:rPr>
        <w:t>Прецизност</w:t>
      </w:r>
      <w:bookmarkEnd w:id="40"/>
    </w:p>
    <w:p w14:paraId="1AF046DF" w14:textId="77777777" w:rsidR="00FD4FA2" w:rsidRPr="00E36162" w:rsidRDefault="00FD4FA2" w:rsidP="00FD4FA2">
      <w:pPr>
        <w:pStyle w:val="Osnovnitekst"/>
        <w:rPr>
          <w:lang w:val="sr-Latn-RS"/>
        </w:rPr>
      </w:pPr>
      <w:r w:rsidRPr="00E36162">
        <w:rPr>
          <w:lang w:val="sr-Latn-RS"/>
        </w:rPr>
        <w:t>Прецизност је метрика која процењује тачност позитивних предвиђања модела. Даје информацију о томе колико је модел склон тачном класификовању позитивних примера. Рачуна се по следећој формули:</w:t>
      </w:r>
    </w:p>
    <w:p w14:paraId="0EDB98EE" w14:textId="7EB70981" w:rsidR="00FD4FA2" w:rsidRPr="00E36162" w:rsidRDefault="00FD4FA2" w:rsidP="00634E50">
      <w:pPr>
        <w:pStyle w:val="Osnovnitekst"/>
        <w:ind w:left="3600" w:firstLine="720"/>
        <w:rPr>
          <w:lang w:val="sr-Latn-RS"/>
        </w:rPr>
      </w:pPr>
      <m:oMath>
        <m:r>
          <m:rPr>
            <m:nor/>
          </m:rPr>
          <w:rPr>
            <w:rFonts w:ascii="Cambria Math" w:hAnsi="Cambria Math"/>
            <w:lang w:val="sr-Latn-RS"/>
          </w:rPr>
          <m:t xml:space="preserve"> P </m:t>
        </m:r>
        <m:r>
          <w:rPr>
            <w:rFonts w:ascii="Cambria Math" w:hAnsi="Cambria Math"/>
            <w:lang w:val="sr-Latn-RS"/>
          </w:rPr>
          <m:t>=</m:t>
        </m:r>
        <m:f>
          <m:fPr>
            <m:ctrlPr>
              <w:rPr>
                <w:rFonts w:ascii="Cambria Math" w:hAnsi="Cambria Math"/>
                <w:lang w:val="sr-Latn-RS"/>
              </w:rPr>
            </m:ctrlPr>
          </m:fPr>
          <m:num>
            <m:r>
              <w:rPr>
                <w:rFonts w:ascii="Cambria Math" w:hAnsi="Cambria Math"/>
                <w:lang w:val="sr-Latn-RS"/>
              </w:rPr>
              <m:t>Tp</m:t>
            </m:r>
            <m:ctrlPr>
              <w:rPr>
                <w:rFonts w:ascii="Cambria Math" w:hAnsi="Cambria Math"/>
                <w:i/>
                <w:lang w:val="sr-Latn-RS"/>
              </w:rPr>
            </m:ctrlPr>
          </m:num>
          <m:den>
            <m:r>
              <w:rPr>
                <w:rFonts w:ascii="Cambria Math" w:hAnsi="Cambria Math"/>
                <w:lang w:val="sr-Latn-RS"/>
              </w:rPr>
              <m:t>Tp+Fp</m:t>
            </m:r>
            <m:ctrlPr>
              <w:rPr>
                <w:rFonts w:ascii="Cambria Math" w:hAnsi="Cambria Math"/>
                <w:i/>
                <w:lang w:val="sr-Latn-RS"/>
              </w:rPr>
            </m:ctrlPr>
          </m:den>
        </m:f>
      </m:oMath>
      <w:r w:rsidR="00634E50" w:rsidRPr="00E36162">
        <w:rPr>
          <w:lang w:val="sr-Latn-RS"/>
        </w:rPr>
        <w:tab/>
      </w:r>
      <w:r w:rsidR="00634E50" w:rsidRPr="00E36162">
        <w:rPr>
          <w:lang w:val="sr-Latn-RS"/>
        </w:rPr>
        <w:tab/>
      </w:r>
      <w:r w:rsidR="00634E50" w:rsidRPr="00E36162">
        <w:rPr>
          <w:lang w:val="sr-Latn-RS"/>
        </w:rPr>
        <w:tab/>
      </w:r>
      <w:r w:rsidR="00634E50" w:rsidRPr="00E36162">
        <w:rPr>
          <w:lang w:val="sr-Latn-RS"/>
        </w:rPr>
        <w:tab/>
      </w:r>
      <w:r w:rsidR="00634E50" w:rsidRPr="00E36162">
        <w:rPr>
          <w:lang w:val="sr-Latn-RS"/>
        </w:rPr>
        <w:tab/>
        <w:t>(</w:t>
      </w:r>
      <w:r w:rsidR="001B6D46" w:rsidRPr="00E36162">
        <w:rPr>
          <w:lang w:val="sr-Latn-RS"/>
        </w:rPr>
        <w:t>7</w:t>
      </w:r>
      <w:r w:rsidR="00634E50" w:rsidRPr="00E36162">
        <w:rPr>
          <w:lang w:val="sr-Latn-RS"/>
        </w:rPr>
        <w:t>.1.</w:t>
      </w:r>
      <w:r w:rsidR="001B6D46" w:rsidRPr="00E36162">
        <w:rPr>
          <w:lang w:val="sr-Latn-RS"/>
        </w:rPr>
        <w:t>2</w:t>
      </w:r>
      <w:r w:rsidR="00634E50" w:rsidRPr="00E36162">
        <w:rPr>
          <w:lang w:val="sr-Latn-RS"/>
        </w:rPr>
        <w:t>.)</w:t>
      </w:r>
      <w:r w:rsidR="00634E50" w:rsidRPr="00E36162">
        <w:rPr>
          <w:lang w:val="sr-Latn-RS"/>
        </w:rPr>
        <w:tab/>
      </w:r>
    </w:p>
    <w:p w14:paraId="1986939E" w14:textId="77777777" w:rsidR="00FD4FA2" w:rsidRPr="00E36162" w:rsidRDefault="00FD4FA2" w:rsidP="00FD4FA2">
      <w:pPr>
        <w:pStyle w:val="Osnovnitekst"/>
        <w:ind w:firstLine="0"/>
        <w:rPr>
          <w:lang w:val="sr-Latn-RS"/>
        </w:rPr>
      </w:pPr>
      <w:r w:rsidRPr="00E36162">
        <w:rPr>
          <w:lang w:val="sr-Latn-RS"/>
        </w:rPr>
        <w:lastRenderedPageBreak/>
        <w:t xml:space="preserve">где </w:t>
      </w:r>
      <w:r w:rsidRPr="00E36162">
        <w:rPr>
          <w:i/>
          <w:iCs/>
          <w:lang w:val="sr-Latn-RS"/>
        </w:rPr>
        <w:t xml:space="preserve">Tp </w:t>
      </w:r>
      <w:r w:rsidRPr="00E36162">
        <w:rPr>
          <w:lang w:val="sr-Latn-RS"/>
        </w:rPr>
        <w:t xml:space="preserve"> представља број правих позитивних вредности, тј. узорака које је модел класификације означио као позитивне, и они то заиста и јесу, а </w:t>
      </w:r>
      <w:r w:rsidRPr="00E36162">
        <w:rPr>
          <w:i/>
          <w:iCs/>
          <w:lang w:val="sr-Latn-RS"/>
        </w:rPr>
        <w:t xml:space="preserve">Fp </w:t>
      </w:r>
      <w:r w:rsidRPr="00E36162">
        <w:rPr>
          <w:lang w:val="sr-Latn-RS"/>
        </w:rPr>
        <w:t>представља број лажно позитивних, модел је негативне вредности погрешно класификовао.</w:t>
      </w:r>
    </w:p>
    <w:p w14:paraId="5AD9CDDE" w14:textId="77777777" w:rsidR="00FD4FA2" w:rsidRPr="00E36162" w:rsidRDefault="00FD4FA2" w:rsidP="00FD4FA2">
      <w:pPr>
        <w:pStyle w:val="IIInivonaslova-Odeljak"/>
        <w:rPr>
          <w:lang w:val="sr-Latn-RS"/>
        </w:rPr>
      </w:pPr>
      <w:bookmarkStart w:id="41" w:name="_Toc175077120"/>
      <w:r w:rsidRPr="00E36162">
        <w:rPr>
          <w:lang w:val="sr-Latn-RS"/>
        </w:rPr>
        <w:t>Одзив</w:t>
      </w:r>
      <w:bookmarkEnd w:id="41"/>
    </w:p>
    <w:p w14:paraId="70BBA3B3" w14:textId="77777777" w:rsidR="00FD4FA2" w:rsidRPr="00E36162" w:rsidRDefault="00FD4FA2" w:rsidP="00FD4FA2">
      <w:pPr>
        <w:pStyle w:val="Osnovnitekst"/>
        <w:ind w:firstLine="720"/>
        <w:rPr>
          <w:lang w:val="sr-Latn-RS"/>
        </w:rPr>
      </w:pPr>
      <w:r w:rsidRPr="00E36162">
        <w:rPr>
          <w:lang w:val="sr-Latn-RS"/>
        </w:rPr>
        <w:t>Одзив је метрика која процењује способност модела да тачно идентификује све стварно позитивне примере. Пружа информацију о томе колико је модел ефикасан у откривању позитивних примера. Рачуна се по следећој формули:</w:t>
      </w:r>
    </w:p>
    <w:p w14:paraId="6983F300" w14:textId="24E623ED" w:rsidR="00FD4FA2" w:rsidRPr="00E36162" w:rsidRDefault="00FD4FA2" w:rsidP="00687C7C">
      <w:pPr>
        <w:pStyle w:val="Osnovnitekst"/>
        <w:ind w:left="3600" w:firstLine="720"/>
        <w:rPr>
          <w:lang w:val="sr-Latn-RS"/>
        </w:rPr>
      </w:pPr>
      <m:oMath>
        <m:r>
          <w:rPr>
            <w:rFonts w:ascii="Cambria Math" w:hAnsi="Cambria Math"/>
            <w:lang w:val="sr-Latn-RS"/>
          </w:rPr>
          <m:t xml:space="preserve">O= </m:t>
        </m:r>
        <m:f>
          <m:fPr>
            <m:ctrlPr>
              <w:rPr>
                <w:rFonts w:ascii="Cambria Math" w:hAnsi="Cambria Math"/>
                <w:i/>
                <w:lang w:val="sr-Latn-RS"/>
              </w:rPr>
            </m:ctrlPr>
          </m:fPr>
          <m:num>
            <m:r>
              <w:rPr>
                <w:rFonts w:ascii="Cambria Math" w:hAnsi="Cambria Math"/>
                <w:lang w:val="sr-Latn-RS"/>
              </w:rPr>
              <m:t>Tp</m:t>
            </m:r>
          </m:num>
          <m:den>
            <m:r>
              <w:rPr>
                <w:rFonts w:ascii="Cambria Math" w:hAnsi="Cambria Math"/>
                <w:lang w:val="sr-Latn-RS"/>
              </w:rPr>
              <m:t>Tp+Fn</m:t>
            </m:r>
          </m:den>
        </m:f>
      </m:oMath>
      <w:r w:rsidR="00687C7C" w:rsidRPr="00E36162">
        <w:rPr>
          <w:lang w:val="sr-Latn-RS"/>
        </w:rPr>
        <w:tab/>
      </w:r>
      <w:r w:rsidR="00687C7C" w:rsidRPr="00E36162">
        <w:rPr>
          <w:lang w:val="sr-Latn-RS"/>
        </w:rPr>
        <w:tab/>
      </w:r>
      <w:r w:rsidR="00687C7C" w:rsidRPr="00E36162">
        <w:rPr>
          <w:lang w:val="sr-Latn-RS"/>
        </w:rPr>
        <w:tab/>
      </w:r>
      <w:r w:rsidR="00687C7C" w:rsidRPr="00E36162">
        <w:rPr>
          <w:lang w:val="sr-Latn-RS"/>
        </w:rPr>
        <w:tab/>
      </w:r>
      <w:r w:rsidR="00687C7C" w:rsidRPr="00E36162">
        <w:rPr>
          <w:lang w:val="sr-Latn-RS"/>
        </w:rPr>
        <w:tab/>
        <w:t>(</w:t>
      </w:r>
      <w:r w:rsidR="001B6D46" w:rsidRPr="00E36162">
        <w:rPr>
          <w:lang w:val="sr-Latn-RS"/>
        </w:rPr>
        <w:t>7</w:t>
      </w:r>
      <w:r w:rsidR="00687C7C" w:rsidRPr="00E36162">
        <w:rPr>
          <w:lang w:val="sr-Latn-RS"/>
        </w:rPr>
        <w:t>.1.</w:t>
      </w:r>
      <w:r w:rsidR="001B6D46" w:rsidRPr="00E36162">
        <w:rPr>
          <w:lang w:val="sr-Latn-RS"/>
        </w:rPr>
        <w:t>3</w:t>
      </w:r>
      <w:r w:rsidR="00687C7C" w:rsidRPr="00E36162">
        <w:rPr>
          <w:lang w:val="sr-Latn-RS"/>
        </w:rPr>
        <w:t>)</w:t>
      </w:r>
    </w:p>
    <w:p w14:paraId="060E3346" w14:textId="77777777" w:rsidR="00FD4FA2" w:rsidRPr="00E36162" w:rsidRDefault="00FD4FA2" w:rsidP="00FD4FA2">
      <w:pPr>
        <w:pStyle w:val="Osnovnitekst"/>
        <w:ind w:firstLine="0"/>
        <w:rPr>
          <w:lang w:val="sr-Latn-RS"/>
        </w:rPr>
      </w:pPr>
      <w:r w:rsidRPr="00E36162">
        <w:rPr>
          <w:lang w:val="sr-Latn-RS"/>
        </w:rPr>
        <w:t xml:space="preserve">где </w:t>
      </w:r>
      <w:r w:rsidRPr="00E36162">
        <w:rPr>
          <w:i/>
          <w:iCs/>
          <w:lang w:val="sr-Latn-RS"/>
        </w:rPr>
        <w:t xml:space="preserve">Tp </w:t>
      </w:r>
      <w:r w:rsidRPr="00E36162">
        <w:rPr>
          <w:lang w:val="sr-Latn-RS"/>
        </w:rPr>
        <w:t xml:space="preserve"> представља број правих позитивних вредности и </w:t>
      </w:r>
      <w:r w:rsidRPr="00E36162">
        <w:rPr>
          <w:i/>
          <w:iCs/>
          <w:lang w:val="sr-Latn-RS"/>
        </w:rPr>
        <w:t xml:space="preserve">Fn </w:t>
      </w:r>
      <w:r w:rsidRPr="00E36162">
        <w:rPr>
          <w:lang w:val="sr-Latn-RS"/>
        </w:rPr>
        <w:t>представља број лажно негативних вредности.</w:t>
      </w:r>
    </w:p>
    <w:p w14:paraId="69D1C9F6" w14:textId="77777777" w:rsidR="00FD4FA2" w:rsidRPr="00E36162" w:rsidRDefault="00FD4FA2" w:rsidP="00FD4FA2">
      <w:pPr>
        <w:pStyle w:val="IIInivonaslova-Odeljak"/>
        <w:rPr>
          <w:lang w:val="sr-Latn-RS"/>
        </w:rPr>
      </w:pPr>
      <w:bookmarkStart w:id="42" w:name="_Toc175077121"/>
      <w:r w:rsidRPr="00E36162">
        <w:rPr>
          <w:lang w:val="sr-Latn-RS"/>
        </w:rPr>
        <w:t>Ф1-мера</w:t>
      </w:r>
      <w:bookmarkEnd w:id="42"/>
    </w:p>
    <w:p w14:paraId="303DD1C9" w14:textId="15C0C3C8" w:rsidR="00FD4FA2" w:rsidRPr="00E36162" w:rsidRDefault="00FD4FA2" w:rsidP="0034304B">
      <w:pPr>
        <w:pStyle w:val="Osnovnitekst"/>
        <w:ind w:firstLine="720"/>
        <w:rPr>
          <w:lang w:val="sr-Latn-RS"/>
        </w:rPr>
      </w:pPr>
      <w:r w:rsidRPr="00E36162">
        <w:rPr>
          <w:lang w:val="sr-Latn-RS"/>
        </w:rPr>
        <w:t>Ф1-мера комбинује прецизност и одзив модела у једну вредност, и представља њихову хармоничну средину. Користи се када је потребно узети у обзир равнотежу између тачности позитивних предвиђања и способности модела да идентификује све позитивне примере. Рачуна се по формули</w:t>
      </w:r>
      <w:r w:rsidR="00687C7C" w:rsidRPr="00E36162">
        <w:rPr>
          <w:lang w:val="sr-Latn-RS"/>
        </w:rPr>
        <w:t xml:space="preserve"> 6.1.</w:t>
      </w:r>
      <w:r w:rsidR="001B6D46" w:rsidRPr="00E36162">
        <w:rPr>
          <w:lang w:val="sr-Latn-RS"/>
        </w:rPr>
        <w:t>4</w:t>
      </w:r>
      <w:r w:rsidR="00687C7C" w:rsidRPr="00E36162">
        <w:rPr>
          <w:lang w:val="sr-Latn-RS"/>
        </w:rPr>
        <w:t xml:space="preserve">. где  </w:t>
      </w:r>
      <w:r w:rsidR="00687C7C" w:rsidRPr="00E36162">
        <w:rPr>
          <w:i/>
          <w:iCs/>
          <w:lang w:val="sr-Latn-RS"/>
        </w:rPr>
        <w:t xml:space="preserve">P </w:t>
      </w:r>
      <w:r w:rsidR="00687C7C" w:rsidRPr="00E36162">
        <w:rPr>
          <w:lang w:val="sr-Latn-RS"/>
        </w:rPr>
        <w:t>представља вредност</w:t>
      </w:r>
      <w:r w:rsidR="00687C7C" w:rsidRPr="00E36162">
        <w:rPr>
          <w:i/>
          <w:iCs/>
          <w:lang w:val="sr-Latn-RS"/>
        </w:rPr>
        <w:t xml:space="preserve"> </w:t>
      </w:r>
      <w:r w:rsidR="00687C7C" w:rsidRPr="00E36162">
        <w:rPr>
          <w:lang w:val="sr-Latn-RS"/>
        </w:rPr>
        <w:t xml:space="preserve">прецизности, а </w:t>
      </w:r>
      <w:r w:rsidR="00687C7C" w:rsidRPr="00E36162">
        <w:rPr>
          <w:i/>
          <w:iCs/>
          <w:lang w:val="sr-Latn-RS"/>
        </w:rPr>
        <w:t xml:space="preserve">O </w:t>
      </w:r>
      <w:r w:rsidR="00687C7C" w:rsidRPr="00E36162">
        <w:rPr>
          <w:lang w:val="sr-Latn-RS"/>
        </w:rPr>
        <w:t>одзива.</w:t>
      </w:r>
    </w:p>
    <w:p w14:paraId="4EA5E9AE" w14:textId="4C45AB7E" w:rsidR="00FD4FA2" w:rsidRPr="00E36162" w:rsidRDefault="00FD4FA2" w:rsidP="006E22A8">
      <w:pPr>
        <w:pStyle w:val="Osnovnitekst"/>
        <w:ind w:left="3600" w:firstLine="720"/>
        <w:rPr>
          <w:lang w:val="sr-Latn-RS"/>
        </w:rPr>
      </w:pPr>
      <m:oMath>
        <m:r>
          <w:rPr>
            <w:rFonts w:ascii="Cambria Math" w:hAnsi="Cambria Math"/>
            <w:lang w:val="sr-Latn-RS"/>
          </w:rPr>
          <m:t>F1=2*</m:t>
        </m:r>
        <m:f>
          <m:fPr>
            <m:ctrlPr>
              <w:rPr>
                <w:rFonts w:ascii="Cambria Math" w:hAnsi="Cambria Math"/>
                <w:i/>
                <w:lang w:val="sr-Latn-RS"/>
              </w:rPr>
            </m:ctrlPr>
          </m:fPr>
          <m:num>
            <m:r>
              <w:rPr>
                <w:rFonts w:ascii="Cambria Math" w:hAnsi="Cambria Math"/>
                <w:lang w:val="sr-Latn-RS"/>
              </w:rPr>
              <m:t>P*O</m:t>
            </m:r>
          </m:num>
          <m:den>
            <m:r>
              <w:rPr>
                <w:rFonts w:ascii="Cambria Math" w:hAnsi="Cambria Math"/>
                <w:lang w:val="sr-Latn-RS"/>
              </w:rPr>
              <m:t>P+O</m:t>
            </m:r>
          </m:den>
        </m:f>
      </m:oMath>
      <w:r w:rsidR="00687C7C" w:rsidRPr="00E36162">
        <w:rPr>
          <w:lang w:val="sr-Latn-RS"/>
        </w:rPr>
        <w:tab/>
      </w:r>
      <w:r w:rsidR="00687C7C" w:rsidRPr="00E36162">
        <w:rPr>
          <w:lang w:val="sr-Latn-RS"/>
        </w:rPr>
        <w:tab/>
      </w:r>
      <w:r w:rsidR="006E22A8" w:rsidRPr="00E36162">
        <w:rPr>
          <w:lang w:val="sr-Latn-RS"/>
        </w:rPr>
        <w:tab/>
      </w:r>
      <w:r w:rsidR="006E22A8" w:rsidRPr="00E36162">
        <w:rPr>
          <w:lang w:val="sr-Latn-RS"/>
        </w:rPr>
        <w:tab/>
      </w:r>
      <w:r w:rsidR="006E22A8" w:rsidRPr="00E36162">
        <w:rPr>
          <w:lang w:val="sr-Latn-RS"/>
        </w:rPr>
        <w:tab/>
      </w:r>
      <w:r w:rsidR="00687C7C" w:rsidRPr="00E36162">
        <w:rPr>
          <w:lang w:val="sr-Latn-RS"/>
        </w:rPr>
        <w:t>(</w:t>
      </w:r>
      <w:r w:rsidR="001B6D46" w:rsidRPr="00E36162">
        <w:rPr>
          <w:lang w:val="sr-Latn-RS"/>
        </w:rPr>
        <w:t>7</w:t>
      </w:r>
      <w:r w:rsidR="00687C7C" w:rsidRPr="00E36162">
        <w:rPr>
          <w:lang w:val="sr-Latn-RS"/>
        </w:rPr>
        <w:t>.1.</w:t>
      </w:r>
      <w:r w:rsidR="001B6D46" w:rsidRPr="00E36162">
        <w:rPr>
          <w:lang w:val="sr-Latn-RS"/>
        </w:rPr>
        <w:t>4</w:t>
      </w:r>
      <w:r w:rsidR="00687C7C" w:rsidRPr="00E36162">
        <w:rPr>
          <w:lang w:val="sr-Latn-RS"/>
        </w:rPr>
        <w:t>.)</w:t>
      </w:r>
    </w:p>
    <w:p w14:paraId="4825F087" w14:textId="110F5B4A" w:rsidR="002D1D61" w:rsidRPr="00E36162" w:rsidRDefault="002D1D61" w:rsidP="002D1D61">
      <w:pPr>
        <w:pStyle w:val="IIInivonaslova-Odeljak"/>
        <w:rPr>
          <w:lang w:val="sr-Latn-RS"/>
        </w:rPr>
      </w:pPr>
      <w:bookmarkStart w:id="43" w:name="_Toc175077122"/>
      <w:r w:rsidRPr="00E36162">
        <w:rPr>
          <w:lang w:val="sr-Latn-RS"/>
        </w:rPr>
        <w:t>Матрица конфузије</w:t>
      </w:r>
      <w:bookmarkEnd w:id="43"/>
    </w:p>
    <w:p w14:paraId="1E092CCA" w14:textId="568B1C98" w:rsidR="002D1D61" w:rsidRPr="00E36162" w:rsidRDefault="002D1D61" w:rsidP="002D1D61">
      <w:pPr>
        <w:pStyle w:val="Osnovnitekst"/>
        <w:rPr>
          <w:lang w:val="sr-Latn-RS"/>
        </w:rPr>
      </w:pPr>
      <w:r w:rsidRPr="00E36162">
        <w:rPr>
          <w:lang w:val="sr-Latn-RS"/>
        </w:rPr>
        <w:t>Табела која сумира број тачно позитивних, тачно негативних, лажно позитивних и лажно негативних предикција за сваку класу. Даје детаљан пресек перформанси модела за сваку класу.</w:t>
      </w:r>
    </w:p>
    <w:p w14:paraId="728956A3" w14:textId="2D264352" w:rsidR="002D1D61" w:rsidRPr="00E36162" w:rsidRDefault="002D1D61" w:rsidP="002D1D61">
      <w:pPr>
        <w:pStyle w:val="IIInivonaslova-Odeljak"/>
        <w:rPr>
          <w:lang w:val="sr-Latn-RS"/>
        </w:rPr>
      </w:pPr>
      <w:bookmarkStart w:id="44" w:name="_Toc175077123"/>
      <w:r w:rsidRPr="00E36162">
        <w:rPr>
          <w:lang w:val="sr-Latn-RS"/>
        </w:rPr>
        <w:t>Multi-class Log Loss</w:t>
      </w:r>
      <w:bookmarkEnd w:id="44"/>
    </w:p>
    <w:p w14:paraId="59E1135D" w14:textId="2EE03372" w:rsidR="002D1D61" w:rsidRPr="00E36162" w:rsidRDefault="002D1D61" w:rsidP="002D1D61">
      <w:pPr>
        <w:pStyle w:val="Osnovnitekst"/>
        <w:rPr>
          <w:lang w:val="sr-Latn-RS"/>
        </w:rPr>
      </w:pPr>
      <w:r w:rsidRPr="00E36162">
        <w:rPr>
          <w:lang w:val="sr-Latn-RS"/>
        </w:rPr>
        <w:t>Процењује перформансе класификације модела, чији излаз представља вероватноћу између 0 и 1. У поставци проблема за такмичење, захтевана је евалуација решења коришћењем ове метрике.  Добијене по следећој формули:</w:t>
      </w:r>
    </w:p>
    <w:p w14:paraId="12199D70" w14:textId="1416281D" w:rsidR="002D1D61" w:rsidRPr="00E36162" w:rsidRDefault="002D1D61" w:rsidP="002D1D61">
      <w:pPr>
        <w:pStyle w:val="Osnovnitekst"/>
        <w:ind w:left="2880" w:firstLine="720"/>
        <w:rPr>
          <w:lang w:val="sr-Latn-RS"/>
        </w:rPr>
      </w:pPr>
      <m:oMath>
        <m:r>
          <m:rPr>
            <m:nor/>
          </m:rPr>
          <w:rPr>
            <w:rFonts w:ascii="Cambria Math" w:hAnsi="Cambria Math"/>
            <w:lang w:val="sr-Latn-RS"/>
          </w:rPr>
          <m:t xml:space="preserve"> logloss </m:t>
        </m:r>
        <m:r>
          <w:rPr>
            <w:rFonts w:ascii="Cambria Math" w:hAnsi="Cambria Math"/>
            <w:lang w:val="sr-Latn-RS"/>
          </w:rPr>
          <m:t>=-</m:t>
        </m:r>
        <m:f>
          <m:fPr>
            <m:ctrlPr>
              <w:rPr>
                <w:rFonts w:ascii="Cambria Math" w:hAnsi="Cambria Math"/>
                <w:lang w:val="sr-Latn-RS"/>
              </w:rPr>
            </m:ctrlPr>
          </m:fPr>
          <m:num>
            <m:r>
              <w:rPr>
                <w:rFonts w:ascii="Cambria Math" w:hAnsi="Cambria Math"/>
                <w:lang w:val="sr-Latn-RS"/>
              </w:rPr>
              <m:t>1</m:t>
            </m:r>
            <m:ctrlPr>
              <w:rPr>
                <w:rFonts w:ascii="Cambria Math" w:hAnsi="Cambria Math"/>
                <w:i/>
                <w:lang w:val="sr-Latn-RS"/>
              </w:rPr>
            </m:ctrlPr>
          </m:num>
          <m:den>
            <m:r>
              <w:rPr>
                <w:rFonts w:ascii="Cambria Math" w:hAnsi="Cambria Math"/>
                <w:lang w:val="sr-Latn-RS"/>
              </w:rPr>
              <m:t>N</m:t>
            </m:r>
            <m:ctrlPr>
              <w:rPr>
                <w:rFonts w:ascii="Cambria Math" w:hAnsi="Cambria Math"/>
                <w:i/>
                <w:lang w:val="sr-Latn-RS"/>
              </w:rPr>
            </m:ctrlPr>
          </m:den>
        </m:f>
        <m:nary>
          <m:naryPr>
            <m:chr m:val="∑"/>
            <m:ctrlPr>
              <w:rPr>
                <w:rFonts w:ascii="Cambria Math" w:hAnsi="Cambria Math"/>
                <w:lang w:val="sr-Latn-RS"/>
              </w:rPr>
            </m:ctrlPr>
          </m:naryPr>
          <m:sub>
            <m:r>
              <w:rPr>
                <w:rFonts w:ascii="Cambria Math" w:hAnsi="Cambria Math"/>
                <w:lang w:val="sr-Latn-RS"/>
              </w:rPr>
              <m:t>i=1</m:t>
            </m:r>
            <m:ctrlPr>
              <w:rPr>
                <w:rFonts w:ascii="Cambria Math" w:hAnsi="Cambria Math"/>
                <w:i/>
                <w:lang w:val="sr-Latn-RS"/>
              </w:rPr>
            </m:ctrlPr>
          </m:sub>
          <m:sup>
            <m:r>
              <w:rPr>
                <w:rFonts w:ascii="Cambria Math" w:hAnsi="Cambria Math"/>
                <w:lang w:val="sr-Latn-RS"/>
              </w:rPr>
              <m:t>N</m:t>
            </m:r>
            <m:ctrlPr>
              <w:rPr>
                <w:rFonts w:ascii="Cambria Math" w:hAnsi="Cambria Math"/>
                <w:i/>
                <w:lang w:val="sr-Latn-RS"/>
              </w:rPr>
            </m:ctrlPr>
          </m:sup>
          <m:e>
            <m:nary>
              <m:naryPr>
                <m:chr m:val="∑"/>
                <m:ctrlPr>
                  <w:rPr>
                    <w:rFonts w:ascii="Cambria Math" w:hAnsi="Cambria Math"/>
                    <w:lang w:val="sr-Latn-RS"/>
                  </w:rPr>
                </m:ctrlPr>
              </m:naryPr>
              <m:sub>
                <m:r>
                  <w:rPr>
                    <w:rFonts w:ascii="Cambria Math" w:hAnsi="Cambria Math"/>
                    <w:lang w:val="sr-Latn-RS"/>
                  </w:rPr>
                  <m:t>j=1</m:t>
                </m:r>
                <m:ctrlPr>
                  <w:rPr>
                    <w:rFonts w:ascii="Cambria Math" w:hAnsi="Cambria Math"/>
                    <w:i/>
                    <w:lang w:val="sr-Latn-RS"/>
                  </w:rPr>
                </m:ctrlPr>
              </m:sub>
              <m:sup>
                <m:r>
                  <w:rPr>
                    <w:rFonts w:ascii="Cambria Math" w:hAnsi="Cambria Math"/>
                    <w:lang w:val="sr-Latn-RS"/>
                  </w:rPr>
                  <m:t>M</m:t>
                </m:r>
                <m:ctrlPr>
                  <w:rPr>
                    <w:rFonts w:ascii="Cambria Math" w:hAnsi="Cambria Math"/>
                    <w:i/>
                    <w:lang w:val="sr-Latn-RS"/>
                  </w:rPr>
                </m:ctrlPr>
              </m:sup>
              <m:e>
                <m:sSub>
                  <m:sSubPr>
                    <m:ctrlPr>
                      <w:rPr>
                        <w:rFonts w:ascii="Cambria Math" w:hAnsi="Cambria Math"/>
                        <w:i/>
                        <w:lang w:val="sr-Latn-RS"/>
                      </w:rPr>
                    </m:ctrlPr>
                  </m:sSubPr>
                  <m:e>
                    <m:r>
                      <w:rPr>
                        <w:rFonts w:ascii="Cambria Math" w:hAnsi="Cambria Math"/>
                        <w:lang w:val="sr-Latn-RS"/>
                      </w:rPr>
                      <m:t>y</m:t>
                    </m:r>
                  </m:e>
                  <m:sub>
                    <m:r>
                      <w:rPr>
                        <w:rFonts w:ascii="Cambria Math" w:hAnsi="Cambria Math"/>
                        <w:lang w:val="sr-Latn-RS"/>
                      </w:rPr>
                      <m:t>ij</m:t>
                    </m:r>
                  </m:sub>
                </m:sSub>
                <m:ctrlPr>
                  <w:rPr>
                    <w:rFonts w:ascii="Cambria Math" w:hAnsi="Cambria Math"/>
                    <w:i/>
                    <w:lang w:val="sr-Latn-RS"/>
                  </w:rPr>
                </m:ctrlPr>
              </m:e>
            </m:nary>
            <m:func>
              <m:funcPr>
                <m:ctrlPr>
                  <w:rPr>
                    <w:rFonts w:ascii="Cambria Math" w:hAnsi="Cambria Math"/>
                    <w:lang w:val="sr-Latn-RS"/>
                  </w:rPr>
                </m:ctrlPr>
              </m:funcPr>
              <m:fName>
                <m:r>
                  <m:rPr>
                    <m:sty m:val="p"/>
                  </m:rPr>
                  <w:rPr>
                    <w:rFonts w:ascii="Cambria Math" w:hAnsi="Cambria Math"/>
                    <w:lang w:val="sr-Latn-RS"/>
                  </w:rPr>
                  <m:t>log</m:t>
                </m:r>
              </m:fName>
              <m:e>
                <m:d>
                  <m:dPr>
                    <m:ctrlPr>
                      <w:rPr>
                        <w:rFonts w:ascii="Cambria Math" w:hAnsi="Cambria Math"/>
                        <w:lang w:val="sr-Latn-RS"/>
                      </w:rPr>
                    </m:ctrlPr>
                  </m:dPr>
                  <m:e>
                    <m:sSub>
                      <m:sSubPr>
                        <m:ctrlPr>
                          <w:rPr>
                            <w:rFonts w:ascii="Cambria Math" w:hAnsi="Cambria Math"/>
                            <w:i/>
                            <w:lang w:val="sr-Latn-RS"/>
                          </w:rPr>
                        </m:ctrlPr>
                      </m:sSubPr>
                      <m:e>
                        <m:r>
                          <w:rPr>
                            <w:rFonts w:ascii="Cambria Math" w:hAnsi="Cambria Math"/>
                            <w:lang w:val="sr-Latn-RS"/>
                          </w:rPr>
                          <m:t>p</m:t>
                        </m:r>
                        <m:ctrlPr>
                          <w:rPr>
                            <w:rFonts w:ascii="Cambria Math" w:hAnsi="Cambria Math"/>
                            <w:lang w:val="sr-Latn-RS"/>
                          </w:rPr>
                        </m:ctrlPr>
                      </m:e>
                      <m:sub>
                        <m:r>
                          <w:rPr>
                            <w:rFonts w:ascii="Cambria Math" w:hAnsi="Cambria Math"/>
                            <w:lang w:val="sr-Latn-RS"/>
                          </w:rPr>
                          <m:t>ij</m:t>
                        </m:r>
                      </m:sub>
                    </m:sSub>
                    <m:ctrlPr>
                      <w:rPr>
                        <w:rFonts w:ascii="Cambria Math" w:hAnsi="Cambria Math"/>
                        <w:i/>
                        <w:lang w:val="sr-Latn-RS"/>
                      </w:rPr>
                    </m:ctrlPr>
                  </m:e>
                </m:d>
              </m:e>
            </m:func>
            <m:ctrlPr>
              <w:rPr>
                <w:rFonts w:ascii="Cambria Math" w:hAnsi="Cambria Math"/>
                <w:i/>
                <w:lang w:val="sr-Latn-RS"/>
              </w:rPr>
            </m:ctrlPr>
          </m:e>
        </m:nary>
      </m:oMath>
      <w:r w:rsidRPr="00E36162">
        <w:rPr>
          <w:lang w:val="sr-Latn-RS"/>
        </w:rPr>
        <w:tab/>
      </w:r>
      <w:r w:rsidRPr="00E36162">
        <w:rPr>
          <w:lang w:val="sr-Latn-RS"/>
        </w:rPr>
        <w:tab/>
        <w:t>(7.1.6.)</w:t>
      </w:r>
    </w:p>
    <w:p w14:paraId="68D10FD8" w14:textId="22306BF6" w:rsidR="002D1D61" w:rsidRPr="00E36162" w:rsidRDefault="002D1D61" w:rsidP="002D1D61">
      <w:pPr>
        <w:pStyle w:val="Osnovnitekst"/>
        <w:ind w:firstLine="0"/>
        <w:rPr>
          <w:lang w:val="sr-Latn-RS"/>
        </w:rPr>
      </w:pPr>
      <w:r w:rsidRPr="00E36162">
        <w:rPr>
          <w:lang w:val="sr-Latn-RS"/>
        </w:rPr>
        <w:t xml:space="preserve">где је </w:t>
      </w:r>
      <w:r w:rsidRPr="00E36162">
        <w:rPr>
          <w:i/>
          <w:iCs/>
          <w:lang w:val="sr-Latn-RS"/>
        </w:rPr>
        <w:t xml:space="preserve">N </w:t>
      </w:r>
      <w:r w:rsidRPr="00E36162">
        <w:rPr>
          <w:lang w:val="sr-Latn-RS"/>
        </w:rPr>
        <w:t>број посматрања у тест подскупу,</w:t>
      </w:r>
      <w:r w:rsidRPr="00E36162">
        <w:rPr>
          <w:i/>
          <w:iCs/>
          <w:lang w:val="sr-Latn-RS"/>
        </w:rPr>
        <w:t xml:space="preserve"> M </w:t>
      </w:r>
      <w:r w:rsidRPr="00E36162">
        <w:rPr>
          <w:lang w:val="sr-Latn-RS"/>
        </w:rPr>
        <w:t xml:space="preserve">број класа, у овом случају 3, </w:t>
      </w:r>
      <w:r w:rsidRPr="00E36162">
        <w:rPr>
          <w:i/>
          <w:iCs/>
          <w:lang w:val="sr-Latn-RS"/>
        </w:rPr>
        <w:t xml:space="preserve"> y </w:t>
      </w:r>
      <w:r w:rsidRPr="00E36162">
        <w:rPr>
          <w:lang w:val="sr-Latn-RS"/>
        </w:rPr>
        <w:t xml:space="preserve"> да ли тренутни улаз одговара датој класи или не, узима вредност 0 или 1, и </w:t>
      </w:r>
      <w:r w:rsidRPr="00E36162">
        <w:rPr>
          <w:i/>
          <w:iCs/>
          <w:lang w:val="sr-Latn-RS"/>
        </w:rPr>
        <w:t xml:space="preserve"> p </w:t>
      </w:r>
      <w:r w:rsidRPr="00E36162">
        <w:rPr>
          <w:lang w:val="sr-Latn-RS"/>
        </w:rPr>
        <w:t xml:space="preserve"> представља вероватноћу да дати улаз одговара посматраној класи.</w:t>
      </w:r>
      <w:r w:rsidR="00BB5EC2" w:rsidRPr="00E36162">
        <w:rPr>
          <w:lang w:val="sr-Latn-RS"/>
        </w:rPr>
        <w:t xml:space="preserve"> Коришћена је за </w:t>
      </w:r>
      <w:r w:rsidR="00994451" w:rsidRPr="00E36162">
        <w:rPr>
          <w:lang w:val="sr-Latn-RS"/>
        </w:rPr>
        <w:t xml:space="preserve">процену перформанси само неуронских </w:t>
      </w:r>
      <w:r w:rsidR="00994451" w:rsidRPr="00E36162">
        <w:rPr>
          <w:lang w:val="sr-Latn-RS"/>
        </w:rPr>
        <w:lastRenderedPageBreak/>
        <w:t xml:space="preserve">мрежа, зато што оне директно враћају вероватноћу. Могуће је прилагодити и алгоритме машинског учења тако да враћају вероватноћу припадања одређеној класи, али ова вредност није значајна у процесу класификације датих алгоритама. </w:t>
      </w:r>
    </w:p>
    <w:p w14:paraId="53F48B08" w14:textId="389BE07E" w:rsidR="00FD4FA2" w:rsidRPr="00E36162" w:rsidRDefault="00BB5EC2" w:rsidP="00FD4FA2">
      <w:pPr>
        <w:pStyle w:val="IInivonaslova-Potpoglavlje"/>
        <w:rPr>
          <w:lang w:val="sr-Latn-RS"/>
        </w:rPr>
      </w:pPr>
      <w:bookmarkStart w:id="45" w:name="_Toc175077124"/>
      <w:r w:rsidRPr="00E36162">
        <w:rPr>
          <w:lang w:val="sr-Latn-RS"/>
        </w:rPr>
        <w:t>Резултати добијени алгоритмима машинског учења</w:t>
      </w:r>
      <w:bookmarkEnd w:id="45"/>
    </w:p>
    <w:p w14:paraId="4886649F" w14:textId="27A97E3A" w:rsidR="00B338B8" w:rsidRPr="00E36162" w:rsidRDefault="00234346" w:rsidP="00B338B8">
      <w:pPr>
        <w:pStyle w:val="Osnovnitekst"/>
        <w:rPr>
          <w:lang w:val="sr-Latn-RS"/>
        </w:rPr>
      </w:pPr>
      <w:bookmarkStart w:id="46" w:name="_Hlk156401800"/>
      <w:r w:rsidRPr="00E36162">
        <w:rPr>
          <w:lang w:val="sr-Latn-RS"/>
        </w:rPr>
        <w:t>Резултате класификације алгоритама машинског учења можемо видети у табели 7.2.1.</w:t>
      </w:r>
    </w:p>
    <w:p w14:paraId="7EE34EDB" w14:textId="2FCF695F" w:rsidR="00994451" w:rsidRPr="00E36162" w:rsidRDefault="00234346" w:rsidP="00234346">
      <w:pPr>
        <w:pStyle w:val="Osnovnitekst"/>
        <w:ind w:firstLine="0"/>
        <w:rPr>
          <w:lang w:val="sr-Latn-RS"/>
        </w:rPr>
      </w:pPr>
      <w:r w:rsidRPr="00E36162">
        <w:rPr>
          <w:lang w:val="sr-Latn-RS"/>
        </w:rPr>
        <w:t xml:space="preserve">Најбоље се показао Мултиномијални наивни Бајесов класификатор, по свим параметрима, одмах после њега је Логистичка регресија. Док стабло одлучивања има доста слабе перформансе. </w:t>
      </w:r>
    </w:p>
    <w:p w14:paraId="73AB978C" w14:textId="08D4A10B" w:rsidR="00994451" w:rsidRPr="00E36162" w:rsidRDefault="00994451" w:rsidP="00994451">
      <w:pPr>
        <w:pStyle w:val="Oznakatabele"/>
        <w:rPr>
          <w:lang w:val="sr-Latn-RS"/>
        </w:rPr>
      </w:pPr>
      <w:bookmarkStart w:id="47" w:name="_Toc175223370"/>
      <w:r w:rsidRPr="00E36162">
        <w:rPr>
          <w:lang w:val="sr-Latn-RS"/>
        </w:rPr>
        <w:t>Табела 7.2.1. Резултати класификације алгоритама машинског учења</w:t>
      </w:r>
      <w:bookmarkEnd w:id="47"/>
    </w:p>
    <w:tbl>
      <w:tblPr>
        <w:tblStyle w:val="GridTable5Dark"/>
        <w:tblW w:w="0" w:type="auto"/>
        <w:tblLook w:val="06A0" w:firstRow="1" w:lastRow="0" w:firstColumn="1" w:lastColumn="0" w:noHBand="1" w:noVBand="1"/>
      </w:tblPr>
      <w:tblGrid>
        <w:gridCol w:w="1925"/>
        <w:gridCol w:w="1925"/>
        <w:gridCol w:w="2085"/>
        <w:gridCol w:w="1767"/>
        <w:gridCol w:w="1926"/>
      </w:tblGrid>
      <w:tr w:rsidR="00994451" w:rsidRPr="00E36162" w14:paraId="3741AC04" w14:textId="77777777" w:rsidTr="00B338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shd w:val="clear" w:color="auto" w:fill="7F7F7F" w:themeFill="text1" w:themeFillTint="80"/>
            <w:vAlign w:val="center"/>
          </w:tcPr>
          <w:p w14:paraId="33F02A5A" w14:textId="728848CD" w:rsidR="00994451" w:rsidRPr="00E36162" w:rsidRDefault="00994451" w:rsidP="00B338B8">
            <w:pPr>
              <w:pStyle w:val="Osnovnitekst"/>
              <w:ind w:firstLine="0"/>
              <w:jc w:val="center"/>
              <w:rPr>
                <w:lang w:val="sr-Latn-RS"/>
              </w:rPr>
            </w:pPr>
            <w:r w:rsidRPr="00E36162">
              <w:rPr>
                <w:lang w:val="sr-Latn-RS"/>
              </w:rPr>
              <w:t>Алгоритми</w:t>
            </w:r>
          </w:p>
        </w:tc>
        <w:tc>
          <w:tcPr>
            <w:tcW w:w="1925" w:type="dxa"/>
            <w:shd w:val="clear" w:color="auto" w:fill="7F7F7F" w:themeFill="text1" w:themeFillTint="80"/>
            <w:vAlign w:val="center"/>
          </w:tcPr>
          <w:p w14:paraId="1F95911E" w14:textId="15A02F52" w:rsidR="00994451" w:rsidRPr="00E36162" w:rsidRDefault="00994451" w:rsidP="00B338B8">
            <w:pPr>
              <w:pStyle w:val="Osnovnitekst"/>
              <w:ind w:firstLine="0"/>
              <w:jc w:val="center"/>
              <w:cnfStyle w:val="100000000000" w:firstRow="1" w:lastRow="0" w:firstColumn="0" w:lastColumn="0" w:oddVBand="0" w:evenVBand="0" w:oddHBand="0" w:evenHBand="0" w:firstRowFirstColumn="0" w:firstRowLastColumn="0" w:lastRowFirstColumn="0" w:lastRowLastColumn="0"/>
              <w:rPr>
                <w:lang w:val="sr-Latn-RS"/>
              </w:rPr>
            </w:pPr>
            <w:r w:rsidRPr="00E36162">
              <w:rPr>
                <w:lang w:val="sr-Latn-RS"/>
              </w:rPr>
              <w:t>Тачност</w:t>
            </w:r>
            <w:r w:rsidR="00B338B8" w:rsidRPr="00E36162">
              <w:rPr>
                <w:lang w:val="sr-Latn-RS"/>
              </w:rPr>
              <w:t xml:space="preserve"> [%]</w:t>
            </w:r>
          </w:p>
        </w:tc>
        <w:tc>
          <w:tcPr>
            <w:tcW w:w="2085" w:type="dxa"/>
            <w:shd w:val="clear" w:color="auto" w:fill="7F7F7F" w:themeFill="text1" w:themeFillTint="80"/>
            <w:vAlign w:val="center"/>
          </w:tcPr>
          <w:p w14:paraId="47ECFE3F" w14:textId="4340DB87" w:rsidR="00994451" w:rsidRPr="00E36162" w:rsidRDefault="00994451" w:rsidP="00B338B8">
            <w:pPr>
              <w:pStyle w:val="Osnovnitekst"/>
              <w:ind w:firstLine="0"/>
              <w:jc w:val="center"/>
              <w:cnfStyle w:val="100000000000" w:firstRow="1" w:lastRow="0" w:firstColumn="0" w:lastColumn="0" w:oddVBand="0" w:evenVBand="0" w:oddHBand="0" w:evenHBand="0" w:firstRowFirstColumn="0" w:firstRowLastColumn="0" w:lastRowFirstColumn="0" w:lastRowLastColumn="0"/>
              <w:rPr>
                <w:lang w:val="sr-Latn-RS"/>
              </w:rPr>
            </w:pPr>
            <w:r w:rsidRPr="00E36162">
              <w:rPr>
                <w:lang w:val="sr-Latn-RS"/>
              </w:rPr>
              <w:t>Прецизност</w:t>
            </w:r>
            <w:r w:rsidR="00B338B8" w:rsidRPr="00E36162">
              <w:rPr>
                <w:lang w:val="sr-Latn-RS"/>
              </w:rPr>
              <w:t xml:space="preserve"> [%]</w:t>
            </w:r>
          </w:p>
        </w:tc>
        <w:tc>
          <w:tcPr>
            <w:tcW w:w="1767" w:type="dxa"/>
            <w:shd w:val="clear" w:color="auto" w:fill="7F7F7F" w:themeFill="text1" w:themeFillTint="80"/>
            <w:vAlign w:val="center"/>
          </w:tcPr>
          <w:p w14:paraId="69E28243" w14:textId="51453C80" w:rsidR="00994451" w:rsidRPr="00E36162" w:rsidRDefault="00994451" w:rsidP="00B338B8">
            <w:pPr>
              <w:pStyle w:val="Osnovnitekst"/>
              <w:ind w:firstLine="0"/>
              <w:jc w:val="center"/>
              <w:cnfStyle w:val="100000000000" w:firstRow="1" w:lastRow="0" w:firstColumn="0" w:lastColumn="0" w:oddVBand="0" w:evenVBand="0" w:oddHBand="0" w:evenHBand="0" w:firstRowFirstColumn="0" w:firstRowLastColumn="0" w:lastRowFirstColumn="0" w:lastRowLastColumn="0"/>
              <w:rPr>
                <w:lang w:val="sr-Latn-RS"/>
              </w:rPr>
            </w:pPr>
            <w:r w:rsidRPr="00E36162">
              <w:rPr>
                <w:lang w:val="sr-Latn-RS"/>
              </w:rPr>
              <w:t>Одзив</w:t>
            </w:r>
            <w:r w:rsidR="00B338B8" w:rsidRPr="00E36162">
              <w:rPr>
                <w:lang w:val="sr-Latn-RS"/>
              </w:rPr>
              <w:t xml:space="preserve"> [%]</w:t>
            </w:r>
          </w:p>
        </w:tc>
        <w:tc>
          <w:tcPr>
            <w:tcW w:w="1926" w:type="dxa"/>
            <w:shd w:val="clear" w:color="auto" w:fill="7F7F7F" w:themeFill="text1" w:themeFillTint="80"/>
            <w:vAlign w:val="center"/>
          </w:tcPr>
          <w:p w14:paraId="31AC3A34" w14:textId="6F0AA420" w:rsidR="00994451" w:rsidRPr="00E36162" w:rsidRDefault="00994451" w:rsidP="00B338B8">
            <w:pPr>
              <w:pStyle w:val="Osnovnitekst"/>
              <w:ind w:firstLine="0"/>
              <w:jc w:val="center"/>
              <w:cnfStyle w:val="100000000000" w:firstRow="1" w:lastRow="0" w:firstColumn="0" w:lastColumn="0" w:oddVBand="0" w:evenVBand="0" w:oddHBand="0" w:evenHBand="0" w:firstRowFirstColumn="0" w:firstRowLastColumn="0" w:lastRowFirstColumn="0" w:lastRowLastColumn="0"/>
              <w:rPr>
                <w:lang w:val="sr-Latn-RS"/>
              </w:rPr>
            </w:pPr>
            <w:r w:rsidRPr="00E36162">
              <w:rPr>
                <w:lang w:val="sr-Latn-RS"/>
              </w:rPr>
              <w:t>Ф1-мера</w:t>
            </w:r>
            <w:r w:rsidR="00B338B8" w:rsidRPr="00E36162">
              <w:rPr>
                <w:lang w:val="sr-Latn-RS"/>
              </w:rPr>
              <w:t xml:space="preserve"> [%]</w:t>
            </w:r>
          </w:p>
        </w:tc>
      </w:tr>
      <w:tr w:rsidR="00994451" w:rsidRPr="00E36162" w14:paraId="2EDE1AD4" w14:textId="77777777" w:rsidTr="00B338B8">
        <w:tc>
          <w:tcPr>
            <w:cnfStyle w:val="001000000000" w:firstRow="0" w:lastRow="0" w:firstColumn="1" w:lastColumn="0" w:oddVBand="0" w:evenVBand="0" w:oddHBand="0" w:evenHBand="0" w:firstRowFirstColumn="0" w:firstRowLastColumn="0" w:lastRowFirstColumn="0" w:lastRowLastColumn="0"/>
            <w:tcW w:w="1925" w:type="dxa"/>
            <w:shd w:val="clear" w:color="auto" w:fill="7F7F7F" w:themeFill="text1" w:themeFillTint="80"/>
            <w:vAlign w:val="center"/>
          </w:tcPr>
          <w:p w14:paraId="6D70E819" w14:textId="603843F7" w:rsidR="00994451" w:rsidRPr="00E36162" w:rsidRDefault="00994451" w:rsidP="00B338B8">
            <w:pPr>
              <w:pStyle w:val="Osnovnitekst"/>
              <w:tabs>
                <w:tab w:val="left" w:pos="360"/>
              </w:tabs>
              <w:ind w:firstLine="0"/>
              <w:jc w:val="center"/>
              <w:rPr>
                <w:sz w:val="22"/>
                <w:szCs w:val="22"/>
                <w:lang w:val="sr-Latn-RS"/>
              </w:rPr>
            </w:pPr>
            <w:r w:rsidRPr="00E36162">
              <w:rPr>
                <w:sz w:val="22"/>
                <w:szCs w:val="22"/>
                <w:lang w:val="sr-Latn-RS"/>
              </w:rPr>
              <w:t>КНН</w:t>
            </w:r>
          </w:p>
        </w:tc>
        <w:tc>
          <w:tcPr>
            <w:tcW w:w="1925" w:type="dxa"/>
            <w:vAlign w:val="center"/>
          </w:tcPr>
          <w:p w14:paraId="1F84EE56" w14:textId="6C84A6B0" w:rsidR="00994451" w:rsidRPr="00E36162" w:rsidRDefault="00B338B8" w:rsidP="00B338B8">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68.9</w:t>
            </w:r>
          </w:p>
        </w:tc>
        <w:tc>
          <w:tcPr>
            <w:tcW w:w="2085" w:type="dxa"/>
            <w:vAlign w:val="center"/>
          </w:tcPr>
          <w:p w14:paraId="49B81868" w14:textId="5FD66A11" w:rsidR="00994451" w:rsidRPr="00E36162" w:rsidRDefault="00B338B8" w:rsidP="00B338B8">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74.45</w:t>
            </w:r>
          </w:p>
        </w:tc>
        <w:tc>
          <w:tcPr>
            <w:tcW w:w="1767" w:type="dxa"/>
            <w:vAlign w:val="center"/>
          </w:tcPr>
          <w:p w14:paraId="368D2C57" w14:textId="5C1D6417" w:rsidR="00994451" w:rsidRPr="00E36162" w:rsidRDefault="00B338B8" w:rsidP="00B338B8">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68.897</w:t>
            </w:r>
          </w:p>
        </w:tc>
        <w:tc>
          <w:tcPr>
            <w:tcW w:w="1926" w:type="dxa"/>
            <w:vAlign w:val="center"/>
          </w:tcPr>
          <w:p w14:paraId="60EAE849" w14:textId="5B8279C3" w:rsidR="00994451" w:rsidRPr="00E36162" w:rsidRDefault="00B338B8" w:rsidP="00B338B8">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67.588</w:t>
            </w:r>
          </w:p>
        </w:tc>
      </w:tr>
      <w:tr w:rsidR="00994451" w:rsidRPr="00E36162" w14:paraId="5C6264AF" w14:textId="77777777" w:rsidTr="00B338B8">
        <w:tc>
          <w:tcPr>
            <w:cnfStyle w:val="001000000000" w:firstRow="0" w:lastRow="0" w:firstColumn="1" w:lastColumn="0" w:oddVBand="0" w:evenVBand="0" w:oddHBand="0" w:evenHBand="0" w:firstRowFirstColumn="0" w:firstRowLastColumn="0" w:lastRowFirstColumn="0" w:lastRowLastColumn="0"/>
            <w:tcW w:w="1925" w:type="dxa"/>
            <w:shd w:val="clear" w:color="auto" w:fill="7F7F7F" w:themeFill="text1" w:themeFillTint="80"/>
            <w:vAlign w:val="center"/>
          </w:tcPr>
          <w:p w14:paraId="19B7F67C" w14:textId="31827D71" w:rsidR="00994451" w:rsidRPr="00E36162" w:rsidRDefault="00994451" w:rsidP="00B338B8">
            <w:pPr>
              <w:pStyle w:val="Osnovnitekst"/>
              <w:ind w:firstLine="0"/>
              <w:jc w:val="center"/>
              <w:rPr>
                <w:sz w:val="22"/>
                <w:szCs w:val="22"/>
                <w:lang w:val="sr-Latn-RS"/>
              </w:rPr>
            </w:pPr>
            <w:r w:rsidRPr="00E36162">
              <w:rPr>
                <w:sz w:val="22"/>
                <w:szCs w:val="22"/>
                <w:lang w:val="sr-Latn-RS"/>
              </w:rPr>
              <w:t>Логистичка регресија</w:t>
            </w:r>
          </w:p>
        </w:tc>
        <w:tc>
          <w:tcPr>
            <w:tcW w:w="1925" w:type="dxa"/>
            <w:vAlign w:val="center"/>
          </w:tcPr>
          <w:p w14:paraId="4177A0C1" w14:textId="3A4D42AF" w:rsidR="00994451" w:rsidRPr="00E36162" w:rsidRDefault="00B338B8" w:rsidP="00B338B8">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80.4</w:t>
            </w:r>
          </w:p>
        </w:tc>
        <w:tc>
          <w:tcPr>
            <w:tcW w:w="2085" w:type="dxa"/>
            <w:vAlign w:val="center"/>
          </w:tcPr>
          <w:p w14:paraId="255EDE50" w14:textId="2B637333" w:rsidR="00994451" w:rsidRPr="00E36162" w:rsidRDefault="00B338B8" w:rsidP="00B338B8">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80.568</w:t>
            </w:r>
          </w:p>
        </w:tc>
        <w:tc>
          <w:tcPr>
            <w:tcW w:w="1767" w:type="dxa"/>
            <w:vAlign w:val="center"/>
          </w:tcPr>
          <w:p w14:paraId="43836081" w14:textId="2ED09EDE" w:rsidR="00994451" w:rsidRPr="00E36162" w:rsidRDefault="00B338B8" w:rsidP="00B338B8">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80.388</w:t>
            </w:r>
          </w:p>
        </w:tc>
        <w:tc>
          <w:tcPr>
            <w:tcW w:w="1926" w:type="dxa"/>
            <w:vAlign w:val="center"/>
          </w:tcPr>
          <w:p w14:paraId="221A0C9B" w14:textId="3FD6017F" w:rsidR="00994451" w:rsidRPr="00E36162" w:rsidRDefault="00B338B8" w:rsidP="00B338B8">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80.352</w:t>
            </w:r>
          </w:p>
        </w:tc>
      </w:tr>
      <w:tr w:rsidR="00994451" w:rsidRPr="00E36162" w14:paraId="28E60454" w14:textId="77777777" w:rsidTr="00B338B8">
        <w:tc>
          <w:tcPr>
            <w:cnfStyle w:val="001000000000" w:firstRow="0" w:lastRow="0" w:firstColumn="1" w:lastColumn="0" w:oddVBand="0" w:evenVBand="0" w:oddHBand="0" w:evenHBand="0" w:firstRowFirstColumn="0" w:firstRowLastColumn="0" w:lastRowFirstColumn="0" w:lastRowLastColumn="0"/>
            <w:tcW w:w="1925" w:type="dxa"/>
            <w:shd w:val="clear" w:color="auto" w:fill="7F7F7F" w:themeFill="text1" w:themeFillTint="80"/>
            <w:vAlign w:val="center"/>
          </w:tcPr>
          <w:p w14:paraId="45BD6743" w14:textId="6445F247" w:rsidR="00994451" w:rsidRPr="00E36162" w:rsidRDefault="00994451" w:rsidP="00B338B8">
            <w:pPr>
              <w:pStyle w:val="Osnovnitekst"/>
              <w:ind w:firstLine="0"/>
              <w:jc w:val="center"/>
              <w:rPr>
                <w:sz w:val="22"/>
                <w:szCs w:val="22"/>
                <w:lang w:val="sr-Latn-RS"/>
              </w:rPr>
            </w:pPr>
            <w:r w:rsidRPr="00E36162">
              <w:rPr>
                <w:sz w:val="22"/>
                <w:szCs w:val="22"/>
                <w:lang w:val="sr-Latn-RS"/>
              </w:rPr>
              <w:t>Стабло одлучивања</w:t>
            </w:r>
          </w:p>
        </w:tc>
        <w:tc>
          <w:tcPr>
            <w:tcW w:w="1925" w:type="dxa"/>
            <w:vAlign w:val="center"/>
          </w:tcPr>
          <w:p w14:paraId="0E2F5F71" w14:textId="013905A4" w:rsidR="00994451" w:rsidRPr="00E36162" w:rsidRDefault="00B338B8" w:rsidP="00B338B8">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58.5</w:t>
            </w:r>
          </w:p>
        </w:tc>
        <w:tc>
          <w:tcPr>
            <w:tcW w:w="2085" w:type="dxa"/>
            <w:vAlign w:val="center"/>
          </w:tcPr>
          <w:p w14:paraId="4A6D2D52" w14:textId="633F72EF" w:rsidR="00994451" w:rsidRPr="00E36162" w:rsidRDefault="00B338B8" w:rsidP="00B338B8">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58.412</w:t>
            </w:r>
          </w:p>
        </w:tc>
        <w:tc>
          <w:tcPr>
            <w:tcW w:w="1767" w:type="dxa"/>
            <w:vAlign w:val="center"/>
          </w:tcPr>
          <w:p w14:paraId="59707044" w14:textId="75A12DFA" w:rsidR="00994451" w:rsidRPr="00E36162" w:rsidRDefault="00B338B8" w:rsidP="00B338B8">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58.495</w:t>
            </w:r>
          </w:p>
        </w:tc>
        <w:tc>
          <w:tcPr>
            <w:tcW w:w="1926" w:type="dxa"/>
            <w:vAlign w:val="center"/>
          </w:tcPr>
          <w:p w14:paraId="498FB380" w14:textId="27EA42BF" w:rsidR="00994451" w:rsidRPr="00E36162" w:rsidRDefault="00B338B8" w:rsidP="00B338B8">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58.421</w:t>
            </w:r>
          </w:p>
        </w:tc>
      </w:tr>
      <w:tr w:rsidR="00994451" w:rsidRPr="00E36162" w14:paraId="3609E10A" w14:textId="77777777" w:rsidTr="00B338B8">
        <w:tc>
          <w:tcPr>
            <w:cnfStyle w:val="001000000000" w:firstRow="0" w:lastRow="0" w:firstColumn="1" w:lastColumn="0" w:oddVBand="0" w:evenVBand="0" w:oddHBand="0" w:evenHBand="0" w:firstRowFirstColumn="0" w:firstRowLastColumn="0" w:lastRowFirstColumn="0" w:lastRowLastColumn="0"/>
            <w:tcW w:w="1925" w:type="dxa"/>
            <w:shd w:val="clear" w:color="auto" w:fill="7F7F7F" w:themeFill="text1" w:themeFillTint="80"/>
            <w:vAlign w:val="center"/>
          </w:tcPr>
          <w:p w14:paraId="1B40C14A" w14:textId="177CBE1D" w:rsidR="00994451" w:rsidRPr="00E36162" w:rsidRDefault="00B338B8" w:rsidP="00B338B8">
            <w:pPr>
              <w:pStyle w:val="Osnovnitekst"/>
              <w:ind w:firstLine="0"/>
              <w:jc w:val="center"/>
              <w:rPr>
                <w:sz w:val="22"/>
                <w:szCs w:val="22"/>
                <w:lang w:val="sr-Latn-RS"/>
              </w:rPr>
            </w:pPr>
            <w:r w:rsidRPr="00E36162">
              <w:rPr>
                <w:lang w:val="sr-Latn-RS"/>
              </w:rPr>
              <w:t>МНБ</w:t>
            </w:r>
          </w:p>
        </w:tc>
        <w:tc>
          <w:tcPr>
            <w:tcW w:w="1925" w:type="dxa"/>
            <w:vAlign w:val="center"/>
          </w:tcPr>
          <w:p w14:paraId="1E440542" w14:textId="067D4D49" w:rsidR="00994451" w:rsidRPr="00E36162" w:rsidRDefault="00B338B8" w:rsidP="00B338B8">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81.3</w:t>
            </w:r>
          </w:p>
        </w:tc>
        <w:tc>
          <w:tcPr>
            <w:tcW w:w="2085" w:type="dxa"/>
            <w:vAlign w:val="center"/>
          </w:tcPr>
          <w:p w14:paraId="328A727E" w14:textId="67127DDD" w:rsidR="00994451" w:rsidRPr="00E36162" w:rsidRDefault="00B338B8" w:rsidP="00B338B8">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82.203</w:t>
            </w:r>
          </w:p>
        </w:tc>
        <w:tc>
          <w:tcPr>
            <w:tcW w:w="1767" w:type="dxa"/>
            <w:vAlign w:val="center"/>
          </w:tcPr>
          <w:p w14:paraId="04572A7D" w14:textId="57B5B664" w:rsidR="00B338B8" w:rsidRPr="00E36162" w:rsidRDefault="00B338B8" w:rsidP="00B338B8">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81.324</w:t>
            </w:r>
          </w:p>
        </w:tc>
        <w:tc>
          <w:tcPr>
            <w:tcW w:w="1926" w:type="dxa"/>
            <w:vAlign w:val="center"/>
          </w:tcPr>
          <w:p w14:paraId="1F05A14E" w14:textId="12E6BA43" w:rsidR="00994451" w:rsidRPr="00E36162" w:rsidRDefault="00B338B8" w:rsidP="00B338B8">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81.246</w:t>
            </w:r>
          </w:p>
        </w:tc>
      </w:tr>
    </w:tbl>
    <w:p w14:paraId="6786933C" w14:textId="201F0767" w:rsidR="00FD4FA2" w:rsidRPr="00E36162" w:rsidRDefault="00FD4FA2" w:rsidP="00234346">
      <w:pPr>
        <w:pStyle w:val="Osnovnitekst"/>
        <w:ind w:firstLine="0"/>
        <w:rPr>
          <w:lang w:val="sr-Latn-RS"/>
        </w:rPr>
      </w:pPr>
    </w:p>
    <w:p w14:paraId="049C12DA" w14:textId="66D7228D" w:rsidR="00234346" w:rsidRPr="00E36162" w:rsidRDefault="00234346" w:rsidP="00234346">
      <w:pPr>
        <w:pStyle w:val="Osnovnitekst"/>
        <w:ind w:firstLine="0"/>
        <w:rPr>
          <w:lang w:val="sr-Latn-RS"/>
        </w:rPr>
      </w:pPr>
      <w:r w:rsidRPr="00E36162">
        <w:rPr>
          <w:lang w:val="sr-Latn-RS"/>
        </w:rPr>
        <w:t>У матрицама конфузије датим у наставку, лабеле су кодиране на следећи начин:</w:t>
      </w:r>
    </w:p>
    <w:p w14:paraId="72E0D627" w14:textId="0B2C5791" w:rsidR="00234346" w:rsidRPr="00E36162" w:rsidRDefault="00234346" w:rsidP="00234346">
      <w:pPr>
        <w:pStyle w:val="Osnovnitekst"/>
        <w:numPr>
          <w:ilvl w:val="0"/>
          <w:numId w:val="37"/>
        </w:numPr>
        <w:jc w:val="center"/>
        <w:rPr>
          <w:lang w:val="sr-Latn-RS"/>
        </w:rPr>
      </w:pPr>
      <w:r w:rsidRPr="00E36162">
        <w:rPr>
          <w:lang w:val="sr-Latn-RS"/>
        </w:rPr>
        <w:t>0 = Едгар Алан По</w:t>
      </w:r>
    </w:p>
    <w:p w14:paraId="002195C1" w14:textId="2D149B9D" w:rsidR="00234346" w:rsidRPr="00E36162" w:rsidRDefault="00234346" w:rsidP="00234346">
      <w:pPr>
        <w:pStyle w:val="Osnovnitekst"/>
        <w:numPr>
          <w:ilvl w:val="0"/>
          <w:numId w:val="37"/>
        </w:numPr>
        <w:jc w:val="center"/>
        <w:rPr>
          <w:lang w:val="sr-Latn-RS"/>
        </w:rPr>
      </w:pPr>
      <w:r w:rsidRPr="00E36162">
        <w:rPr>
          <w:lang w:val="sr-Latn-RS"/>
        </w:rPr>
        <w:t xml:space="preserve">1 = </w:t>
      </w:r>
      <w:r w:rsidR="00DC2E4A" w:rsidRPr="00E36162">
        <w:rPr>
          <w:lang w:val="sr-Latn-RS"/>
        </w:rPr>
        <w:t>Хаурд Филипс Лафкрафт</w:t>
      </w:r>
    </w:p>
    <w:p w14:paraId="78AF6C78" w14:textId="452E9FB8" w:rsidR="00234346" w:rsidRPr="00E36162" w:rsidRDefault="00234346" w:rsidP="00234346">
      <w:pPr>
        <w:pStyle w:val="Osnovnitekst"/>
        <w:numPr>
          <w:ilvl w:val="0"/>
          <w:numId w:val="37"/>
        </w:numPr>
        <w:jc w:val="center"/>
        <w:rPr>
          <w:lang w:val="sr-Latn-RS"/>
        </w:rPr>
      </w:pPr>
      <w:r w:rsidRPr="00E36162">
        <w:rPr>
          <w:lang w:val="sr-Latn-RS"/>
        </w:rPr>
        <w:t xml:space="preserve">2 = Мери Шели </w:t>
      </w:r>
    </w:p>
    <w:bookmarkEnd w:id="46"/>
    <w:p w14:paraId="09022802" w14:textId="61E1A05A" w:rsidR="00234346" w:rsidRPr="00E36162" w:rsidRDefault="00DC2E4A" w:rsidP="00234346">
      <w:pPr>
        <w:pStyle w:val="Osnovnitekst"/>
        <w:ind w:firstLine="0"/>
        <w:rPr>
          <w:lang w:val="sr-Latn-RS"/>
        </w:rPr>
      </w:pPr>
      <w:r w:rsidRPr="00E36162">
        <w:rPr>
          <w:lang w:val="sr-Latn-RS"/>
        </w:rPr>
        <w:t>На слици 7.2.1. налази се матрица конфузије КНН алгоритма, можемо приметити да он има велике вредности дуж дијагонале, што се поклапа са перформансама алгоритма. Такође видимо да лажно детектује 0 класу, што значи да преписује По-у дела која нису његова, до овога долази због благог дизбаланса класа, где постоји више текстова овог аутора у односу на друга два.</w:t>
      </w:r>
    </w:p>
    <w:p w14:paraId="3670BED5" w14:textId="63734A1A" w:rsidR="00234346" w:rsidRPr="00E36162" w:rsidRDefault="00234346" w:rsidP="00234346">
      <w:pPr>
        <w:pStyle w:val="Osnovnitekst"/>
        <w:ind w:firstLine="0"/>
        <w:jc w:val="center"/>
        <w:rPr>
          <w:lang w:val="sr-Latn-RS"/>
        </w:rPr>
      </w:pPr>
      <w:r w:rsidRPr="00E36162">
        <w:rPr>
          <w:lang w:val="sr-Latn-RS"/>
        </w:rPr>
        <w:lastRenderedPageBreak/>
        <w:drawing>
          <wp:inline distT="0" distB="0" distL="0" distR="0" wp14:anchorId="58EEB211" wp14:editId="0A21FF23">
            <wp:extent cx="4220005" cy="3165004"/>
            <wp:effectExtent l="0" t="0" r="9525" b="0"/>
            <wp:docPr id="639256820" name="Slika 1" descr="Slika na kojoj se nalazi tekst, snimak ekrana, dijagram, linija&#10;&#10;Opis je automatski generi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256820" name="Slika 1" descr="Slika na kojoj se nalazi tekst, snimak ekrana, dijagram, linija&#10;&#10;Opis je automatski generisan"/>
                    <pic:cNvPicPr/>
                  </pic:nvPicPr>
                  <pic:blipFill>
                    <a:blip r:embed="rId23">
                      <a:extLst>
                        <a:ext uri="{28A0092B-C50C-407E-A947-70E740481C1C}">
                          <a14:useLocalDpi xmlns:a14="http://schemas.microsoft.com/office/drawing/2010/main" val="0"/>
                        </a:ext>
                      </a:extLst>
                    </a:blip>
                    <a:stretch>
                      <a:fillRect/>
                    </a:stretch>
                  </pic:blipFill>
                  <pic:spPr>
                    <a:xfrm>
                      <a:off x="0" y="0"/>
                      <a:ext cx="4229524" cy="3172143"/>
                    </a:xfrm>
                    <a:prstGeom prst="rect">
                      <a:avLst/>
                    </a:prstGeom>
                  </pic:spPr>
                </pic:pic>
              </a:graphicData>
            </a:graphic>
          </wp:inline>
        </w:drawing>
      </w:r>
    </w:p>
    <w:p w14:paraId="1E55B498" w14:textId="73D3F03B" w:rsidR="00234346" w:rsidRPr="00E36162" w:rsidRDefault="00234346" w:rsidP="00234346">
      <w:pPr>
        <w:pStyle w:val="Oznakaslike"/>
        <w:rPr>
          <w:lang w:val="sr-Latn-RS"/>
        </w:rPr>
      </w:pPr>
      <w:bookmarkStart w:id="48" w:name="_Toc175223341"/>
      <w:r w:rsidRPr="00E36162">
        <w:rPr>
          <w:lang w:val="sr-Latn-RS"/>
        </w:rPr>
        <w:t>Слика 7.2.1. Матрица конфузије КНН алгоритма</w:t>
      </w:r>
      <w:bookmarkEnd w:id="48"/>
    </w:p>
    <w:p w14:paraId="3E3824C0" w14:textId="0B460877" w:rsidR="00DC2E4A" w:rsidRPr="00E36162" w:rsidRDefault="00DC2E4A" w:rsidP="00DC2E4A">
      <w:pPr>
        <w:pStyle w:val="Osnovnitekst"/>
        <w:ind w:firstLine="0"/>
        <w:rPr>
          <w:lang w:val="sr-Latn-RS"/>
        </w:rPr>
      </w:pPr>
      <w:r w:rsidRPr="00E36162">
        <w:rPr>
          <w:lang w:val="sr-Latn-RS"/>
        </w:rPr>
        <w:t>На  слици 7.2.3. налази се матрица конфузије логистичке регресије, на њој примећујемо доста мање вредности лажних позитива у односу на КНН алгоритам.</w:t>
      </w:r>
    </w:p>
    <w:p w14:paraId="57D5C3AF" w14:textId="77777777" w:rsidR="00234346" w:rsidRPr="00E36162" w:rsidRDefault="00234346" w:rsidP="00234346">
      <w:pPr>
        <w:pStyle w:val="Osnovnitekst"/>
        <w:rPr>
          <w:lang w:val="sr-Latn-RS"/>
        </w:rPr>
      </w:pPr>
    </w:p>
    <w:p w14:paraId="4840189A" w14:textId="7D5B1BBB" w:rsidR="00234346" w:rsidRPr="00E36162" w:rsidRDefault="00234346" w:rsidP="00234346">
      <w:pPr>
        <w:pStyle w:val="Osnovnitekst"/>
        <w:ind w:firstLine="0"/>
        <w:jc w:val="center"/>
        <w:rPr>
          <w:lang w:val="sr-Latn-RS"/>
        </w:rPr>
      </w:pPr>
      <w:r w:rsidRPr="00E36162">
        <w:rPr>
          <w:lang w:val="sr-Latn-RS"/>
        </w:rPr>
        <w:drawing>
          <wp:inline distT="0" distB="0" distL="0" distR="0" wp14:anchorId="2B43D6F0" wp14:editId="7E93565A">
            <wp:extent cx="3925037" cy="2943778"/>
            <wp:effectExtent l="0" t="0" r="0" b="9525"/>
            <wp:docPr id="498847872" name="Slika 2" descr="Slika na kojoj se nalazi tekst, snimak ekrana, dijagram, kvadrat&#10;&#10;Opis je automatski generi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847872" name="Slika 2" descr="Slika na kojoj se nalazi tekst, snimak ekrana, dijagram, kvadrat&#10;&#10;Opis je automatski generisan"/>
                    <pic:cNvPicPr/>
                  </pic:nvPicPr>
                  <pic:blipFill>
                    <a:blip r:embed="rId24">
                      <a:extLst>
                        <a:ext uri="{28A0092B-C50C-407E-A947-70E740481C1C}">
                          <a14:useLocalDpi xmlns:a14="http://schemas.microsoft.com/office/drawing/2010/main" val="0"/>
                        </a:ext>
                      </a:extLst>
                    </a:blip>
                    <a:stretch>
                      <a:fillRect/>
                    </a:stretch>
                  </pic:blipFill>
                  <pic:spPr>
                    <a:xfrm>
                      <a:off x="0" y="0"/>
                      <a:ext cx="3948236" cy="2961177"/>
                    </a:xfrm>
                    <a:prstGeom prst="rect">
                      <a:avLst/>
                    </a:prstGeom>
                  </pic:spPr>
                </pic:pic>
              </a:graphicData>
            </a:graphic>
          </wp:inline>
        </w:drawing>
      </w:r>
    </w:p>
    <w:p w14:paraId="5DFCA628" w14:textId="3A7682E8" w:rsidR="00234346" w:rsidRPr="00E36162" w:rsidRDefault="00234346" w:rsidP="00234346">
      <w:pPr>
        <w:pStyle w:val="Oznakaslike"/>
        <w:rPr>
          <w:lang w:val="sr-Latn-RS"/>
        </w:rPr>
      </w:pPr>
      <w:bookmarkStart w:id="49" w:name="_Toc175223342"/>
      <w:r w:rsidRPr="00E36162">
        <w:rPr>
          <w:lang w:val="sr-Latn-RS"/>
        </w:rPr>
        <w:t>Слика 7.2.2. Матрица конфузије Логистичке регресије</w:t>
      </w:r>
      <w:bookmarkEnd w:id="49"/>
    </w:p>
    <w:p w14:paraId="783B5656" w14:textId="0A9B3E1D" w:rsidR="00DC2E4A" w:rsidRPr="00E36162" w:rsidRDefault="00DC2E4A" w:rsidP="00DC2E4A">
      <w:pPr>
        <w:pStyle w:val="Osnovnitekst"/>
        <w:rPr>
          <w:lang w:val="sr-Latn-RS"/>
        </w:rPr>
      </w:pPr>
    </w:p>
    <w:p w14:paraId="2DD52A8D" w14:textId="77777777" w:rsidR="00DC2E4A" w:rsidRPr="00E36162" w:rsidRDefault="00DC2E4A" w:rsidP="00DC2E4A">
      <w:pPr>
        <w:pStyle w:val="Osnovnitekst"/>
        <w:rPr>
          <w:lang w:val="sr-Latn-RS"/>
        </w:rPr>
      </w:pPr>
    </w:p>
    <w:p w14:paraId="1D4883C4" w14:textId="15B2A990" w:rsidR="00DC2E4A" w:rsidRPr="00E36162" w:rsidRDefault="00DC2E4A" w:rsidP="00DC2E4A">
      <w:pPr>
        <w:pStyle w:val="Osnovnitekst"/>
        <w:rPr>
          <w:lang w:val="sr-Latn-RS"/>
        </w:rPr>
      </w:pPr>
      <w:r w:rsidRPr="00E36162">
        <w:rPr>
          <w:lang w:val="sr-Latn-RS"/>
        </w:rPr>
        <w:lastRenderedPageBreak/>
        <w:t>Матрица конфузије стабла одлучивања приказана је на слици 7.2.3., на њој видимо знатно више вредности лажних позитива, као и ниже вредности на дијагонали. Овакви резултати одговарају перформансама алгоритма из табеле, који се показао као најлошији избор за решавање датог проблема.</w:t>
      </w:r>
    </w:p>
    <w:p w14:paraId="7CD25D98" w14:textId="77777777" w:rsidR="00DC2E4A" w:rsidRPr="00E36162" w:rsidRDefault="00DC2E4A" w:rsidP="00234346">
      <w:pPr>
        <w:pStyle w:val="Osnovnitekst"/>
        <w:ind w:firstLine="0"/>
        <w:jc w:val="center"/>
        <w:rPr>
          <w:lang w:val="sr-Latn-RS"/>
        </w:rPr>
      </w:pPr>
    </w:p>
    <w:p w14:paraId="0BA13A7E" w14:textId="01F3B0CD" w:rsidR="00234346" w:rsidRPr="00E36162" w:rsidRDefault="00234346" w:rsidP="00234346">
      <w:pPr>
        <w:pStyle w:val="Osnovnitekst"/>
        <w:ind w:firstLine="0"/>
        <w:jc w:val="center"/>
        <w:rPr>
          <w:lang w:val="sr-Latn-RS"/>
        </w:rPr>
      </w:pPr>
      <w:r w:rsidRPr="00E36162">
        <w:rPr>
          <w:lang w:val="sr-Latn-RS"/>
        </w:rPr>
        <w:drawing>
          <wp:inline distT="0" distB="0" distL="0" distR="0" wp14:anchorId="2F60B440" wp14:editId="6B622245">
            <wp:extent cx="4052066" cy="3039049"/>
            <wp:effectExtent l="0" t="0" r="5715" b="9525"/>
            <wp:docPr id="730558595" name="Slika 3" descr="Slika na kojoj se nalazi tekst, snimak ekrana, dijagram, kvadrat&#10;&#10;Opis je automatski generi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558595" name="Slika 3" descr="Slika na kojoj se nalazi tekst, snimak ekrana, dijagram, kvadrat&#10;&#10;Opis je automatski generisan"/>
                    <pic:cNvPicPr/>
                  </pic:nvPicPr>
                  <pic:blipFill>
                    <a:blip r:embed="rId25">
                      <a:extLst>
                        <a:ext uri="{28A0092B-C50C-407E-A947-70E740481C1C}">
                          <a14:useLocalDpi xmlns:a14="http://schemas.microsoft.com/office/drawing/2010/main" val="0"/>
                        </a:ext>
                      </a:extLst>
                    </a:blip>
                    <a:stretch>
                      <a:fillRect/>
                    </a:stretch>
                  </pic:blipFill>
                  <pic:spPr>
                    <a:xfrm>
                      <a:off x="0" y="0"/>
                      <a:ext cx="4071016" cy="3053262"/>
                    </a:xfrm>
                    <a:prstGeom prst="rect">
                      <a:avLst/>
                    </a:prstGeom>
                  </pic:spPr>
                </pic:pic>
              </a:graphicData>
            </a:graphic>
          </wp:inline>
        </w:drawing>
      </w:r>
    </w:p>
    <w:p w14:paraId="434DB38A" w14:textId="2D9B8725" w:rsidR="00234346" w:rsidRPr="00E36162" w:rsidRDefault="00234346" w:rsidP="00234346">
      <w:pPr>
        <w:pStyle w:val="Oznakaslike"/>
        <w:rPr>
          <w:lang w:val="sr-Latn-RS"/>
        </w:rPr>
      </w:pPr>
      <w:bookmarkStart w:id="50" w:name="_Toc175223343"/>
      <w:r w:rsidRPr="00E36162">
        <w:rPr>
          <w:lang w:val="sr-Latn-RS"/>
        </w:rPr>
        <w:t>Слика 7.2.3. Матрица конфузије стабла одлучивања</w:t>
      </w:r>
      <w:bookmarkEnd w:id="50"/>
    </w:p>
    <w:p w14:paraId="190FBBB8" w14:textId="1C2F092C" w:rsidR="00234346" w:rsidRPr="00E36162" w:rsidRDefault="00DC2E4A" w:rsidP="00234346">
      <w:pPr>
        <w:pStyle w:val="Osnovnitekst"/>
        <w:rPr>
          <w:lang w:val="sr-Latn-RS"/>
        </w:rPr>
      </w:pPr>
      <w:r w:rsidRPr="00E36162">
        <w:rPr>
          <w:lang w:val="sr-Latn-RS"/>
        </w:rPr>
        <w:t>На слици 7.2.4. приказана је матрица конфузије мултиномијалног наивни Бајесов класификатор, који се показао најбоље у класификације. Али има јако сличне перформансе са логистичком регресијом, што се види и са упоређивањем њихових матрица конфузије.</w:t>
      </w:r>
    </w:p>
    <w:p w14:paraId="0215A7EA" w14:textId="5859C8B5" w:rsidR="00234346" w:rsidRPr="00E36162" w:rsidRDefault="00234346" w:rsidP="00234346">
      <w:pPr>
        <w:pStyle w:val="Osnovnitekst"/>
        <w:ind w:firstLine="0"/>
        <w:jc w:val="center"/>
        <w:rPr>
          <w:lang w:val="sr-Latn-RS"/>
        </w:rPr>
      </w:pPr>
      <w:r w:rsidRPr="00E36162">
        <w:rPr>
          <w:lang w:val="sr-Latn-RS"/>
        </w:rPr>
        <w:lastRenderedPageBreak/>
        <w:drawing>
          <wp:inline distT="0" distB="0" distL="0" distR="0" wp14:anchorId="0775A245" wp14:editId="7FC5EF03">
            <wp:extent cx="3900949" cy="2925712"/>
            <wp:effectExtent l="0" t="0" r="4445" b="8255"/>
            <wp:docPr id="2058923935" name="Slika 4" descr="Slika na kojoj se nalazi tekst, snimak ekrana, dijagram, kvadrat&#10;&#10;Opis je automatski generi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923935" name="Slika 4" descr="Slika na kojoj se nalazi tekst, snimak ekrana, dijagram, kvadrat&#10;&#10;Opis je automatski generisan"/>
                    <pic:cNvPicPr/>
                  </pic:nvPicPr>
                  <pic:blipFill>
                    <a:blip r:embed="rId26">
                      <a:extLst>
                        <a:ext uri="{28A0092B-C50C-407E-A947-70E740481C1C}">
                          <a14:useLocalDpi xmlns:a14="http://schemas.microsoft.com/office/drawing/2010/main" val="0"/>
                        </a:ext>
                      </a:extLst>
                    </a:blip>
                    <a:stretch>
                      <a:fillRect/>
                    </a:stretch>
                  </pic:blipFill>
                  <pic:spPr>
                    <a:xfrm>
                      <a:off x="0" y="0"/>
                      <a:ext cx="3915665" cy="2936749"/>
                    </a:xfrm>
                    <a:prstGeom prst="rect">
                      <a:avLst/>
                    </a:prstGeom>
                  </pic:spPr>
                </pic:pic>
              </a:graphicData>
            </a:graphic>
          </wp:inline>
        </w:drawing>
      </w:r>
    </w:p>
    <w:p w14:paraId="180E9277" w14:textId="2EC993D3" w:rsidR="00234346" w:rsidRPr="00E36162" w:rsidRDefault="00234346" w:rsidP="00DC2E4A">
      <w:pPr>
        <w:pStyle w:val="Oznakaslike"/>
        <w:rPr>
          <w:lang w:val="sr-Latn-RS"/>
        </w:rPr>
      </w:pPr>
      <w:bookmarkStart w:id="51" w:name="_Toc175223344"/>
      <w:r w:rsidRPr="00E36162">
        <w:rPr>
          <w:lang w:val="sr-Latn-RS"/>
        </w:rPr>
        <w:t>Слика 7.2.4. Матрица конфузије МултиномијалногНБ</w:t>
      </w:r>
      <w:bookmarkEnd w:id="51"/>
    </w:p>
    <w:p w14:paraId="4D42CBF3" w14:textId="77777777" w:rsidR="00234346" w:rsidRPr="00E36162" w:rsidRDefault="00234346" w:rsidP="00234346">
      <w:pPr>
        <w:pStyle w:val="Osnovnitekst"/>
        <w:ind w:firstLine="0"/>
        <w:rPr>
          <w:lang w:val="sr-Latn-RS"/>
        </w:rPr>
      </w:pPr>
    </w:p>
    <w:p w14:paraId="52BFE13D" w14:textId="60FA245C" w:rsidR="00BB5EC2" w:rsidRPr="00E36162" w:rsidRDefault="00BB5EC2" w:rsidP="00BB5EC2">
      <w:pPr>
        <w:pStyle w:val="IInivonaslova-Potpoglavlje"/>
        <w:rPr>
          <w:lang w:val="sr-Latn-RS"/>
        </w:rPr>
      </w:pPr>
      <w:bookmarkStart w:id="52" w:name="_Toc175077125"/>
      <w:r w:rsidRPr="00E36162">
        <w:rPr>
          <w:lang w:val="sr-Latn-RS"/>
        </w:rPr>
        <w:t>Резултати добијени неуронским мрежама</w:t>
      </w:r>
      <w:bookmarkEnd w:id="52"/>
    </w:p>
    <w:p w14:paraId="6F146A3F" w14:textId="16CA90CD" w:rsidR="00F45ADE" w:rsidRPr="00E36162" w:rsidRDefault="00F45ADE" w:rsidP="00F45ADE">
      <w:pPr>
        <w:pStyle w:val="Osnovnitekst"/>
        <w:rPr>
          <w:lang w:val="sr-Latn-RS"/>
        </w:rPr>
      </w:pPr>
      <w:r w:rsidRPr="00E36162">
        <w:rPr>
          <w:lang w:val="sr-Latn-RS"/>
        </w:rPr>
        <w:t>Резултате класификације неуронским мрежама можемо видети у табели 7.3.1.</w:t>
      </w:r>
    </w:p>
    <w:p w14:paraId="7D3CE0E1" w14:textId="77777777" w:rsidR="00F45ADE" w:rsidRPr="00E36162" w:rsidRDefault="00F45ADE" w:rsidP="00F45ADE">
      <w:pPr>
        <w:pStyle w:val="Osnovnitekst"/>
        <w:ind w:firstLine="0"/>
        <w:rPr>
          <w:lang w:val="sr-Latn-RS"/>
        </w:rPr>
      </w:pPr>
      <w:r w:rsidRPr="00E36162">
        <w:rPr>
          <w:lang w:val="sr-Latn-RS"/>
        </w:rPr>
        <w:t xml:space="preserve">Најбоље се показао Мултиномијални наивни Бајесов класификатор, по свим параметрима, одмах после њега је Логистичка регресија. Док стабло одлучивања има доста слабе перформансе. </w:t>
      </w:r>
    </w:p>
    <w:p w14:paraId="238C2189" w14:textId="4F89A475" w:rsidR="00F45ADE" w:rsidRPr="00E36162" w:rsidRDefault="00F45ADE" w:rsidP="00F45ADE">
      <w:pPr>
        <w:pStyle w:val="Oznakatabele"/>
        <w:rPr>
          <w:lang w:val="sr-Latn-RS"/>
        </w:rPr>
      </w:pPr>
      <w:bookmarkStart w:id="53" w:name="_Toc175223371"/>
      <w:r w:rsidRPr="00E36162">
        <w:rPr>
          <w:lang w:val="sr-Latn-RS"/>
        </w:rPr>
        <w:t>Табела 7.3.1. Резултати класификације неуронским мрежама</w:t>
      </w:r>
      <w:bookmarkEnd w:id="53"/>
    </w:p>
    <w:tbl>
      <w:tblPr>
        <w:tblStyle w:val="GridTable5Dark"/>
        <w:tblW w:w="0" w:type="auto"/>
        <w:jc w:val="center"/>
        <w:tblLook w:val="06A0" w:firstRow="1" w:lastRow="0" w:firstColumn="1" w:lastColumn="0" w:noHBand="1" w:noVBand="1"/>
      </w:tblPr>
      <w:tblGrid>
        <w:gridCol w:w="1757"/>
        <w:gridCol w:w="1642"/>
        <w:gridCol w:w="1880"/>
        <w:gridCol w:w="1460"/>
        <w:gridCol w:w="1559"/>
      </w:tblGrid>
      <w:tr w:rsidR="00FB274F" w:rsidRPr="00E36162" w14:paraId="46F08575" w14:textId="34C7E643" w:rsidTr="00FB274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57" w:type="dxa"/>
            <w:shd w:val="clear" w:color="auto" w:fill="7F7F7F" w:themeFill="text1" w:themeFillTint="80"/>
            <w:vAlign w:val="center"/>
          </w:tcPr>
          <w:p w14:paraId="51EF39BE" w14:textId="77777777" w:rsidR="00FB274F" w:rsidRPr="00E36162" w:rsidRDefault="00FB274F" w:rsidP="005072D9">
            <w:pPr>
              <w:pStyle w:val="Osnovnitekst"/>
              <w:ind w:firstLine="0"/>
              <w:jc w:val="center"/>
              <w:rPr>
                <w:lang w:val="sr-Latn-RS"/>
              </w:rPr>
            </w:pPr>
            <w:r w:rsidRPr="00E36162">
              <w:rPr>
                <w:lang w:val="sr-Latn-RS"/>
              </w:rPr>
              <w:t>Алгоритми</w:t>
            </w:r>
          </w:p>
        </w:tc>
        <w:tc>
          <w:tcPr>
            <w:tcW w:w="1642" w:type="dxa"/>
            <w:shd w:val="clear" w:color="auto" w:fill="7F7F7F" w:themeFill="text1" w:themeFillTint="80"/>
            <w:vAlign w:val="center"/>
          </w:tcPr>
          <w:p w14:paraId="618717F8" w14:textId="77777777" w:rsidR="00FB274F" w:rsidRPr="00E36162" w:rsidRDefault="00FB274F" w:rsidP="005072D9">
            <w:pPr>
              <w:pStyle w:val="Osnovnitekst"/>
              <w:ind w:firstLine="0"/>
              <w:jc w:val="center"/>
              <w:cnfStyle w:val="100000000000" w:firstRow="1" w:lastRow="0" w:firstColumn="0" w:lastColumn="0" w:oddVBand="0" w:evenVBand="0" w:oddHBand="0" w:evenHBand="0" w:firstRowFirstColumn="0" w:firstRowLastColumn="0" w:lastRowFirstColumn="0" w:lastRowLastColumn="0"/>
              <w:rPr>
                <w:lang w:val="sr-Latn-RS"/>
              </w:rPr>
            </w:pPr>
            <w:r w:rsidRPr="00E36162">
              <w:rPr>
                <w:lang w:val="sr-Latn-RS"/>
              </w:rPr>
              <w:t>Тачност [%]</w:t>
            </w:r>
          </w:p>
        </w:tc>
        <w:tc>
          <w:tcPr>
            <w:tcW w:w="1880" w:type="dxa"/>
            <w:shd w:val="clear" w:color="auto" w:fill="7F7F7F" w:themeFill="text1" w:themeFillTint="80"/>
            <w:vAlign w:val="center"/>
          </w:tcPr>
          <w:p w14:paraId="16AF7F28" w14:textId="77777777" w:rsidR="00FB274F" w:rsidRPr="00E36162" w:rsidRDefault="00FB274F" w:rsidP="005072D9">
            <w:pPr>
              <w:pStyle w:val="Osnovnitekst"/>
              <w:ind w:firstLine="0"/>
              <w:jc w:val="center"/>
              <w:cnfStyle w:val="100000000000" w:firstRow="1" w:lastRow="0" w:firstColumn="0" w:lastColumn="0" w:oddVBand="0" w:evenVBand="0" w:oddHBand="0" w:evenHBand="0" w:firstRowFirstColumn="0" w:firstRowLastColumn="0" w:lastRowFirstColumn="0" w:lastRowLastColumn="0"/>
              <w:rPr>
                <w:lang w:val="sr-Latn-RS"/>
              </w:rPr>
            </w:pPr>
            <w:r w:rsidRPr="00E36162">
              <w:rPr>
                <w:lang w:val="sr-Latn-RS"/>
              </w:rPr>
              <w:t>Прецизност [%]</w:t>
            </w:r>
          </w:p>
        </w:tc>
        <w:tc>
          <w:tcPr>
            <w:tcW w:w="1460" w:type="dxa"/>
            <w:shd w:val="clear" w:color="auto" w:fill="7F7F7F" w:themeFill="text1" w:themeFillTint="80"/>
            <w:vAlign w:val="center"/>
          </w:tcPr>
          <w:p w14:paraId="65ADD0E2" w14:textId="77777777" w:rsidR="00FB274F" w:rsidRPr="00E36162" w:rsidRDefault="00FB274F" w:rsidP="005072D9">
            <w:pPr>
              <w:pStyle w:val="Osnovnitekst"/>
              <w:ind w:firstLine="0"/>
              <w:jc w:val="center"/>
              <w:cnfStyle w:val="100000000000" w:firstRow="1" w:lastRow="0" w:firstColumn="0" w:lastColumn="0" w:oddVBand="0" w:evenVBand="0" w:oddHBand="0" w:evenHBand="0" w:firstRowFirstColumn="0" w:firstRowLastColumn="0" w:lastRowFirstColumn="0" w:lastRowLastColumn="0"/>
              <w:rPr>
                <w:lang w:val="sr-Latn-RS"/>
              </w:rPr>
            </w:pPr>
            <w:r w:rsidRPr="00E36162">
              <w:rPr>
                <w:lang w:val="sr-Latn-RS"/>
              </w:rPr>
              <w:t>Одзив [%]</w:t>
            </w:r>
          </w:p>
        </w:tc>
        <w:tc>
          <w:tcPr>
            <w:tcW w:w="1559" w:type="dxa"/>
            <w:shd w:val="clear" w:color="auto" w:fill="7F7F7F" w:themeFill="text1" w:themeFillTint="80"/>
            <w:vAlign w:val="center"/>
          </w:tcPr>
          <w:p w14:paraId="58336683" w14:textId="77777777" w:rsidR="00FB274F" w:rsidRPr="00E36162" w:rsidRDefault="00FB274F" w:rsidP="005072D9">
            <w:pPr>
              <w:pStyle w:val="Osnovnitekst"/>
              <w:ind w:firstLine="0"/>
              <w:jc w:val="center"/>
              <w:cnfStyle w:val="100000000000" w:firstRow="1" w:lastRow="0" w:firstColumn="0" w:lastColumn="0" w:oddVBand="0" w:evenVBand="0" w:oddHBand="0" w:evenHBand="0" w:firstRowFirstColumn="0" w:firstRowLastColumn="0" w:lastRowFirstColumn="0" w:lastRowLastColumn="0"/>
              <w:rPr>
                <w:lang w:val="sr-Latn-RS"/>
              </w:rPr>
            </w:pPr>
            <w:r w:rsidRPr="00E36162">
              <w:rPr>
                <w:lang w:val="sr-Latn-RS"/>
              </w:rPr>
              <w:t>Ф1-мера [%]</w:t>
            </w:r>
          </w:p>
        </w:tc>
      </w:tr>
      <w:tr w:rsidR="00FB274F" w:rsidRPr="00E36162" w14:paraId="0A1A75B2" w14:textId="774EC845" w:rsidTr="00FB274F">
        <w:trPr>
          <w:jc w:val="center"/>
        </w:trPr>
        <w:tc>
          <w:tcPr>
            <w:cnfStyle w:val="001000000000" w:firstRow="0" w:lastRow="0" w:firstColumn="1" w:lastColumn="0" w:oddVBand="0" w:evenVBand="0" w:oddHBand="0" w:evenHBand="0" w:firstRowFirstColumn="0" w:firstRowLastColumn="0" w:lastRowFirstColumn="0" w:lastRowLastColumn="0"/>
            <w:tcW w:w="1757" w:type="dxa"/>
            <w:shd w:val="clear" w:color="auto" w:fill="7F7F7F" w:themeFill="text1" w:themeFillTint="80"/>
            <w:vAlign w:val="center"/>
          </w:tcPr>
          <w:p w14:paraId="143CB97D" w14:textId="4C827B35" w:rsidR="00FB274F" w:rsidRPr="00E36162" w:rsidRDefault="00FB274F" w:rsidP="005072D9">
            <w:pPr>
              <w:pStyle w:val="Osnovnitekst"/>
              <w:tabs>
                <w:tab w:val="left" w:pos="360"/>
              </w:tabs>
              <w:ind w:firstLine="0"/>
              <w:jc w:val="center"/>
              <w:rPr>
                <w:i/>
                <w:iCs/>
                <w:sz w:val="22"/>
                <w:szCs w:val="22"/>
                <w:lang w:val="sr-Latn-RS"/>
              </w:rPr>
            </w:pPr>
            <w:r w:rsidRPr="00E36162">
              <w:rPr>
                <w:i/>
                <w:iCs/>
                <w:sz w:val="22"/>
                <w:szCs w:val="22"/>
                <w:lang w:val="sr-Latn-RS"/>
              </w:rPr>
              <w:t>LSTM</w:t>
            </w:r>
          </w:p>
        </w:tc>
        <w:tc>
          <w:tcPr>
            <w:tcW w:w="1642" w:type="dxa"/>
            <w:vAlign w:val="center"/>
          </w:tcPr>
          <w:p w14:paraId="78A4BE08" w14:textId="6D776F3F" w:rsidR="00FB274F" w:rsidRPr="00E36162" w:rsidRDefault="00FB274F" w:rsidP="005072D9">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74.41</w:t>
            </w:r>
          </w:p>
        </w:tc>
        <w:tc>
          <w:tcPr>
            <w:tcW w:w="1880" w:type="dxa"/>
            <w:vAlign w:val="center"/>
          </w:tcPr>
          <w:p w14:paraId="631B4000" w14:textId="1CB83DAC" w:rsidR="00FB274F" w:rsidRPr="00E36162" w:rsidRDefault="00FB274F" w:rsidP="005072D9">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74.46</w:t>
            </w:r>
          </w:p>
        </w:tc>
        <w:tc>
          <w:tcPr>
            <w:tcW w:w="1460" w:type="dxa"/>
            <w:vAlign w:val="center"/>
          </w:tcPr>
          <w:p w14:paraId="27732D06" w14:textId="4CACFC8C" w:rsidR="00FB274F" w:rsidRPr="00E36162" w:rsidRDefault="00FB274F" w:rsidP="005072D9">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74.41</w:t>
            </w:r>
          </w:p>
        </w:tc>
        <w:tc>
          <w:tcPr>
            <w:tcW w:w="1559" w:type="dxa"/>
            <w:vAlign w:val="center"/>
          </w:tcPr>
          <w:p w14:paraId="0892FDAC" w14:textId="0D161AD8" w:rsidR="00FB274F" w:rsidRPr="00E36162" w:rsidRDefault="00FB274F" w:rsidP="005072D9">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74.38</w:t>
            </w:r>
          </w:p>
        </w:tc>
      </w:tr>
      <w:tr w:rsidR="00FB274F" w:rsidRPr="00E36162" w14:paraId="3CE318C1" w14:textId="755E2A13" w:rsidTr="00FB274F">
        <w:trPr>
          <w:jc w:val="center"/>
        </w:trPr>
        <w:tc>
          <w:tcPr>
            <w:cnfStyle w:val="001000000000" w:firstRow="0" w:lastRow="0" w:firstColumn="1" w:lastColumn="0" w:oddVBand="0" w:evenVBand="0" w:oddHBand="0" w:evenHBand="0" w:firstRowFirstColumn="0" w:firstRowLastColumn="0" w:lastRowFirstColumn="0" w:lastRowLastColumn="0"/>
            <w:tcW w:w="1757" w:type="dxa"/>
            <w:shd w:val="clear" w:color="auto" w:fill="7F7F7F" w:themeFill="text1" w:themeFillTint="80"/>
            <w:vAlign w:val="center"/>
          </w:tcPr>
          <w:p w14:paraId="3421E8B5" w14:textId="6A3AA45D" w:rsidR="00FB274F" w:rsidRPr="00E36162" w:rsidRDefault="00FB274F" w:rsidP="005072D9">
            <w:pPr>
              <w:pStyle w:val="Osnovnitekst"/>
              <w:ind w:firstLine="0"/>
              <w:jc w:val="center"/>
              <w:rPr>
                <w:i/>
                <w:iCs/>
                <w:sz w:val="22"/>
                <w:szCs w:val="22"/>
                <w:lang w:val="sr-Latn-RS"/>
              </w:rPr>
            </w:pPr>
            <w:r w:rsidRPr="00E36162">
              <w:rPr>
                <w:i/>
                <w:iCs/>
                <w:sz w:val="22"/>
                <w:szCs w:val="22"/>
                <w:lang w:val="sr-Latn-RS"/>
              </w:rPr>
              <w:t>BiLSTM</w:t>
            </w:r>
          </w:p>
        </w:tc>
        <w:tc>
          <w:tcPr>
            <w:tcW w:w="1642" w:type="dxa"/>
            <w:vAlign w:val="center"/>
          </w:tcPr>
          <w:p w14:paraId="13E946B1" w14:textId="5C094DAD" w:rsidR="00FB274F" w:rsidRPr="00E36162" w:rsidRDefault="00FB274F" w:rsidP="005072D9">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74.95</w:t>
            </w:r>
          </w:p>
        </w:tc>
        <w:tc>
          <w:tcPr>
            <w:tcW w:w="1880" w:type="dxa"/>
            <w:vAlign w:val="center"/>
          </w:tcPr>
          <w:p w14:paraId="7749AD18" w14:textId="18EE1A03" w:rsidR="00FB274F" w:rsidRPr="00E36162" w:rsidRDefault="00FB274F" w:rsidP="005072D9">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74.95</w:t>
            </w:r>
          </w:p>
        </w:tc>
        <w:tc>
          <w:tcPr>
            <w:tcW w:w="1460" w:type="dxa"/>
            <w:vAlign w:val="center"/>
          </w:tcPr>
          <w:p w14:paraId="608265C8" w14:textId="4600D786" w:rsidR="00FB274F" w:rsidRPr="00E36162" w:rsidRDefault="00FB274F" w:rsidP="005072D9">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74.95</w:t>
            </w:r>
          </w:p>
        </w:tc>
        <w:tc>
          <w:tcPr>
            <w:tcW w:w="1559" w:type="dxa"/>
            <w:vAlign w:val="center"/>
          </w:tcPr>
          <w:p w14:paraId="05879170" w14:textId="0AC54DE7" w:rsidR="00FB274F" w:rsidRPr="00E36162" w:rsidRDefault="00FB274F" w:rsidP="005072D9">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74.94</w:t>
            </w:r>
          </w:p>
        </w:tc>
      </w:tr>
      <w:tr w:rsidR="00FB274F" w:rsidRPr="00E36162" w14:paraId="461E6BED" w14:textId="47FD3A64" w:rsidTr="00FB274F">
        <w:trPr>
          <w:jc w:val="center"/>
        </w:trPr>
        <w:tc>
          <w:tcPr>
            <w:cnfStyle w:val="001000000000" w:firstRow="0" w:lastRow="0" w:firstColumn="1" w:lastColumn="0" w:oddVBand="0" w:evenVBand="0" w:oddHBand="0" w:evenHBand="0" w:firstRowFirstColumn="0" w:firstRowLastColumn="0" w:lastRowFirstColumn="0" w:lastRowLastColumn="0"/>
            <w:tcW w:w="1757" w:type="dxa"/>
            <w:shd w:val="clear" w:color="auto" w:fill="7F7F7F" w:themeFill="text1" w:themeFillTint="80"/>
            <w:vAlign w:val="center"/>
          </w:tcPr>
          <w:p w14:paraId="6F397E40" w14:textId="3FACCD68" w:rsidR="00FB274F" w:rsidRPr="00E36162" w:rsidRDefault="00FB274F" w:rsidP="005072D9">
            <w:pPr>
              <w:pStyle w:val="Osnovnitekst"/>
              <w:ind w:firstLine="0"/>
              <w:jc w:val="center"/>
              <w:rPr>
                <w:i/>
                <w:iCs/>
                <w:sz w:val="22"/>
                <w:szCs w:val="22"/>
                <w:lang w:val="sr-Latn-RS"/>
              </w:rPr>
            </w:pPr>
            <w:r w:rsidRPr="00E36162">
              <w:rPr>
                <w:i/>
                <w:iCs/>
                <w:sz w:val="22"/>
                <w:szCs w:val="22"/>
                <w:lang w:val="sr-Latn-RS"/>
              </w:rPr>
              <w:t>CNN</w:t>
            </w:r>
          </w:p>
        </w:tc>
        <w:tc>
          <w:tcPr>
            <w:tcW w:w="1642" w:type="dxa"/>
            <w:vAlign w:val="center"/>
          </w:tcPr>
          <w:p w14:paraId="0BAD4ACC" w14:textId="0B9EFC56" w:rsidR="00FB274F" w:rsidRPr="00E36162" w:rsidRDefault="00FB274F" w:rsidP="005072D9">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69.87</w:t>
            </w:r>
          </w:p>
        </w:tc>
        <w:tc>
          <w:tcPr>
            <w:tcW w:w="1880" w:type="dxa"/>
            <w:vAlign w:val="center"/>
          </w:tcPr>
          <w:p w14:paraId="121B3D2B" w14:textId="61D01183" w:rsidR="00FB274F" w:rsidRPr="00E36162" w:rsidRDefault="00FB274F" w:rsidP="005072D9">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70.11</w:t>
            </w:r>
          </w:p>
        </w:tc>
        <w:tc>
          <w:tcPr>
            <w:tcW w:w="1460" w:type="dxa"/>
            <w:vAlign w:val="center"/>
          </w:tcPr>
          <w:p w14:paraId="3A0651EB" w14:textId="0183D91D" w:rsidR="00FB274F" w:rsidRPr="00E36162" w:rsidRDefault="00FB274F" w:rsidP="005072D9">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69.87</w:t>
            </w:r>
          </w:p>
        </w:tc>
        <w:tc>
          <w:tcPr>
            <w:tcW w:w="1559" w:type="dxa"/>
            <w:vAlign w:val="center"/>
          </w:tcPr>
          <w:p w14:paraId="1F818029" w14:textId="3F536D45" w:rsidR="00FB274F" w:rsidRPr="00E36162" w:rsidRDefault="00FB274F" w:rsidP="005072D9">
            <w:pPr>
              <w:pStyle w:val="Osnovnitekst"/>
              <w:ind w:firstLine="0"/>
              <w:jc w:val="center"/>
              <w:cnfStyle w:val="000000000000" w:firstRow="0" w:lastRow="0" w:firstColumn="0" w:lastColumn="0" w:oddVBand="0" w:evenVBand="0" w:oddHBand="0" w:evenHBand="0" w:firstRowFirstColumn="0" w:firstRowLastColumn="0" w:lastRowFirstColumn="0" w:lastRowLastColumn="0"/>
              <w:rPr>
                <w:lang w:val="sr-Latn-RS"/>
              </w:rPr>
            </w:pPr>
            <w:r w:rsidRPr="00E36162">
              <w:rPr>
                <w:lang w:val="sr-Latn-RS"/>
              </w:rPr>
              <w:t>69.76</w:t>
            </w:r>
          </w:p>
        </w:tc>
      </w:tr>
    </w:tbl>
    <w:p w14:paraId="23A4C74E" w14:textId="77777777" w:rsidR="00F45ADE" w:rsidRPr="00E36162" w:rsidRDefault="00F45ADE" w:rsidP="00F45ADE">
      <w:pPr>
        <w:pStyle w:val="Osnovnitekst"/>
        <w:ind w:firstLine="0"/>
        <w:rPr>
          <w:lang w:val="sr-Latn-RS"/>
        </w:rPr>
      </w:pPr>
    </w:p>
    <w:p w14:paraId="4A480F0B" w14:textId="62F74154" w:rsidR="000C16E3" w:rsidRPr="00E36162" w:rsidRDefault="000C16E3" w:rsidP="000C16E3">
      <w:pPr>
        <w:pStyle w:val="Osnovnitekst"/>
        <w:ind w:firstLine="0"/>
        <w:rPr>
          <w:lang w:val="sr-Latn-RS"/>
        </w:rPr>
      </w:pPr>
      <w:r w:rsidRPr="00E36162">
        <w:rPr>
          <w:lang w:val="sr-Latn-RS"/>
        </w:rPr>
        <w:t xml:space="preserve">На слици 7.3.1. налази се матрица конфузије </w:t>
      </w:r>
      <w:r w:rsidRPr="00E36162">
        <w:rPr>
          <w:i/>
          <w:iCs/>
          <w:lang w:val="sr-Latn-RS"/>
        </w:rPr>
        <w:t>LSTM</w:t>
      </w:r>
      <w:r w:rsidRPr="00E36162">
        <w:rPr>
          <w:lang w:val="sr-Latn-RS"/>
        </w:rPr>
        <w:t xml:space="preserve"> модела, </w:t>
      </w:r>
      <w:r w:rsidR="00FB274F" w:rsidRPr="00E36162">
        <w:rPr>
          <w:lang w:val="sr-Latn-RS"/>
        </w:rPr>
        <w:t>примећујемо високе вредности дуж дијагонале, али не занемарив број лажних позитива.</w:t>
      </w:r>
    </w:p>
    <w:p w14:paraId="4975FD2D" w14:textId="60180E35" w:rsidR="000C16E3" w:rsidRPr="00E36162" w:rsidRDefault="000C16E3" w:rsidP="000C16E3">
      <w:pPr>
        <w:pStyle w:val="Osnovnitekst"/>
        <w:ind w:firstLine="0"/>
        <w:jc w:val="center"/>
        <w:rPr>
          <w:lang w:val="sr-Latn-RS"/>
        </w:rPr>
      </w:pPr>
      <w:r w:rsidRPr="00E36162">
        <w:rPr>
          <w:lang w:val="sr-Latn-RS"/>
        </w:rPr>
        <w:lastRenderedPageBreak/>
        <w:drawing>
          <wp:inline distT="0" distB="0" distL="0" distR="0" wp14:anchorId="15E5FD1E" wp14:editId="0D0FA169">
            <wp:extent cx="4147984" cy="3318387"/>
            <wp:effectExtent l="0" t="0" r="5080" b="0"/>
            <wp:docPr id="331776512" name="Slika 5" descr="Slika na kojoj se nalazi tekst, snimak ekrana, kvadrat, dijagram&#10;&#10;Opis je automatski generi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776512" name="Slika 5" descr="Slika na kojoj se nalazi tekst, snimak ekrana, kvadrat, dijagram&#10;&#10;Opis je automatski generisan"/>
                    <pic:cNvPicPr/>
                  </pic:nvPicPr>
                  <pic:blipFill>
                    <a:blip r:embed="rId27">
                      <a:extLst>
                        <a:ext uri="{28A0092B-C50C-407E-A947-70E740481C1C}">
                          <a14:useLocalDpi xmlns:a14="http://schemas.microsoft.com/office/drawing/2010/main" val="0"/>
                        </a:ext>
                      </a:extLst>
                    </a:blip>
                    <a:stretch>
                      <a:fillRect/>
                    </a:stretch>
                  </pic:blipFill>
                  <pic:spPr>
                    <a:xfrm>
                      <a:off x="0" y="0"/>
                      <a:ext cx="4154681" cy="3323745"/>
                    </a:xfrm>
                    <a:prstGeom prst="rect">
                      <a:avLst/>
                    </a:prstGeom>
                  </pic:spPr>
                </pic:pic>
              </a:graphicData>
            </a:graphic>
          </wp:inline>
        </w:drawing>
      </w:r>
    </w:p>
    <w:p w14:paraId="4E7E7B91" w14:textId="445337A7" w:rsidR="000C16E3" w:rsidRPr="00E36162" w:rsidRDefault="000C16E3" w:rsidP="000C16E3">
      <w:pPr>
        <w:pStyle w:val="Oznakaslike"/>
        <w:rPr>
          <w:lang w:val="sr-Latn-RS"/>
        </w:rPr>
      </w:pPr>
      <w:bookmarkStart w:id="54" w:name="_Toc175223345"/>
      <w:r w:rsidRPr="00E36162">
        <w:rPr>
          <w:lang w:val="sr-Latn-RS"/>
        </w:rPr>
        <w:t xml:space="preserve">Слика 7.3.1. Матрица конфузије </w:t>
      </w:r>
      <w:r w:rsidRPr="00E36162">
        <w:rPr>
          <w:i/>
          <w:iCs/>
          <w:lang w:val="sr-Latn-RS"/>
        </w:rPr>
        <w:t>LSTM</w:t>
      </w:r>
      <w:bookmarkEnd w:id="54"/>
      <w:r w:rsidRPr="00E36162">
        <w:rPr>
          <w:lang w:val="sr-Latn-RS"/>
        </w:rPr>
        <w:t xml:space="preserve"> </w:t>
      </w:r>
    </w:p>
    <w:p w14:paraId="7B028C1A" w14:textId="68DBCA21" w:rsidR="00FB274F" w:rsidRPr="00E36162" w:rsidRDefault="00FB274F" w:rsidP="00FB274F">
      <w:pPr>
        <w:pStyle w:val="Osnovnitekst"/>
        <w:rPr>
          <w:i/>
          <w:iCs/>
          <w:lang w:val="sr-Latn-RS"/>
        </w:rPr>
      </w:pPr>
      <w:r w:rsidRPr="00E36162">
        <w:rPr>
          <w:lang w:val="sr-Latn-RS"/>
        </w:rPr>
        <w:t xml:space="preserve">На слици 7.3.2. приказани су графици </w:t>
      </w:r>
      <w:r w:rsidRPr="00E36162">
        <w:rPr>
          <w:i/>
          <w:iCs/>
          <w:lang w:val="sr-Latn-RS"/>
        </w:rPr>
        <w:t xml:space="preserve">Log-Loss </w:t>
      </w:r>
      <w:r w:rsidRPr="00E36162">
        <w:rPr>
          <w:lang w:val="sr-Latn-RS"/>
        </w:rPr>
        <w:t xml:space="preserve">функције, на тренинг и валидационом сету, можемо приметити да обе функције опадају што представља индикацију да не постоји </w:t>
      </w:r>
      <w:r w:rsidRPr="00E36162">
        <w:rPr>
          <w:i/>
          <w:iCs/>
          <w:lang w:val="sr-Latn-RS"/>
        </w:rPr>
        <w:t>overfitting.</w:t>
      </w:r>
    </w:p>
    <w:p w14:paraId="5D3C7462" w14:textId="0D0E42CF" w:rsidR="000C16E3" w:rsidRPr="00E36162" w:rsidRDefault="000C16E3" w:rsidP="000C16E3">
      <w:pPr>
        <w:pStyle w:val="Osnovnitekst"/>
        <w:ind w:firstLine="0"/>
        <w:jc w:val="center"/>
        <w:rPr>
          <w:lang w:val="sr-Latn-RS"/>
        </w:rPr>
      </w:pPr>
      <w:r w:rsidRPr="00E36162">
        <w:rPr>
          <w:lang w:val="sr-Latn-RS"/>
        </w:rPr>
        <w:drawing>
          <wp:inline distT="0" distB="0" distL="0" distR="0" wp14:anchorId="7725BB70" wp14:editId="2779CE5E">
            <wp:extent cx="4869798" cy="3246363"/>
            <wp:effectExtent l="0" t="0" r="7620" b="0"/>
            <wp:docPr id="381759193" name="Slika 8" descr="Slika na kojoj se nalazi tekst, linija, snimak ekrana, Plot&#10;&#10;Opis je automatski generi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759193" name="Slika 8" descr="Slika na kojoj se nalazi tekst, linija, snimak ekrana, Plot&#10;&#10;Opis je automatski generisan"/>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881463" cy="3254140"/>
                    </a:xfrm>
                    <a:prstGeom prst="rect">
                      <a:avLst/>
                    </a:prstGeom>
                  </pic:spPr>
                </pic:pic>
              </a:graphicData>
            </a:graphic>
          </wp:inline>
        </w:drawing>
      </w:r>
    </w:p>
    <w:p w14:paraId="3B352DDB" w14:textId="111D9157" w:rsidR="000C16E3" w:rsidRPr="00E36162" w:rsidRDefault="000C16E3" w:rsidP="00B107BB">
      <w:pPr>
        <w:pStyle w:val="Oznakaslike"/>
        <w:rPr>
          <w:lang w:val="sr-Latn-RS"/>
        </w:rPr>
      </w:pPr>
      <w:bookmarkStart w:id="55" w:name="_Toc175223346"/>
      <w:r w:rsidRPr="00E36162">
        <w:rPr>
          <w:lang w:val="sr-Latn-RS"/>
        </w:rPr>
        <w:t xml:space="preserve">Слика 7.3.2. </w:t>
      </w:r>
      <w:r w:rsidR="00B107BB" w:rsidRPr="00E36162">
        <w:rPr>
          <w:i/>
          <w:iCs/>
          <w:lang w:val="sr-Latn-RS"/>
        </w:rPr>
        <w:t>Log</w:t>
      </w:r>
      <w:r w:rsidR="00FB274F" w:rsidRPr="00E36162">
        <w:rPr>
          <w:i/>
          <w:iCs/>
          <w:lang w:val="sr-Latn-RS"/>
        </w:rPr>
        <w:t>-</w:t>
      </w:r>
      <w:r w:rsidR="00B107BB" w:rsidRPr="00E36162">
        <w:rPr>
          <w:i/>
          <w:iCs/>
          <w:lang w:val="sr-Latn-RS"/>
        </w:rPr>
        <w:t xml:space="preserve">Loss </w:t>
      </w:r>
      <w:r w:rsidR="00B107BB" w:rsidRPr="00E36162">
        <w:rPr>
          <w:lang w:val="sr-Latn-RS"/>
        </w:rPr>
        <w:t xml:space="preserve">фунција </w:t>
      </w:r>
      <w:r w:rsidR="00B107BB" w:rsidRPr="00E36162">
        <w:rPr>
          <w:i/>
          <w:iCs/>
          <w:lang w:val="sr-Latn-RS"/>
        </w:rPr>
        <w:t>LSTM</w:t>
      </w:r>
      <w:bookmarkEnd w:id="55"/>
      <w:r w:rsidRPr="00E36162">
        <w:rPr>
          <w:lang w:val="sr-Latn-RS"/>
        </w:rPr>
        <w:t xml:space="preserve"> </w:t>
      </w:r>
    </w:p>
    <w:p w14:paraId="227ACAA5" w14:textId="77777777" w:rsidR="00B107BB" w:rsidRPr="00E36162" w:rsidRDefault="00B107BB" w:rsidP="00B107BB">
      <w:pPr>
        <w:pStyle w:val="Osnovnitekst"/>
        <w:rPr>
          <w:lang w:val="sr-Latn-RS"/>
        </w:rPr>
      </w:pPr>
    </w:p>
    <w:p w14:paraId="655749CF" w14:textId="068B6DB1" w:rsidR="000C16E3" w:rsidRPr="00E36162" w:rsidRDefault="000C16E3" w:rsidP="000C16E3">
      <w:pPr>
        <w:pStyle w:val="Osnovnitekst"/>
        <w:ind w:firstLine="0"/>
        <w:rPr>
          <w:lang w:val="sr-Latn-RS"/>
        </w:rPr>
      </w:pPr>
      <w:r w:rsidRPr="00E36162">
        <w:rPr>
          <w:lang w:val="sr-Latn-RS"/>
        </w:rPr>
        <w:lastRenderedPageBreak/>
        <w:t>На  слици 7.3.</w:t>
      </w:r>
      <w:r w:rsidR="00B107BB" w:rsidRPr="00E36162">
        <w:rPr>
          <w:lang w:val="sr-Latn-RS"/>
        </w:rPr>
        <w:t>3</w:t>
      </w:r>
      <w:r w:rsidRPr="00E36162">
        <w:rPr>
          <w:lang w:val="sr-Latn-RS"/>
        </w:rPr>
        <w:t xml:space="preserve">. налази се матрица конфузије </w:t>
      </w:r>
      <w:r w:rsidR="00B107BB" w:rsidRPr="00E36162">
        <w:rPr>
          <w:i/>
          <w:iCs/>
          <w:lang w:val="sr-Latn-RS"/>
        </w:rPr>
        <w:t xml:space="preserve">BiLSTM </w:t>
      </w:r>
      <w:r w:rsidR="00B107BB" w:rsidRPr="00E36162">
        <w:rPr>
          <w:lang w:val="sr-Latn-RS"/>
        </w:rPr>
        <w:t>модела</w:t>
      </w:r>
      <w:r w:rsidR="00FB274F" w:rsidRPr="00E36162">
        <w:rPr>
          <w:lang w:val="sr-Latn-RS"/>
        </w:rPr>
        <w:t xml:space="preserve">, који има сличне вредности као и </w:t>
      </w:r>
      <w:r w:rsidR="00FB274F" w:rsidRPr="00E36162">
        <w:rPr>
          <w:i/>
          <w:iCs/>
          <w:lang w:val="sr-Latn-RS"/>
        </w:rPr>
        <w:t xml:space="preserve">LSTM </w:t>
      </w:r>
      <w:r w:rsidR="00FB274F" w:rsidRPr="00E36162">
        <w:rPr>
          <w:lang w:val="sr-Latn-RS"/>
        </w:rPr>
        <w:t>модел, тако да бидирекционални приступ не доводи до успешније класификације.</w:t>
      </w:r>
    </w:p>
    <w:p w14:paraId="60B765C3" w14:textId="77777777" w:rsidR="000C16E3" w:rsidRPr="00E36162" w:rsidRDefault="000C16E3" w:rsidP="000C16E3">
      <w:pPr>
        <w:pStyle w:val="Osnovnitekst"/>
        <w:rPr>
          <w:lang w:val="sr-Latn-RS"/>
        </w:rPr>
      </w:pPr>
    </w:p>
    <w:p w14:paraId="76C7C254" w14:textId="118A3B86" w:rsidR="000C16E3" w:rsidRPr="00E36162" w:rsidRDefault="000C16E3" w:rsidP="000C16E3">
      <w:pPr>
        <w:pStyle w:val="Osnovnitekst"/>
        <w:ind w:firstLine="0"/>
        <w:jc w:val="center"/>
        <w:rPr>
          <w:lang w:val="sr-Latn-RS"/>
        </w:rPr>
      </w:pPr>
      <w:r w:rsidRPr="00E36162">
        <w:rPr>
          <w:lang w:val="sr-Latn-RS"/>
        </w:rPr>
        <w:drawing>
          <wp:inline distT="0" distB="0" distL="0" distR="0" wp14:anchorId="7F1A3A73" wp14:editId="08644E4A">
            <wp:extent cx="4940709" cy="3952567"/>
            <wp:effectExtent l="0" t="0" r="0" b="0"/>
            <wp:docPr id="73909164" name="Slika 6" descr="Slika na kojoj se nalazi tekst, snimak ekrana, kvadrat, dijagram&#10;&#10;Opis je automatski generi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09164" name="Slika 6" descr="Slika na kojoj se nalazi tekst, snimak ekrana, kvadrat, dijagram&#10;&#10;Opis je automatski generisan"/>
                    <pic:cNvPicPr/>
                  </pic:nvPicPr>
                  <pic:blipFill>
                    <a:blip r:embed="rId29">
                      <a:extLst>
                        <a:ext uri="{28A0092B-C50C-407E-A947-70E740481C1C}">
                          <a14:useLocalDpi xmlns:a14="http://schemas.microsoft.com/office/drawing/2010/main" val="0"/>
                        </a:ext>
                      </a:extLst>
                    </a:blip>
                    <a:stretch>
                      <a:fillRect/>
                    </a:stretch>
                  </pic:blipFill>
                  <pic:spPr>
                    <a:xfrm>
                      <a:off x="0" y="0"/>
                      <a:ext cx="4948638" cy="3958910"/>
                    </a:xfrm>
                    <a:prstGeom prst="rect">
                      <a:avLst/>
                    </a:prstGeom>
                  </pic:spPr>
                </pic:pic>
              </a:graphicData>
            </a:graphic>
          </wp:inline>
        </w:drawing>
      </w:r>
    </w:p>
    <w:p w14:paraId="6876FE35" w14:textId="1893E0E9" w:rsidR="000C16E3" w:rsidRPr="00E36162" w:rsidRDefault="000C16E3" w:rsidP="000C16E3">
      <w:pPr>
        <w:pStyle w:val="Oznakaslike"/>
        <w:rPr>
          <w:i/>
          <w:iCs/>
          <w:lang w:val="sr-Latn-RS"/>
        </w:rPr>
      </w:pPr>
      <w:bookmarkStart w:id="56" w:name="_Toc175223347"/>
      <w:r w:rsidRPr="00E36162">
        <w:rPr>
          <w:lang w:val="sr-Latn-RS"/>
        </w:rPr>
        <w:t>Слика 7.3.</w:t>
      </w:r>
      <w:r w:rsidR="00B107BB" w:rsidRPr="00E36162">
        <w:rPr>
          <w:lang w:val="sr-Latn-RS"/>
        </w:rPr>
        <w:t>3</w:t>
      </w:r>
      <w:r w:rsidRPr="00E36162">
        <w:rPr>
          <w:lang w:val="sr-Latn-RS"/>
        </w:rPr>
        <w:t xml:space="preserve">. Матрица конфузије </w:t>
      </w:r>
      <w:r w:rsidRPr="00E36162">
        <w:rPr>
          <w:i/>
          <w:iCs/>
          <w:lang w:val="sr-Latn-RS"/>
        </w:rPr>
        <w:t>BiLSM</w:t>
      </w:r>
      <w:bookmarkEnd w:id="56"/>
    </w:p>
    <w:p w14:paraId="230AA619" w14:textId="0827199E" w:rsidR="00FB274F" w:rsidRPr="00E36162" w:rsidRDefault="00FB274F" w:rsidP="00FB274F">
      <w:pPr>
        <w:pStyle w:val="Osnovnitekst"/>
        <w:rPr>
          <w:lang w:val="sr-Latn-RS"/>
        </w:rPr>
      </w:pPr>
      <w:r w:rsidRPr="00E36162">
        <w:rPr>
          <w:lang w:val="sr-Latn-RS"/>
        </w:rPr>
        <w:t xml:space="preserve">На слици 7.3.4. видимо </w:t>
      </w:r>
      <w:r w:rsidRPr="00E36162">
        <w:rPr>
          <w:i/>
          <w:iCs/>
          <w:lang w:val="sr-Latn-RS"/>
        </w:rPr>
        <w:t xml:space="preserve">Log-Loss </w:t>
      </w:r>
      <w:r w:rsidRPr="00E36162">
        <w:rPr>
          <w:lang w:val="sr-Latn-RS"/>
        </w:rPr>
        <w:t xml:space="preserve">функције за овај модел, које су опадајуће. Такође примећујемо више вредности валидационе Log-Loss функције што указује на веће грешке и већи проблем </w:t>
      </w:r>
      <w:r w:rsidRPr="00E36162">
        <w:rPr>
          <w:i/>
          <w:iCs/>
          <w:lang w:val="sr-Latn-RS"/>
        </w:rPr>
        <w:t xml:space="preserve">overfitting-a </w:t>
      </w:r>
      <w:r w:rsidRPr="00E36162">
        <w:rPr>
          <w:lang w:val="sr-Latn-RS"/>
        </w:rPr>
        <w:t xml:space="preserve">у односу на </w:t>
      </w:r>
      <w:r w:rsidRPr="00E36162">
        <w:rPr>
          <w:i/>
          <w:iCs/>
          <w:lang w:val="sr-Latn-RS"/>
        </w:rPr>
        <w:t xml:space="preserve">LSM </w:t>
      </w:r>
      <w:r w:rsidRPr="00E36162">
        <w:rPr>
          <w:lang w:val="sr-Latn-RS"/>
        </w:rPr>
        <w:t>модел.</w:t>
      </w:r>
    </w:p>
    <w:p w14:paraId="746B96CE" w14:textId="73F2EF2C" w:rsidR="00B107BB" w:rsidRPr="00E36162" w:rsidRDefault="00B107BB" w:rsidP="00B107BB">
      <w:pPr>
        <w:pStyle w:val="Osnovnitekst"/>
        <w:ind w:firstLine="0"/>
        <w:jc w:val="center"/>
        <w:rPr>
          <w:lang w:val="sr-Latn-RS"/>
        </w:rPr>
      </w:pPr>
      <w:r w:rsidRPr="00E36162">
        <w:rPr>
          <w:lang w:val="sr-Latn-RS"/>
        </w:rPr>
        <w:lastRenderedPageBreak/>
        <w:drawing>
          <wp:inline distT="0" distB="0" distL="0" distR="0" wp14:anchorId="49CE5814" wp14:editId="32A9644E">
            <wp:extent cx="4874341" cy="3249393"/>
            <wp:effectExtent l="0" t="0" r="2540" b="8255"/>
            <wp:docPr id="685677038" name="Slika 9" descr="Slika na kojoj se nalazi tekst, linija, Plot, snimak ekrana&#10;&#10;Opis je automatski generi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677038" name="Slika 9" descr="Slika na kojoj se nalazi tekst, linija, Plot, snimak ekrana&#10;&#10;Opis je automatski generisan"/>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893972" cy="3262479"/>
                    </a:xfrm>
                    <a:prstGeom prst="rect">
                      <a:avLst/>
                    </a:prstGeom>
                  </pic:spPr>
                </pic:pic>
              </a:graphicData>
            </a:graphic>
          </wp:inline>
        </w:drawing>
      </w:r>
    </w:p>
    <w:p w14:paraId="5E8541B0" w14:textId="27F2B162" w:rsidR="00B107BB" w:rsidRPr="00E36162" w:rsidRDefault="00B107BB" w:rsidP="00B107BB">
      <w:pPr>
        <w:pStyle w:val="Oznakaslike"/>
        <w:rPr>
          <w:lang w:val="sr-Latn-RS"/>
        </w:rPr>
      </w:pPr>
      <w:bookmarkStart w:id="57" w:name="_Toc175223348"/>
      <w:r w:rsidRPr="00E36162">
        <w:rPr>
          <w:lang w:val="sr-Latn-RS"/>
        </w:rPr>
        <w:t xml:space="preserve">Слика 7.3.4. </w:t>
      </w:r>
      <w:r w:rsidRPr="00E36162">
        <w:rPr>
          <w:i/>
          <w:iCs/>
          <w:lang w:val="sr-Latn-RS"/>
        </w:rPr>
        <w:t>Log</w:t>
      </w:r>
      <w:r w:rsidR="00FB274F" w:rsidRPr="00E36162">
        <w:rPr>
          <w:i/>
          <w:iCs/>
          <w:lang w:val="sr-Latn-RS"/>
        </w:rPr>
        <w:t>-</w:t>
      </w:r>
      <w:r w:rsidRPr="00E36162">
        <w:rPr>
          <w:i/>
          <w:iCs/>
          <w:lang w:val="sr-Latn-RS"/>
        </w:rPr>
        <w:t xml:space="preserve">Loss </w:t>
      </w:r>
      <w:r w:rsidR="00FB274F" w:rsidRPr="00E36162">
        <w:rPr>
          <w:lang w:val="sr-Latn-RS"/>
        </w:rPr>
        <w:t>функција</w:t>
      </w:r>
      <w:r w:rsidRPr="00E36162">
        <w:rPr>
          <w:lang w:val="sr-Latn-RS"/>
        </w:rPr>
        <w:t xml:space="preserve"> </w:t>
      </w:r>
      <w:r w:rsidRPr="00E36162">
        <w:rPr>
          <w:i/>
          <w:iCs/>
          <w:lang w:val="sr-Latn-RS"/>
        </w:rPr>
        <w:t>BiLSTM</w:t>
      </w:r>
      <w:bookmarkEnd w:id="57"/>
      <w:r w:rsidRPr="00E36162">
        <w:rPr>
          <w:lang w:val="sr-Latn-RS"/>
        </w:rPr>
        <w:t xml:space="preserve"> </w:t>
      </w:r>
    </w:p>
    <w:p w14:paraId="6E005A59" w14:textId="77777777" w:rsidR="000C16E3" w:rsidRPr="00E36162" w:rsidRDefault="000C16E3" w:rsidP="00FB274F">
      <w:pPr>
        <w:pStyle w:val="Osnovnitekst"/>
        <w:ind w:firstLine="0"/>
        <w:rPr>
          <w:lang w:val="sr-Latn-RS"/>
        </w:rPr>
      </w:pPr>
    </w:p>
    <w:p w14:paraId="1E96ED1D" w14:textId="2247168C" w:rsidR="000C16E3" w:rsidRPr="00E36162" w:rsidRDefault="000C16E3" w:rsidP="000C16E3">
      <w:pPr>
        <w:pStyle w:val="Osnovnitekst"/>
        <w:rPr>
          <w:color w:val="FF0000"/>
          <w:lang w:val="sr-Latn-RS"/>
        </w:rPr>
      </w:pPr>
      <w:r w:rsidRPr="00E36162">
        <w:rPr>
          <w:lang w:val="sr-Latn-RS"/>
        </w:rPr>
        <w:t xml:space="preserve">Матрица конфузије </w:t>
      </w:r>
      <w:r w:rsidRPr="00E36162">
        <w:rPr>
          <w:i/>
          <w:iCs/>
          <w:lang w:val="sr-Latn-RS"/>
        </w:rPr>
        <w:t xml:space="preserve">CNN </w:t>
      </w:r>
      <w:r w:rsidRPr="00E36162">
        <w:rPr>
          <w:lang w:val="sr-Latn-RS"/>
        </w:rPr>
        <w:t>мреже приказана је на слици 7.3.</w:t>
      </w:r>
      <w:r w:rsidR="00B107BB" w:rsidRPr="00E36162">
        <w:rPr>
          <w:lang w:val="sr-Latn-RS"/>
        </w:rPr>
        <w:t>5</w:t>
      </w:r>
      <w:r w:rsidRPr="00E36162">
        <w:rPr>
          <w:lang w:val="sr-Latn-RS"/>
        </w:rPr>
        <w:t xml:space="preserve">., на њој видимо </w:t>
      </w:r>
      <w:r w:rsidR="00FB274F" w:rsidRPr="00E36162">
        <w:rPr>
          <w:lang w:val="sr-Latn-RS"/>
        </w:rPr>
        <w:t>ниже вредности на дијагонали за не доминанту класу у односу на претходна два алгоритма.</w:t>
      </w:r>
    </w:p>
    <w:p w14:paraId="1F1330DA" w14:textId="77777777" w:rsidR="000C16E3" w:rsidRPr="00E36162" w:rsidRDefault="000C16E3" w:rsidP="000C16E3">
      <w:pPr>
        <w:pStyle w:val="Osnovnitekst"/>
        <w:ind w:firstLine="0"/>
        <w:jc w:val="center"/>
        <w:rPr>
          <w:lang w:val="sr-Latn-RS"/>
        </w:rPr>
      </w:pPr>
    </w:p>
    <w:p w14:paraId="3E45E154" w14:textId="74516166" w:rsidR="000C16E3" w:rsidRPr="00E36162" w:rsidRDefault="000C16E3" w:rsidP="000C16E3">
      <w:pPr>
        <w:pStyle w:val="Osnovnitekst"/>
        <w:ind w:firstLine="0"/>
        <w:jc w:val="center"/>
        <w:rPr>
          <w:lang w:val="sr-Latn-RS"/>
        </w:rPr>
      </w:pPr>
      <w:r w:rsidRPr="00E36162">
        <w:rPr>
          <w:lang w:val="sr-Latn-RS"/>
        </w:rPr>
        <w:drawing>
          <wp:inline distT="0" distB="0" distL="0" distR="0" wp14:anchorId="71126DD4" wp14:editId="07EB0265">
            <wp:extent cx="4074241" cy="3259393"/>
            <wp:effectExtent l="0" t="0" r="2540" b="0"/>
            <wp:docPr id="851747318" name="Slika 7" descr="Slika na kojoj se nalazi tekst, snimak ekrana, kvadrat, dijagram&#10;&#10;Opis je automatski generi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747318" name="Slika 7" descr="Slika na kojoj se nalazi tekst, snimak ekrana, kvadrat, dijagram&#10;&#10;Opis je automatski generisan"/>
                    <pic:cNvPicPr/>
                  </pic:nvPicPr>
                  <pic:blipFill>
                    <a:blip r:embed="rId31">
                      <a:extLst>
                        <a:ext uri="{28A0092B-C50C-407E-A947-70E740481C1C}">
                          <a14:useLocalDpi xmlns:a14="http://schemas.microsoft.com/office/drawing/2010/main" val="0"/>
                        </a:ext>
                      </a:extLst>
                    </a:blip>
                    <a:stretch>
                      <a:fillRect/>
                    </a:stretch>
                  </pic:blipFill>
                  <pic:spPr>
                    <a:xfrm>
                      <a:off x="0" y="0"/>
                      <a:ext cx="4082307" cy="3265846"/>
                    </a:xfrm>
                    <a:prstGeom prst="rect">
                      <a:avLst/>
                    </a:prstGeom>
                  </pic:spPr>
                </pic:pic>
              </a:graphicData>
            </a:graphic>
          </wp:inline>
        </w:drawing>
      </w:r>
    </w:p>
    <w:p w14:paraId="19E22DF5" w14:textId="035D34BC" w:rsidR="000C16E3" w:rsidRPr="00E36162" w:rsidRDefault="000C16E3" w:rsidP="000C16E3">
      <w:pPr>
        <w:pStyle w:val="Oznakaslike"/>
        <w:rPr>
          <w:lang w:val="sr-Latn-RS"/>
        </w:rPr>
      </w:pPr>
      <w:bookmarkStart w:id="58" w:name="_Toc175223349"/>
      <w:r w:rsidRPr="00E36162">
        <w:rPr>
          <w:lang w:val="sr-Latn-RS"/>
        </w:rPr>
        <w:t>Слика 7.3.</w:t>
      </w:r>
      <w:r w:rsidR="00B107BB" w:rsidRPr="00E36162">
        <w:rPr>
          <w:lang w:val="sr-Latn-RS"/>
        </w:rPr>
        <w:t>5</w:t>
      </w:r>
      <w:r w:rsidRPr="00E36162">
        <w:rPr>
          <w:lang w:val="sr-Latn-RS"/>
        </w:rPr>
        <w:t xml:space="preserve">. Матрица конфузије </w:t>
      </w:r>
      <w:r w:rsidRPr="00E36162">
        <w:rPr>
          <w:i/>
          <w:iCs/>
          <w:lang w:val="sr-Latn-RS"/>
        </w:rPr>
        <w:t xml:space="preserve">CNN </w:t>
      </w:r>
      <w:r w:rsidRPr="00E36162">
        <w:rPr>
          <w:lang w:val="sr-Latn-RS"/>
        </w:rPr>
        <w:t>мреже</w:t>
      </w:r>
      <w:bookmarkEnd w:id="58"/>
    </w:p>
    <w:p w14:paraId="1B102280" w14:textId="77777777" w:rsidR="00FB274F" w:rsidRPr="00E36162" w:rsidRDefault="00FB274F" w:rsidP="00FB274F">
      <w:pPr>
        <w:pStyle w:val="Oznakaslike"/>
        <w:rPr>
          <w:i/>
          <w:iCs/>
          <w:lang w:val="sr-Latn-RS"/>
        </w:rPr>
      </w:pPr>
      <w:bookmarkStart w:id="59" w:name="_Toc175223350"/>
      <w:r w:rsidRPr="00E36162">
        <w:rPr>
          <w:lang w:val="sr-Latn-RS"/>
        </w:rPr>
        <w:lastRenderedPageBreak/>
        <w:t xml:space="preserve">Слика 7.3.3. Матрица конфузије </w:t>
      </w:r>
      <w:r w:rsidRPr="00E36162">
        <w:rPr>
          <w:i/>
          <w:iCs/>
          <w:lang w:val="sr-Latn-RS"/>
        </w:rPr>
        <w:t>BiLSM</w:t>
      </w:r>
      <w:bookmarkEnd w:id="59"/>
    </w:p>
    <w:p w14:paraId="55083BFA" w14:textId="033F0452" w:rsidR="00FB274F" w:rsidRPr="00E36162" w:rsidRDefault="00FB274F" w:rsidP="00FB274F">
      <w:pPr>
        <w:pStyle w:val="Osnovnitekst"/>
        <w:rPr>
          <w:lang w:val="sr-Latn-RS"/>
        </w:rPr>
      </w:pPr>
      <w:r w:rsidRPr="00E36162">
        <w:rPr>
          <w:lang w:val="sr-Latn-RS"/>
        </w:rPr>
        <w:t xml:space="preserve">На слици 7.3.6. видимо </w:t>
      </w:r>
      <w:r w:rsidRPr="00E36162">
        <w:rPr>
          <w:i/>
          <w:iCs/>
          <w:lang w:val="sr-Latn-RS"/>
        </w:rPr>
        <w:t xml:space="preserve">Log-Loss </w:t>
      </w:r>
      <w:r w:rsidRPr="00E36162">
        <w:rPr>
          <w:lang w:val="sr-Latn-RS"/>
        </w:rPr>
        <w:t xml:space="preserve">функције за овај модел, које су опадајуће. Такође примећујемо више вредности валидационе Log-Loss функције што указује на веће грешке и већи проблем </w:t>
      </w:r>
      <w:r w:rsidRPr="00E36162">
        <w:rPr>
          <w:i/>
          <w:iCs/>
          <w:lang w:val="sr-Latn-RS"/>
        </w:rPr>
        <w:t>overfitting-a</w:t>
      </w:r>
      <w:r w:rsidR="00613238" w:rsidRPr="00E36162">
        <w:rPr>
          <w:i/>
          <w:iCs/>
          <w:lang w:val="sr-Latn-RS"/>
        </w:rPr>
        <w:t xml:space="preserve">, </w:t>
      </w:r>
      <w:r w:rsidR="00613238" w:rsidRPr="00E36162">
        <w:rPr>
          <w:lang w:val="sr-Latn-RS"/>
        </w:rPr>
        <w:t>али чињеница да ова функција има вредност мању од 0.5 указује на успешност алгоритма.</w:t>
      </w:r>
    </w:p>
    <w:p w14:paraId="497F5FA4" w14:textId="77777777" w:rsidR="00FB274F" w:rsidRPr="00E36162" w:rsidRDefault="00FB274F" w:rsidP="00FB274F">
      <w:pPr>
        <w:pStyle w:val="Osnovnitekst"/>
        <w:rPr>
          <w:lang w:val="sr-Latn-RS"/>
        </w:rPr>
      </w:pPr>
    </w:p>
    <w:p w14:paraId="2B6C02D1" w14:textId="3658150A" w:rsidR="00B107BB" w:rsidRPr="00E36162" w:rsidRDefault="00B107BB" w:rsidP="00B107BB">
      <w:pPr>
        <w:pStyle w:val="Osnovnitekst"/>
        <w:ind w:firstLine="0"/>
        <w:jc w:val="center"/>
        <w:rPr>
          <w:lang w:val="sr-Latn-RS"/>
        </w:rPr>
      </w:pPr>
      <w:r w:rsidRPr="00E36162">
        <w:rPr>
          <w:lang w:val="sr-Latn-RS"/>
        </w:rPr>
        <w:drawing>
          <wp:inline distT="0" distB="0" distL="0" distR="0" wp14:anchorId="6C2BDF0C" wp14:editId="013A3FAC">
            <wp:extent cx="5132438" cy="3421447"/>
            <wp:effectExtent l="0" t="0" r="0" b="7620"/>
            <wp:docPr id="1609381585" name="Slika 10" descr="Slika na kojoj se nalazi tekst, Plot, dijagram, linija&#10;&#10;Opis je automatski generi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381585" name="Slika 10" descr="Slika na kojoj se nalazi tekst, Plot, dijagram, linija&#10;&#10;Opis je automatski generisan"/>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146979" cy="3431141"/>
                    </a:xfrm>
                    <a:prstGeom prst="rect">
                      <a:avLst/>
                    </a:prstGeom>
                  </pic:spPr>
                </pic:pic>
              </a:graphicData>
            </a:graphic>
          </wp:inline>
        </w:drawing>
      </w:r>
    </w:p>
    <w:p w14:paraId="69B4D92D" w14:textId="70531F66" w:rsidR="00B107BB" w:rsidRPr="00E36162" w:rsidRDefault="00B107BB" w:rsidP="00B107BB">
      <w:pPr>
        <w:pStyle w:val="Oznakaslike"/>
        <w:rPr>
          <w:lang w:val="sr-Latn-RS"/>
        </w:rPr>
      </w:pPr>
      <w:bookmarkStart w:id="60" w:name="_Toc175223351"/>
      <w:r w:rsidRPr="00E36162">
        <w:rPr>
          <w:lang w:val="sr-Latn-RS"/>
        </w:rPr>
        <w:t xml:space="preserve">Слика 7.3.6. </w:t>
      </w:r>
      <w:r w:rsidRPr="00E36162">
        <w:rPr>
          <w:i/>
          <w:iCs/>
          <w:lang w:val="sr-Latn-RS"/>
        </w:rPr>
        <w:t xml:space="preserve">LogLoss </w:t>
      </w:r>
      <w:r w:rsidRPr="00E36162">
        <w:rPr>
          <w:lang w:val="sr-Latn-RS"/>
        </w:rPr>
        <w:t xml:space="preserve">фунција </w:t>
      </w:r>
      <w:r w:rsidRPr="00E36162">
        <w:rPr>
          <w:i/>
          <w:iCs/>
          <w:lang w:val="sr-Latn-RS"/>
        </w:rPr>
        <w:t>CNN</w:t>
      </w:r>
      <w:bookmarkEnd w:id="60"/>
      <w:r w:rsidRPr="00E36162">
        <w:rPr>
          <w:i/>
          <w:iCs/>
          <w:lang w:val="sr-Latn-RS"/>
        </w:rPr>
        <w:t xml:space="preserve"> </w:t>
      </w:r>
    </w:p>
    <w:p w14:paraId="4881822E" w14:textId="77777777" w:rsidR="00B107BB" w:rsidRPr="00E36162" w:rsidRDefault="00B107BB" w:rsidP="00B107BB">
      <w:pPr>
        <w:pStyle w:val="Osnovnitekst"/>
        <w:rPr>
          <w:lang w:val="sr-Latn-RS"/>
        </w:rPr>
      </w:pPr>
    </w:p>
    <w:p w14:paraId="16113788" w14:textId="77777777" w:rsidR="000C16E3" w:rsidRPr="00E36162" w:rsidRDefault="000C16E3" w:rsidP="000C16E3">
      <w:pPr>
        <w:pStyle w:val="Osnovnitekst"/>
        <w:ind w:firstLine="0"/>
        <w:rPr>
          <w:lang w:val="sr-Latn-RS"/>
        </w:rPr>
      </w:pPr>
    </w:p>
    <w:p w14:paraId="367DE6B6" w14:textId="61B951C9" w:rsidR="002810A7" w:rsidRPr="00E36162" w:rsidRDefault="002810A7" w:rsidP="002810A7">
      <w:pPr>
        <w:pStyle w:val="Inivonaslova-Poglavlje"/>
        <w:rPr>
          <w:lang w:val="sr-Latn-RS"/>
        </w:rPr>
      </w:pPr>
      <w:bookmarkStart w:id="61" w:name="_Toc175077126"/>
      <w:r w:rsidRPr="00E36162">
        <w:rPr>
          <w:lang w:val="sr-Latn-RS"/>
        </w:rPr>
        <w:lastRenderedPageBreak/>
        <w:t>Закључак</w:t>
      </w:r>
      <w:bookmarkEnd w:id="61"/>
    </w:p>
    <w:p w14:paraId="200CE8D9" w14:textId="772C6168" w:rsidR="00613238" w:rsidRPr="00E36162" w:rsidRDefault="00613238" w:rsidP="00613238">
      <w:pPr>
        <w:pStyle w:val="Osnovnitekst"/>
        <w:ind w:firstLine="720"/>
        <w:rPr>
          <w:lang w:val="sr-Latn-RS"/>
        </w:rPr>
      </w:pPr>
      <w:r w:rsidRPr="00E36162">
        <w:rPr>
          <w:lang w:val="sr-Latn-RS"/>
        </w:rPr>
        <w:t xml:space="preserve">На основу резултата приказаних у претходном поглављу, примећујемо да најбоље перформансе има мултиномијалног наивни Бајесов класификатор код кога све метрике су у распону 81.2% - 82.2%, након њега следи Логистичка регресија чије метрике достижу 80%.  Након ова два алгоритма машинског учења, следе неуралне мреже, </w:t>
      </w:r>
      <w:r w:rsidRPr="00E36162">
        <w:rPr>
          <w:i/>
          <w:iCs/>
          <w:lang w:val="sr-Latn-RS"/>
        </w:rPr>
        <w:t xml:space="preserve">LSTM I BiLSTM </w:t>
      </w:r>
      <w:r w:rsidRPr="00E36162">
        <w:rPr>
          <w:lang w:val="sr-Latn-RS"/>
        </w:rPr>
        <w:t xml:space="preserve">дају јако сличне резултате, мало испод 75% али када погледамо график log-loss функције код </w:t>
      </w:r>
      <w:r w:rsidRPr="00E36162">
        <w:rPr>
          <w:i/>
          <w:iCs/>
          <w:lang w:val="sr-Latn-RS"/>
        </w:rPr>
        <w:t xml:space="preserve">BiLSTM </w:t>
      </w:r>
      <w:r w:rsidRPr="00E36162">
        <w:rPr>
          <w:lang w:val="sr-Latn-RS"/>
        </w:rPr>
        <w:t xml:space="preserve">модела примећујемо већи </w:t>
      </w:r>
      <w:r w:rsidRPr="00E36162">
        <w:rPr>
          <w:i/>
          <w:iCs/>
          <w:lang w:val="sr-Latn-RS"/>
        </w:rPr>
        <w:t xml:space="preserve">overfitting. </w:t>
      </w:r>
      <w:r w:rsidRPr="00E36162">
        <w:rPr>
          <w:lang w:val="sr-Latn-RS"/>
        </w:rPr>
        <w:t xml:space="preserve">Након њих следе </w:t>
      </w:r>
      <w:r w:rsidRPr="00E36162">
        <w:rPr>
          <w:i/>
          <w:iCs/>
          <w:lang w:val="sr-Latn-RS"/>
        </w:rPr>
        <w:t xml:space="preserve">CNN </w:t>
      </w:r>
      <w:r w:rsidRPr="00E36162">
        <w:rPr>
          <w:lang w:val="sr-Latn-RS"/>
        </w:rPr>
        <w:t>модел и КНН алгоритам, неурална мрежа има нижу прецизност, док се по осталим параметрима показала за нијансу боља од КНН алгоритма. Стабло одлучивања има најлошије резултате класификације.</w:t>
      </w:r>
    </w:p>
    <w:p w14:paraId="3C677009" w14:textId="052FB0C0" w:rsidR="008A6972" w:rsidRPr="00E36162" w:rsidRDefault="00D62427" w:rsidP="0051626B">
      <w:pPr>
        <w:pStyle w:val="SadrajLiteratura"/>
        <w:rPr>
          <w:lang w:val="sr-Latn-RS"/>
        </w:rPr>
      </w:pPr>
      <w:bookmarkStart w:id="62" w:name="_Toc254342925"/>
      <w:r w:rsidRPr="00E36162">
        <w:rPr>
          <w:lang w:val="sr-Latn-RS"/>
        </w:rPr>
        <w:lastRenderedPageBreak/>
        <w:t>Literatura</w:t>
      </w:r>
    </w:p>
    <w:p w14:paraId="6741D29F" w14:textId="28866A50" w:rsidR="00D070F1" w:rsidRPr="00E36162" w:rsidRDefault="00D62427" w:rsidP="000232E2">
      <w:pPr>
        <w:pStyle w:val="Referenca"/>
        <w:rPr>
          <w:lang w:val="sr-Latn-RS"/>
        </w:rPr>
      </w:pPr>
      <w:r w:rsidRPr="00E36162">
        <w:rPr>
          <w:lang w:val="sr-Latn-RS"/>
        </w:rPr>
        <w:t>,,</w:t>
      </w:r>
      <w:r w:rsidR="004A41E7" w:rsidRPr="00E36162">
        <w:rPr>
          <w:lang w:val="sr-Latn-RS"/>
        </w:rPr>
        <w:t>Analiza socijalnih mreža</w:t>
      </w:r>
      <w:r w:rsidRPr="00E36162">
        <w:rPr>
          <w:lang w:val="sr-Latn-RS"/>
        </w:rPr>
        <w:t>“</w:t>
      </w:r>
      <w:r w:rsidR="004A41E7" w:rsidRPr="00E36162">
        <w:rPr>
          <w:lang w:val="sr-Latn-RS"/>
        </w:rPr>
        <w:t>, Projektni zadatak</w:t>
      </w:r>
    </w:p>
    <w:p w14:paraId="7109EDE2" w14:textId="4D2932E6" w:rsidR="004A41E7" w:rsidRPr="00E36162" w:rsidRDefault="00D62427" w:rsidP="000232E2">
      <w:pPr>
        <w:pStyle w:val="Referenca"/>
        <w:rPr>
          <w:lang w:val="sr-Latn-RS"/>
        </w:rPr>
      </w:pPr>
      <w:r w:rsidRPr="00E36162">
        <w:rPr>
          <w:lang w:val="sr-Latn-RS"/>
        </w:rPr>
        <w:t>,,</w:t>
      </w:r>
      <w:r w:rsidR="004A41E7" w:rsidRPr="00E36162">
        <w:rPr>
          <w:lang w:val="sr-Latn-RS"/>
        </w:rPr>
        <w:t>H-indeks</w:t>
      </w:r>
      <w:r w:rsidRPr="00E36162">
        <w:rPr>
          <w:lang w:val="sr-Latn-RS"/>
        </w:rPr>
        <w:t>“</w:t>
      </w:r>
      <w:r w:rsidR="004A41E7" w:rsidRPr="00E36162">
        <w:rPr>
          <w:lang w:val="sr-Latn-RS"/>
        </w:rPr>
        <w:t>,</w:t>
      </w:r>
      <w:r w:rsidR="00E833FA" w:rsidRPr="00E36162">
        <w:rPr>
          <w:lang w:val="sr-Latn-RS"/>
        </w:rPr>
        <w:t xml:space="preserve"> </w:t>
      </w:r>
      <w:r w:rsidR="004A41E7" w:rsidRPr="00E36162">
        <w:rPr>
          <w:lang w:val="sr-Latn-RS"/>
        </w:rPr>
        <w:t>https://nauka.cpn.rs/sadrzaj/vrednovanje-bibliografskih-podataka/</w:t>
      </w:r>
    </w:p>
    <w:p w14:paraId="4FA80244" w14:textId="4D6E0D9D" w:rsidR="000F1A2C" w:rsidRPr="00E36162" w:rsidRDefault="00E833FA" w:rsidP="004A41E7">
      <w:pPr>
        <w:pStyle w:val="Referenca"/>
        <w:numPr>
          <w:ilvl w:val="0"/>
          <w:numId w:val="0"/>
        </w:numPr>
        <w:ind w:left="990" w:hanging="360"/>
        <w:rPr>
          <w:lang w:val="sr-Latn-RS"/>
        </w:rPr>
      </w:pPr>
      <w:r w:rsidRPr="00E36162">
        <w:rPr>
          <w:lang w:val="sr-Latn-RS"/>
        </w:rPr>
        <w:t>(</w:t>
      </w:r>
      <w:r w:rsidR="004A41E7" w:rsidRPr="00E36162">
        <w:rPr>
          <w:lang w:val="sr-Latn-RS"/>
        </w:rPr>
        <w:t>20</w:t>
      </w:r>
      <w:r w:rsidRPr="00E36162">
        <w:rPr>
          <w:lang w:val="sr-Latn-RS"/>
        </w:rPr>
        <w:t>.0</w:t>
      </w:r>
      <w:r w:rsidR="004A41E7" w:rsidRPr="00E36162">
        <w:rPr>
          <w:lang w:val="sr-Latn-RS"/>
        </w:rPr>
        <w:t>8</w:t>
      </w:r>
      <w:r w:rsidRPr="00E36162">
        <w:rPr>
          <w:lang w:val="sr-Latn-RS"/>
        </w:rPr>
        <w:t>.2024.)</w:t>
      </w:r>
    </w:p>
    <w:p w14:paraId="376C9407" w14:textId="6F6DA7A1" w:rsidR="00D62427" w:rsidRPr="00E36162" w:rsidRDefault="00D62427" w:rsidP="004A41E7">
      <w:pPr>
        <w:pStyle w:val="Referenca"/>
        <w:numPr>
          <w:ilvl w:val="0"/>
          <w:numId w:val="0"/>
        </w:numPr>
        <w:ind w:left="990" w:hanging="360"/>
        <w:rPr>
          <w:lang w:val="sr-Latn-RS"/>
        </w:rPr>
      </w:pPr>
      <w:r w:rsidRPr="00E36162">
        <w:rPr>
          <w:lang w:val="sr-Latn-RS"/>
        </w:rPr>
        <w:t xml:space="preserve">[3] ,,powerlow: A Python Package for Analysis of Heavy-Tailed Distributions”, Jeff Alsstott, Bullmore E. and Plenz D., </w:t>
      </w:r>
      <w:r w:rsidRPr="00E36162">
        <w:rPr>
          <w:lang w:val="sr-Latn-RS"/>
        </w:rPr>
        <w:t>PLOS JOURNALS</w:t>
      </w:r>
      <w:r w:rsidRPr="00E36162">
        <w:rPr>
          <w:lang w:val="sr-Latn-RS"/>
        </w:rPr>
        <w:t>, Januar 2014</w:t>
      </w:r>
    </w:p>
    <w:p w14:paraId="624D0DB6" w14:textId="4156B631" w:rsidR="00A65719" w:rsidRPr="00E36162" w:rsidRDefault="00D62427" w:rsidP="00A65719">
      <w:pPr>
        <w:pStyle w:val="SadrajLiteratura"/>
        <w:rPr>
          <w:lang w:val="sr-Latn-RS"/>
        </w:rPr>
      </w:pPr>
      <w:r w:rsidRPr="00E36162">
        <w:rPr>
          <w:lang w:val="sr-Latn-RS"/>
        </w:rPr>
        <w:lastRenderedPageBreak/>
        <w:t>Spisak slika</w:t>
      </w:r>
    </w:p>
    <w:p w14:paraId="35C4D0FB" w14:textId="3984A489" w:rsidR="00D62427" w:rsidRPr="00E36162" w:rsidRDefault="00011DC1">
      <w:pPr>
        <w:pStyle w:val="TableofFigures"/>
        <w:tabs>
          <w:tab w:val="right" w:leader="dot" w:pos="9628"/>
        </w:tabs>
        <w:rPr>
          <w:rFonts w:asciiTheme="minorHAnsi" w:eastAsiaTheme="minorEastAsia" w:hAnsiTheme="minorHAnsi" w:cstheme="minorBidi"/>
          <w:kern w:val="2"/>
          <w14:ligatures w14:val="standardContextual"/>
        </w:rPr>
      </w:pPr>
      <w:r w:rsidRPr="00E36162">
        <w:fldChar w:fldCharType="begin"/>
      </w:r>
      <w:r w:rsidRPr="00E36162">
        <w:instrText xml:space="preserve"> TOC \h \z \t "Oznaka slike" \c </w:instrText>
      </w:r>
      <w:r w:rsidRPr="00E36162">
        <w:fldChar w:fldCharType="separate"/>
      </w:r>
      <w:hyperlink w:anchor="_Toc175223328" w:history="1">
        <w:r w:rsidR="00D62427" w:rsidRPr="00E36162">
          <w:rPr>
            <w:rStyle w:val="Hyperlink"/>
          </w:rPr>
          <w:t>Slika 1.1. SARS-CoV-2</w:t>
        </w:r>
        <w:r w:rsidR="00D62427" w:rsidRPr="00E36162">
          <w:rPr>
            <w:webHidden/>
          </w:rPr>
          <w:tab/>
        </w:r>
        <w:r w:rsidR="00D62427" w:rsidRPr="00E36162">
          <w:rPr>
            <w:webHidden/>
          </w:rPr>
          <w:fldChar w:fldCharType="begin"/>
        </w:r>
        <w:r w:rsidR="00D62427" w:rsidRPr="00E36162">
          <w:rPr>
            <w:webHidden/>
          </w:rPr>
          <w:instrText xml:space="preserve"> PAGEREF _Toc175223328 \h </w:instrText>
        </w:r>
        <w:r w:rsidR="00D62427" w:rsidRPr="00E36162">
          <w:rPr>
            <w:webHidden/>
          </w:rPr>
        </w:r>
        <w:r w:rsidR="00D62427" w:rsidRPr="00E36162">
          <w:rPr>
            <w:webHidden/>
          </w:rPr>
          <w:fldChar w:fldCharType="separate"/>
        </w:r>
        <w:r w:rsidR="0024622F">
          <w:rPr>
            <w:noProof/>
            <w:webHidden/>
          </w:rPr>
          <w:t>1</w:t>
        </w:r>
        <w:r w:rsidR="00D62427" w:rsidRPr="00E36162">
          <w:rPr>
            <w:webHidden/>
          </w:rPr>
          <w:fldChar w:fldCharType="end"/>
        </w:r>
      </w:hyperlink>
    </w:p>
    <w:p w14:paraId="5A91F304" w14:textId="5CF47291" w:rsidR="00D62427" w:rsidRPr="00E36162" w:rsidRDefault="00D62427">
      <w:pPr>
        <w:pStyle w:val="TableofFigures"/>
        <w:tabs>
          <w:tab w:val="right" w:leader="dot" w:pos="9628"/>
        </w:tabs>
        <w:rPr>
          <w:rFonts w:asciiTheme="minorHAnsi" w:eastAsiaTheme="minorEastAsia" w:hAnsiTheme="minorHAnsi" w:cstheme="minorBidi"/>
          <w:kern w:val="2"/>
          <w14:ligatures w14:val="standardContextual"/>
        </w:rPr>
      </w:pPr>
      <w:hyperlink w:anchor="_Toc175223329" w:history="1">
        <w:r w:rsidRPr="00E36162">
          <w:rPr>
            <w:rStyle w:val="Hyperlink"/>
          </w:rPr>
          <w:t>Slika 3.1.1. Raspodela broja naučnika po katedrama</w:t>
        </w:r>
        <w:r w:rsidRPr="00E36162">
          <w:rPr>
            <w:webHidden/>
          </w:rPr>
          <w:tab/>
        </w:r>
        <w:r w:rsidRPr="00E36162">
          <w:rPr>
            <w:webHidden/>
          </w:rPr>
          <w:fldChar w:fldCharType="begin"/>
        </w:r>
        <w:r w:rsidRPr="00E36162">
          <w:rPr>
            <w:webHidden/>
          </w:rPr>
          <w:instrText xml:space="preserve"> PAGEREF _Toc175223329 \h </w:instrText>
        </w:r>
        <w:r w:rsidRPr="00E36162">
          <w:rPr>
            <w:webHidden/>
          </w:rPr>
        </w:r>
        <w:r w:rsidRPr="00E36162">
          <w:rPr>
            <w:webHidden/>
          </w:rPr>
          <w:fldChar w:fldCharType="separate"/>
        </w:r>
        <w:r w:rsidR="0024622F">
          <w:rPr>
            <w:noProof/>
            <w:webHidden/>
          </w:rPr>
          <w:t>5</w:t>
        </w:r>
        <w:r w:rsidRPr="00E36162">
          <w:rPr>
            <w:webHidden/>
          </w:rPr>
          <w:fldChar w:fldCharType="end"/>
        </w:r>
      </w:hyperlink>
    </w:p>
    <w:p w14:paraId="2C24C562" w14:textId="1CB9C8DE" w:rsidR="00D62427" w:rsidRPr="00E36162" w:rsidRDefault="00D62427">
      <w:pPr>
        <w:pStyle w:val="TableofFigures"/>
        <w:tabs>
          <w:tab w:val="right" w:leader="dot" w:pos="9628"/>
        </w:tabs>
        <w:rPr>
          <w:rFonts w:asciiTheme="minorHAnsi" w:eastAsiaTheme="minorEastAsia" w:hAnsiTheme="minorHAnsi" w:cstheme="minorBidi"/>
          <w:kern w:val="2"/>
          <w14:ligatures w14:val="standardContextual"/>
        </w:rPr>
      </w:pPr>
      <w:hyperlink w:anchor="_Toc175223330" w:history="1">
        <w:r w:rsidRPr="00E36162">
          <w:rPr>
            <w:rStyle w:val="Hyperlink"/>
          </w:rPr>
          <w:t>Slika 3.1.2. Raspodela broja radova po katedrama</w:t>
        </w:r>
        <w:r w:rsidRPr="00E36162">
          <w:rPr>
            <w:webHidden/>
          </w:rPr>
          <w:tab/>
        </w:r>
        <w:r w:rsidRPr="00E36162">
          <w:rPr>
            <w:webHidden/>
          </w:rPr>
          <w:fldChar w:fldCharType="begin"/>
        </w:r>
        <w:r w:rsidRPr="00E36162">
          <w:rPr>
            <w:webHidden/>
          </w:rPr>
          <w:instrText xml:space="preserve"> PAGEREF _Toc175223330 \h </w:instrText>
        </w:r>
        <w:r w:rsidRPr="00E36162">
          <w:rPr>
            <w:webHidden/>
          </w:rPr>
        </w:r>
        <w:r w:rsidRPr="00E36162">
          <w:rPr>
            <w:webHidden/>
          </w:rPr>
          <w:fldChar w:fldCharType="separate"/>
        </w:r>
        <w:r w:rsidR="0024622F">
          <w:rPr>
            <w:noProof/>
            <w:webHidden/>
          </w:rPr>
          <w:t>6</w:t>
        </w:r>
        <w:r w:rsidRPr="00E36162">
          <w:rPr>
            <w:webHidden/>
          </w:rPr>
          <w:fldChar w:fldCharType="end"/>
        </w:r>
      </w:hyperlink>
    </w:p>
    <w:p w14:paraId="19B50DC8" w14:textId="3C9377DE" w:rsidR="00D62427" w:rsidRPr="00E36162" w:rsidRDefault="00D62427">
      <w:pPr>
        <w:pStyle w:val="TableofFigures"/>
        <w:tabs>
          <w:tab w:val="right" w:leader="dot" w:pos="9628"/>
        </w:tabs>
        <w:rPr>
          <w:rFonts w:asciiTheme="minorHAnsi" w:eastAsiaTheme="minorEastAsia" w:hAnsiTheme="minorHAnsi" w:cstheme="minorBidi"/>
          <w:kern w:val="2"/>
          <w14:ligatures w14:val="standardContextual"/>
        </w:rPr>
      </w:pPr>
      <w:hyperlink w:anchor="_Toc175223331" w:history="1">
        <w:r w:rsidRPr="00E36162">
          <w:rPr>
            <w:rStyle w:val="Hyperlink"/>
          </w:rPr>
          <w:t>Slika 4.2.1. Raspodela broja prosečnog broja koautora po autoru</w:t>
        </w:r>
        <w:r w:rsidRPr="00E36162">
          <w:rPr>
            <w:webHidden/>
          </w:rPr>
          <w:tab/>
        </w:r>
        <w:r w:rsidRPr="00E36162">
          <w:rPr>
            <w:webHidden/>
          </w:rPr>
          <w:fldChar w:fldCharType="begin"/>
        </w:r>
        <w:r w:rsidRPr="00E36162">
          <w:rPr>
            <w:webHidden/>
          </w:rPr>
          <w:instrText xml:space="preserve"> PAGEREF _Toc175223331 \h </w:instrText>
        </w:r>
        <w:r w:rsidRPr="00E36162">
          <w:rPr>
            <w:webHidden/>
          </w:rPr>
        </w:r>
        <w:r w:rsidRPr="00E36162">
          <w:rPr>
            <w:webHidden/>
          </w:rPr>
          <w:fldChar w:fldCharType="separate"/>
        </w:r>
        <w:r w:rsidR="0024622F">
          <w:rPr>
            <w:noProof/>
            <w:webHidden/>
          </w:rPr>
          <w:t>9</w:t>
        </w:r>
        <w:r w:rsidRPr="00E36162">
          <w:rPr>
            <w:webHidden/>
          </w:rPr>
          <w:fldChar w:fldCharType="end"/>
        </w:r>
      </w:hyperlink>
    </w:p>
    <w:p w14:paraId="51DE6894" w14:textId="07F584BF" w:rsidR="00D62427" w:rsidRPr="00E36162" w:rsidRDefault="00D62427">
      <w:pPr>
        <w:pStyle w:val="TableofFigures"/>
        <w:tabs>
          <w:tab w:val="right" w:leader="dot" w:pos="9628"/>
        </w:tabs>
        <w:rPr>
          <w:rFonts w:asciiTheme="minorHAnsi" w:eastAsiaTheme="minorEastAsia" w:hAnsiTheme="minorHAnsi" w:cstheme="minorBidi"/>
          <w:kern w:val="2"/>
          <w14:ligatures w14:val="standardContextual"/>
        </w:rPr>
      </w:pPr>
      <w:hyperlink w:anchor="_Toc175223332" w:history="1">
        <w:r w:rsidRPr="00E36162">
          <w:rPr>
            <w:rStyle w:val="Hyperlink"/>
          </w:rPr>
          <w:t>Slika 5.4.1. Raspodela lokalnog koeficijenta klasterizacije</w:t>
        </w:r>
        <w:r w:rsidRPr="00E36162">
          <w:rPr>
            <w:webHidden/>
          </w:rPr>
          <w:tab/>
        </w:r>
        <w:r w:rsidRPr="00E36162">
          <w:rPr>
            <w:webHidden/>
          </w:rPr>
          <w:fldChar w:fldCharType="begin"/>
        </w:r>
        <w:r w:rsidRPr="00E36162">
          <w:rPr>
            <w:webHidden/>
          </w:rPr>
          <w:instrText xml:space="preserve"> PAGEREF _Toc175223332 \h </w:instrText>
        </w:r>
        <w:r w:rsidRPr="00E36162">
          <w:rPr>
            <w:webHidden/>
          </w:rPr>
        </w:r>
        <w:r w:rsidRPr="00E36162">
          <w:rPr>
            <w:webHidden/>
          </w:rPr>
          <w:fldChar w:fldCharType="separate"/>
        </w:r>
        <w:r w:rsidR="0024622F">
          <w:rPr>
            <w:noProof/>
            <w:webHidden/>
          </w:rPr>
          <w:t>16</w:t>
        </w:r>
        <w:r w:rsidRPr="00E36162">
          <w:rPr>
            <w:webHidden/>
          </w:rPr>
          <w:fldChar w:fldCharType="end"/>
        </w:r>
      </w:hyperlink>
    </w:p>
    <w:p w14:paraId="5C5ED513" w14:textId="184DB834" w:rsidR="00D62427" w:rsidRPr="00E36162" w:rsidRDefault="00D62427">
      <w:pPr>
        <w:pStyle w:val="TableofFigures"/>
        <w:tabs>
          <w:tab w:val="right" w:leader="dot" w:pos="9628"/>
        </w:tabs>
        <w:rPr>
          <w:rFonts w:asciiTheme="minorHAnsi" w:eastAsiaTheme="minorEastAsia" w:hAnsiTheme="minorHAnsi" w:cstheme="minorBidi"/>
          <w:kern w:val="2"/>
          <w14:ligatures w14:val="standardContextual"/>
        </w:rPr>
      </w:pPr>
      <w:hyperlink w:anchor="_Toc175223333" w:history="1">
        <w:r w:rsidRPr="00E36162">
          <w:rPr>
            <w:rStyle w:val="Hyperlink"/>
          </w:rPr>
          <w:t>Slika 5.5.1. Distribucija težine grane</w:t>
        </w:r>
        <w:r w:rsidRPr="00E36162">
          <w:rPr>
            <w:webHidden/>
          </w:rPr>
          <w:tab/>
        </w:r>
        <w:r w:rsidRPr="00E36162">
          <w:rPr>
            <w:webHidden/>
          </w:rPr>
          <w:fldChar w:fldCharType="begin"/>
        </w:r>
        <w:r w:rsidRPr="00E36162">
          <w:rPr>
            <w:webHidden/>
          </w:rPr>
          <w:instrText xml:space="preserve"> PAGEREF _Toc175223333 \h </w:instrText>
        </w:r>
        <w:r w:rsidRPr="00E36162">
          <w:rPr>
            <w:webHidden/>
          </w:rPr>
        </w:r>
        <w:r w:rsidRPr="00E36162">
          <w:rPr>
            <w:webHidden/>
          </w:rPr>
          <w:fldChar w:fldCharType="separate"/>
        </w:r>
        <w:r w:rsidR="0024622F">
          <w:rPr>
            <w:noProof/>
            <w:webHidden/>
          </w:rPr>
          <w:t>17</w:t>
        </w:r>
        <w:r w:rsidRPr="00E36162">
          <w:rPr>
            <w:webHidden/>
          </w:rPr>
          <w:fldChar w:fldCharType="end"/>
        </w:r>
      </w:hyperlink>
    </w:p>
    <w:p w14:paraId="3D21158A" w14:textId="3DAA7CF4" w:rsidR="00D62427" w:rsidRPr="00E36162" w:rsidRDefault="00D62427">
      <w:pPr>
        <w:pStyle w:val="TableofFigures"/>
        <w:tabs>
          <w:tab w:val="right" w:leader="dot" w:pos="9628"/>
        </w:tabs>
        <w:rPr>
          <w:rFonts w:asciiTheme="minorHAnsi" w:eastAsiaTheme="minorEastAsia" w:hAnsiTheme="minorHAnsi" w:cstheme="minorBidi"/>
          <w:kern w:val="2"/>
          <w14:ligatures w14:val="standardContextual"/>
        </w:rPr>
      </w:pPr>
      <w:hyperlink w:anchor="_Toc175223334" w:history="1">
        <w:r w:rsidRPr="00E36162">
          <w:rPr>
            <w:rStyle w:val="Hyperlink"/>
          </w:rPr>
          <w:t>Slika 5.7.1. Koleracija stepena čvora</w:t>
        </w:r>
        <w:r w:rsidRPr="00E36162">
          <w:rPr>
            <w:webHidden/>
          </w:rPr>
          <w:tab/>
        </w:r>
        <w:r w:rsidRPr="00E36162">
          <w:rPr>
            <w:webHidden/>
          </w:rPr>
          <w:fldChar w:fldCharType="begin"/>
        </w:r>
        <w:r w:rsidRPr="00E36162">
          <w:rPr>
            <w:webHidden/>
          </w:rPr>
          <w:instrText xml:space="preserve"> PAGEREF _Toc175223334 \h </w:instrText>
        </w:r>
        <w:r w:rsidRPr="00E36162">
          <w:rPr>
            <w:webHidden/>
          </w:rPr>
        </w:r>
        <w:r w:rsidRPr="00E36162">
          <w:rPr>
            <w:webHidden/>
          </w:rPr>
          <w:fldChar w:fldCharType="separate"/>
        </w:r>
        <w:r w:rsidR="0024622F">
          <w:rPr>
            <w:noProof/>
            <w:webHidden/>
          </w:rPr>
          <w:t>18</w:t>
        </w:r>
        <w:r w:rsidRPr="00E36162">
          <w:rPr>
            <w:webHidden/>
          </w:rPr>
          <w:fldChar w:fldCharType="end"/>
        </w:r>
      </w:hyperlink>
    </w:p>
    <w:p w14:paraId="39442E98" w14:textId="1E7B1B41" w:rsidR="00D62427" w:rsidRPr="00E36162" w:rsidRDefault="00D62427">
      <w:pPr>
        <w:pStyle w:val="TableofFigures"/>
        <w:tabs>
          <w:tab w:val="right" w:leader="dot" w:pos="9628"/>
        </w:tabs>
        <w:rPr>
          <w:rFonts w:asciiTheme="minorHAnsi" w:eastAsiaTheme="minorEastAsia" w:hAnsiTheme="minorHAnsi" w:cstheme="minorBidi"/>
          <w:kern w:val="2"/>
          <w14:ligatures w14:val="standardContextual"/>
        </w:rPr>
      </w:pPr>
      <w:hyperlink w:anchor="_Toc175223335" w:history="1">
        <w:r w:rsidRPr="00E36162">
          <w:rPr>
            <w:rStyle w:val="Hyperlink"/>
          </w:rPr>
          <w:t>Slika 5.7.2. Raspodela broja veza čvora određenog stepena</w:t>
        </w:r>
        <w:r w:rsidRPr="00E36162">
          <w:rPr>
            <w:webHidden/>
          </w:rPr>
          <w:tab/>
        </w:r>
        <w:r w:rsidRPr="00E36162">
          <w:rPr>
            <w:webHidden/>
          </w:rPr>
          <w:fldChar w:fldCharType="begin"/>
        </w:r>
        <w:r w:rsidRPr="00E36162">
          <w:rPr>
            <w:webHidden/>
          </w:rPr>
          <w:instrText xml:space="preserve"> PAGEREF _Toc175223335 \h </w:instrText>
        </w:r>
        <w:r w:rsidRPr="00E36162">
          <w:rPr>
            <w:webHidden/>
          </w:rPr>
        </w:r>
        <w:r w:rsidRPr="00E36162">
          <w:rPr>
            <w:webHidden/>
          </w:rPr>
          <w:fldChar w:fldCharType="separate"/>
        </w:r>
        <w:r w:rsidR="0024622F">
          <w:rPr>
            <w:noProof/>
            <w:webHidden/>
          </w:rPr>
          <w:t>19</w:t>
        </w:r>
        <w:r w:rsidRPr="00E36162">
          <w:rPr>
            <w:webHidden/>
          </w:rPr>
          <w:fldChar w:fldCharType="end"/>
        </w:r>
      </w:hyperlink>
    </w:p>
    <w:p w14:paraId="07BC406F" w14:textId="3FF028DF" w:rsidR="00D62427" w:rsidRPr="00E36162" w:rsidRDefault="00D62427">
      <w:pPr>
        <w:pStyle w:val="TableofFigures"/>
        <w:tabs>
          <w:tab w:val="right" w:leader="dot" w:pos="9628"/>
        </w:tabs>
        <w:rPr>
          <w:rFonts w:asciiTheme="minorHAnsi" w:eastAsiaTheme="minorEastAsia" w:hAnsiTheme="minorHAnsi" w:cstheme="minorBidi"/>
          <w:kern w:val="2"/>
          <w14:ligatures w14:val="standardContextual"/>
        </w:rPr>
      </w:pPr>
      <w:hyperlink w:anchor="_Toc175223336" w:history="1">
        <w:r w:rsidRPr="00E36162">
          <w:rPr>
            <w:rStyle w:val="Hyperlink"/>
          </w:rPr>
          <w:t>Slika 5.8.1. Tendencija mreže za ispoljavanje fenomena kluba bogatih</w:t>
        </w:r>
        <w:r w:rsidRPr="00E36162">
          <w:rPr>
            <w:webHidden/>
          </w:rPr>
          <w:tab/>
        </w:r>
        <w:r w:rsidRPr="00E36162">
          <w:rPr>
            <w:webHidden/>
          </w:rPr>
          <w:fldChar w:fldCharType="begin"/>
        </w:r>
        <w:r w:rsidRPr="00E36162">
          <w:rPr>
            <w:webHidden/>
          </w:rPr>
          <w:instrText xml:space="preserve"> PAGEREF _Toc175223336 \h </w:instrText>
        </w:r>
        <w:r w:rsidRPr="00E36162">
          <w:rPr>
            <w:webHidden/>
          </w:rPr>
        </w:r>
        <w:r w:rsidRPr="00E36162">
          <w:rPr>
            <w:webHidden/>
          </w:rPr>
          <w:fldChar w:fldCharType="separate"/>
        </w:r>
        <w:r w:rsidR="0024622F">
          <w:rPr>
            <w:noProof/>
            <w:webHidden/>
          </w:rPr>
          <w:t>20</w:t>
        </w:r>
        <w:r w:rsidRPr="00E36162">
          <w:rPr>
            <w:webHidden/>
          </w:rPr>
          <w:fldChar w:fldCharType="end"/>
        </w:r>
      </w:hyperlink>
    </w:p>
    <w:p w14:paraId="5C00932D" w14:textId="2EE43EA2" w:rsidR="00D62427" w:rsidRPr="00E36162" w:rsidRDefault="00D62427">
      <w:pPr>
        <w:pStyle w:val="TableofFigures"/>
        <w:tabs>
          <w:tab w:val="right" w:leader="dot" w:pos="9628"/>
        </w:tabs>
        <w:rPr>
          <w:rFonts w:asciiTheme="minorHAnsi" w:eastAsiaTheme="minorEastAsia" w:hAnsiTheme="minorHAnsi" w:cstheme="minorBidi"/>
          <w:kern w:val="2"/>
          <w14:ligatures w14:val="standardContextual"/>
        </w:rPr>
      </w:pPr>
      <w:hyperlink w:anchor="_Toc175223337" w:history="1">
        <w:r w:rsidRPr="00E36162">
          <w:rPr>
            <w:rStyle w:val="Hyperlink"/>
          </w:rPr>
          <w:t>Slika 5.8.2. Odnos ukupnog broja veza čvora određenog stepena, i veza sa čvorovima istog ili višeg stepena</w:t>
        </w:r>
        <w:r w:rsidRPr="00E36162">
          <w:rPr>
            <w:webHidden/>
          </w:rPr>
          <w:tab/>
        </w:r>
        <w:r w:rsidRPr="00E36162">
          <w:rPr>
            <w:webHidden/>
          </w:rPr>
          <w:fldChar w:fldCharType="begin"/>
        </w:r>
        <w:r w:rsidRPr="00E36162">
          <w:rPr>
            <w:webHidden/>
          </w:rPr>
          <w:instrText xml:space="preserve"> PAGEREF _Toc175223337 \h </w:instrText>
        </w:r>
        <w:r w:rsidRPr="00E36162">
          <w:rPr>
            <w:webHidden/>
          </w:rPr>
        </w:r>
        <w:r w:rsidRPr="00E36162">
          <w:rPr>
            <w:webHidden/>
          </w:rPr>
          <w:fldChar w:fldCharType="separate"/>
        </w:r>
        <w:r w:rsidR="0024622F">
          <w:rPr>
            <w:noProof/>
            <w:webHidden/>
          </w:rPr>
          <w:t>21</w:t>
        </w:r>
        <w:r w:rsidRPr="00E36162">
          <w:rPr>
            <w:webHidden/>
          </w:rPr>
          <w:fldChar w:fldCharType="end"/>
        </w:r>
      </w:hyperlink>
    </w:p>
    <w:p w14:paraId="1D1B0FAC" w14:textId="0BAFD065" w:rsidR="00D62427" w:rsidRPr="00E36162" w:rsidRDefault="00D62427">
      <w:pPr>
        <w:pStyle w:val="TableofFigures"/>
        <w:tabs>
          <w:tab w:val="right" w:leader="dot" w:pos="9628"/>
        </w:tabs>
        <w:rPr>
          <w:rFonts w:asciiTheme="minorHAnsi" w:eastAsiaTheme="minorEastAsia" w:hAnsiTheme="minorHAnsi" w:cstheme="minorBidi"/>
          <w:kern w:val="2"/>
          <w14:ligatures w14:val="standardContextual"/>
        </w:rPr>
      </w:pPr>
      <w:hyperlink w:anchor="_Toc175223338" w:history="1">
        <w:r w:rsidRPr="00E36162">
          <w:rPr>
            <w:rStyle w:val="Hyperlink"/>
          </w:rPr>
          <w:t>Slika 5.9.1. Distribucija stepena čvora</w:t>
        </w:r>
        <w:r w:rsidRPr="00E36162">
          <w:rPr>
            <w:webHidden/>
          </w:rPr>
          <w:tab/>
        </w:r>
        <w:r w:rsidRPr="00E36162">
          <w:rPr>
            <w:webHidden/>
          </w:rPr>
          <w:fldChar w:fldCharType="begin"/>
        </w:r>
        <w:r w:rsidRPr="00E36162">
          <w:rPr>
            <w:webHidden/>
          </w:rPr>
          <w:instrText xml:space="preserve"> PAGEREF _Toc175223338 \h </w:instrText>
        </w:r>
        <w:r w:rsidRPr="00E36162">
          <w:rPr>
            <w:webHidden/>
          </w:rPr>
        </w:r>
        <w:r w:rsidRPr="00E36162">
          <w:rPr>
            <w:webHidden/>
          </w:rPr>
          <w:fldChar w:fldCharType="separate"/>
        </w:r>
        <w:r w:rsidR="0024622F">
          <w:rPr>
            <w:noProof/>
            <w:webHidden/>
          </w:rPr>
          <w:t>22</w:t>
        </w:r>
        <w:r w:rsidRPr="00E36162">
          <w:rPr>
            <w:webHidden/>
          </w:rPr>
          <w:fldChar w:fldCharType="end"/>
        </w:r>
      </w:hyperlink>
    </w:p>
    <w:p w14:paraId="323509A9" w14:textId="65AF898E" w:rsidR="00D62427" w:rsidRPr="00E36162" w:rsidRDefault="00D62427">
      <w:pPr>
        <w:pStyle w:val="TableofFigures"/>
        <w:tabs>
          <w:tab w:val="right" w:leader="dot" w:pos="9628"/>
        </w:tabs>
        <w:rPr>
          <w:rFonts w:asciiTheme="minorHAnsi" w:eastAsiaTheme="minorEastAsia" w:hAnsiTheme="minorHAnsi" w:cstheme="minorBidi"/>
          <w:kern w:val="2"/>
          <w14:ligatures w14:val="standardContextual"/>
        </w:rPr>
      </w:pPr>
      <w:hyperlink w:anchor="_Toc175223339" w:history="1">
        <w:r w:rsidRPr="00E36162">
          <w:rPr>
            <w:rStyle w:val="Hyperlink"/>
          </w:rPr>
          <w:t xml:space="preserve">Слика 6.1.1. Учитавање и примена </w:t>
        </w:r>
        <w:r w:rsidRPr="00E36162">
          <w:rPr>
            <w:rStyle w:val="Hyperlink"/>
            <w:i/>
            <w:iCs/>
          </w:rPr>
          <w:t>GloVe</w:t>
        </w:r>
        <w:r w:rsidRPr="00E36162">
          <w:rPr>
            <w:rStyle w:val="Hyperlink"/>
          </w:rPr>
          <w:t xml:space="preserve"> фајла</w:t>
        </w:r>
        <w:r w:rsidRPr="00E36162">
          <w:rPr>
            <w:webHidden/>
          </w:rPr>
          <w:tab/>
        </w:r>
        <w:r w:rsidRPr="00E36162">
          <w:rPr>
            <w:webHidden/>
          </w:rPr>
          <w:fldChar w:fldCharType="begin"/>
        </w:r>
        <w:r w:rsidRPr="00E36162">
          <w:rPr>
            <w:webHidden/>
          </w:rPr>
          <w:instrText xml:space="preserve"> PAGEREF _Toc175223339 \h </w:instrText>
        </w:r>
        <w:r w:rsidRPr="00E36162">
          <w:rPr>
            <w:webHidden/>
          </w:rPr>
          <w:fldChar w:fldCharType="separate"/>
        </w:r>
        <w:r w:rsidR="0024622F">
          <w:rPr>
            <w:b/>
            <w:bCs/>
            <w:noProof/>
            <w:webHidden/>
            <w:lang w:val="en-US"/>
          </w:rPr>
          <w:t>Error! Bookmark not defined.</w:t>
        </w:r>
        <w:r w:rsidRPr="00E36162">
          <w:rPr>
            <w:webHidden/>
          </w:rPr>
          <w:fldChar w:fldCharType="end"/>
        </w:r>
      </w:hyperlink>
    </w:p>
    <w:p w14:paraId="37C05982" w14:textId="2E5DA9E4" w:rsidR="00D62427" w:rsidRPr="00E36162" w:rsidRDefault="00D62427">
      <w:pPr>
        <w:pStyle w:val="TableofFigures"/>
        <w:tabs>
          <w:tab w:val="right" w:leader="dot" w:pos="9628"/>
        </w:tabs>
        <w:rPr>
          <w:rFonts w:asciiTheme="minorHAnsi" w:eastAsiaTheme="minorEastAsia" w:hAnsiTheme="minorHAnsi" w:cstheme="minorBidi"/>
          <w:kern w:val="2"/>
          <w14:ligatures w14:val="standardContextual"/>
        </w:rPr>
      </w:pPr>
      <w:hyperlink w:anchor="_Toc175223340" w:history="1">
        <w:r w:rsidRPr="00E36162">
          <w:rPr>
            <w:rStyle w:val="Hyperlink"/>
          </w:rPr>
          <w:t xml:space="preserve">Слика 6.5.1. Додавање </w:t>
        </w:r>
        <w:r w:rsidRPr="00E36162">
          <w:rPr>
            <w:rStyle w:val="Hyperlink"/>
            <w:i/>
            <w:iCs/>
          </w:rPr>
          <w:t>Embedding layer</w:t>
        </w:r>
        <w:r w:rsidRPr="00E36162">
          <w:rPr>
            <w:webHidden/>
          </w:rPr>
          <w:tab/>
        </w:r>
        <w:r w:rsidRPr="00E36162">
          <w:rPr>
            <w:webHidden/>
          </w:rPr>
          <w:fldChar w:fldCharType="begin"/>
        </w:r>
        <w:r w:rsidRPr="00E36162">
          <w:rPr>
            <w:webHidden/>
          </w:rPr>
          <w:instrText xml:space="preserve"> PAGEREF _Toc175223340 \h </w:instrText>
        </w:r>
        <w:r w:rsidRPr="00E36162">
          <w:rPr>
            <w:webHidden/>
          </w:rPr>
        </w:r>
        <w:r w:rsidRPr="00E36162">
          <w:rPr>
            <w:webHidden/>
          </w:rPr>
          <w:fldChar w:fldCharType="separate"/>
        </w:r>
        <w:r w:rsidR="0024622F">
          <w:rPr>
            <w:noProof/>
            <w:webHidden/>
          </w:rPr>
          <w:t>27</w:t>
        </w:r>
        <w:r w:rsidRPr="00E36162">
          <w:rPr>
            <w:webHidden/>
          </w:rPr>
          <w:fldChar w:fldCharType="end"/>
        </w:r>
      </w:hyperlink>
    </w:p>
    <w:p w14:paraId="6936A425" w14:textId="17757593" w:rsidR="00D62427" w:rsidRPr="00E36162" w:rsidRDefault="00D62427">
      <w:pPr>
        <w:pStyle w:val="TableofFigures"/>
        <w:tabs>
          <w:tab w:val="right" w:leader="dot" w:pos="9628"/>
        </w:tabs>
        <w:rPr>
          <w:rFonts w:asciiTheme="minorHAnsi" w:eastAsiaTheme="minorEastAsia" w:hAnsiTheme="minorHAnsi" w:cstheme="minorBidi"/>
          <w:kern w:val="2"/>
          <w14:ligatures w14:val="standardContextual"/>
        </w:rPr>
      </w:pPr>
      <w:hyperlink w:anchor="_Toc175223341" w:history="1">
        <w:r w:rsidRPr="00E36162">
          <w:rPr>
            <w:rStyle w:val="Hyperlink"/>
          </w:rPr>
          <w:t>Слика 7.2.1. Матрица конфузије КНН алгоритма</w:t>
        </w:r>
        <w:r w:rsidRPr="00E36162">
          <w:rPr>
            <w:webHidden/>
          </w:rPr>
          <w:tab/>
        </w:r>
        <w:r w:rsidRPr="00E36162">
          <w:rPr>
            <w:webHidden/>
          </w:rPr>
          <w:fldChar w:fldCharType="begin"/>
        </w:r>
        <w:r w:rsidRPr="00E36162">
          <w:rPr>
            <w:webHidden/>
          </w:rPr>
          <w:instrText xml:space="preserve"> PAGEREF _Toc175223341 \h </w:instrText>
        </w:r>
        <w:r w:rsidRPr="00E36162">
          <w:rPr>
            <w:webHidden/>
          </w:rPr>
        </w:r>
        <w:r w:rsidRPr="00E36162">
          <w:rPr>
            <w:webHidden/>
          </w:rPr>
          <w:fldChar w:fldCharType="separate"/>
        </w:r>
        <w:r w:rsidR="0024622F">
          <w:rPr>
            <w:noProof/>
            <w:webHidden/>
          </w:rPr>
          <w:t>31</w:t>
        </w:r>
        <w:r w:rsidRPr="00E36162">
          <w:rPr>
            <w:webHidden/>
          </w:rPr>
          <w:fldChar w:fldCharType="end"/>
        </w:r>
      </w:hyperlink>
    </w:p>
    <w:p w14:paraId="70440A10" w14:textId="0F3253AF" w:rsidR="00D62427" w:rsidRPr="00E36162" w:rsidRDefault="00D62427">
      <w:pPr>
        <w:pStyle w:val="TableofFigures"/>
        <w:tabs>
          <w:tab w:val="right" w:leader="dot" w:pos="9628"/>
        </w:tabs>
        <w:rPr>
          <w:rFonts w:asciiTheme="minorHAnsi" w:eastAsiaTheme="minorEastAsia" w:hAnsiTheme="minorHAnsi" w:cstheme="minorBidi"/>
          <w:kern w:val="2"/>
          <w14:ligatures w14:val="standardContextual"/>
        </w:rPr>
      </w:pPr>
      <w:hyperlink w:anchor="_Toc175223342" w:history="1">
        <w:r w:rsidRPr="00E36162">
          <w:rPr>
            <w:rStyle w:val="Hyperlink"/>
          </w:rPr>
          <w:t>Слика 7.2.2. Матрица конфузије Логистичке регресије</w:t>
        </w:r>
        <w:r w:rsidRPr="00E36162">
          <w:rPr>
            <w:webHidden/>
          </w:rPr>
          <w:tab/>
        </w:r>
        <w:r w:rsidRPr="00E36162">
          <w:rPr>
            <w:webHidden/>
          </w:rPr>
          <w:fldChar w:fldCharType="begin"/>
        </w:r>
        <w:r w:rsidRPr="00E36162">
          <w:rPr>
            <w:webHidden/>
          </w:rPr>
          <w:instrText xml:space="preserve"> PAGEREF _Toc175223342 \h </w:instrText>
        </w:r>
        <w:r w:rsidRPr="00E36162">
          <w:rPr>
            <w:webHidden/>
          </w:rPr>
        </w:r>
        <w:r w:rsidRPr="00E36162">
          <w:rPr>
            <w:webHidden/>
          </w:rPr>
          <w:fldChar w:fldCharType="separate"/>
        </w:r>
        <w:r w:rsidR="0024622F">
          <w:rPr>
            <w:noProof/>
            <w:webHidden/>
          </w:rPr>
          <w:t>31</w:t>
        </w:r>
        <w:r w:rsidRPr="00E36162">
          <w:rPr>
            <w:webHidden/>
          </w:rPr>
          <w:fldChar w:fldCharType="end"/>
        </w:r>
      </w:hyperlink>
    </w:p>
    <w:p w14:paraId="7D42F3DB" w14:textId="44EE2895" w:rsidR="00D62427" w:rsidRPr="00E36162" w:rsidRDefault="00D62427">
      <w:pPr>
        <w:pStyle w:val="TableofFigures"/>
        <w:tabs>
          <w:tab w:val="right" w:leader="dot" w:pos="9628"/>
        </w:tabs>
        <w:rPr>
          <w:rFonts w:asciiTheme="minorHAnsi" w:eastAsiaTheme="minorEastAsia" w:hAnsiTheme="minorHAnsi" w:cstheme="minorBidi"/>
          <w:kern w:val="2"/>
          <w14:ligatures w14:val="standardContextual"/>
        </w:rPr>
      </w:pPr>
      <w:hyperlink w:anchor="_Toc175223343" w:history="1">
        <w:r w:rsidRPr="00E36162">
          <w:rPr>
            <w:rStyle w:val="Hyperlink"/>
          </w:rPr>
          <w:t>Слика 7.2.3. Матрица конфузије стабла одлучивања</w:t>
        </w:r>
        <w:r w:rsidRPr="00E36162">
          <w:rPr>
            <w:webHidden/>
          </w:rPr>
          <w:tab/>
        </w:r>
        <w:r w:rsidRPr="00E36162">
          <w:rPr>
            <w:webHidden/>
          </w:rPr>
          <w:fldChar w:fldCharType="begin"/>
        </w:r>
        <w:r w:rsidRPr="00E36162">
          <w:rPr>
            <w:webHidden/>
          </w:rPr>
          <w:instrText xml:space="preserve"> PAGEREF _Toc175223343 \h </w:instrText>
        </w:r>
        <w:r w:rsidRPr="00E36162">
          <w:rPr>
            <w:webHidden/>
          </w:rPr>
        </w:r>
        <w:r w:rsidRPr="00E36162">
          <w:rPr>
            <w:webHidden/>
          </w:rPr>
          <w:fldChar w:fldCharType="separate"/>
        </w:r>
        <w:r w:rsidR="0024622F">
          <w:rPr>
            <w:noProof/>
            <w:webHidden/>
          </w:rPr>
          <w:t>32</w:t>
        </w:r>
        <w:r w:rsidRPr="00E36162">
          <w:rPr>
            <w:webHidden/>
          </w:rPr>
          <w:fldChar w:fldCharType="end"/>
        </w:r>
      </w:hyperlink>
    </w:p>
    <w:p w14:paraId="0C921611" w14:textId="77A8D9BB" w:rsidR="00D62427" w:rsidRPr="00E36162" w:rsidRDefault="00D62427">
      <w:pPr>
        <w:pStyle w:val="TableofFigures"/>
        <w:tabs>
          <w:tab w:val="right" w:leader="dot" w:pos="9628"/>
        </w:tabs>
        <w:rPr>
          <w:rFonts w:asciiTheme="minorHAnsi" w:eastAsiaTheme="minorEastAsia" w:hAnsiTheme="minorHAnsi" w:cstheme="minorBidi"/>
          <w:kern w:val="2"/>
          <w14:ligatures w14:val="standardContextual"/>
        </w:rPr>
      </w:pPr>
      <w:hyperlink w:anchor="_Toc175223344" w:history="1">
        <w:r w:rsidRPr="00E36162">
          <w:rPr>
            <w:rStyle w:val="Hyperlink"/>
          </w:rPr>
          <w:t>Слика 7.2.4. Матрица конфузије МултиномијалногНБ</w:t>
        </w:r>
        <w:r w:rsidRPr="00E36162">
          <w:rPr>
            <w:webHidden/>
          </w:rPr>
          <w:tab/>
        </w:r>
        <w:r w:rsidRPr="00E36162">
          <w:rPr>
            <w:webHidden/>
          </w:rPr>
          <w:fldChar w:fldCharType="begin"/>
        </w:r>
        <w:r w:rsidRPr="00E36162">
          <w:rPr>
            <w:webHidden/>
          </w:rPr>
          <w:instrText xml:space="preserve"> PAGEREF _Toc175223344 \h </w:instrText>
        </w:r>
        <w:r w:rsidRPr="00E36162">
          <w:rPr>
            <w:webHidden/>
          </w:rPr>
        </w:r>
        <w:r w:rsidRPr="00E36162">
          <w:rPr>
            <w:webHidden/>
          </w:rPr>
          <w:fldChar w:fldCharType="separate"/>
        </w:r>
        <w:r w:rsidR="0024622F">
          <w:rPr>
            <w:noProof/>
            <w:webHidden/>
          </w:rPr>
          <w:t>33</w:t>
        </w:r>
        <w:r w:rsidRPr="00E36162">
          <w:rPr>
            <w:webHidden/>
          </w:rPr>
          <w:fldChar w:fldCharType="end"/>
        </w:r>
      </w:hyperlink>
    </w:p>
    <w:p w14:paraId="5B65473E" w14:textId="12F51BD8" w:rsidR="00D62427" w:rsidRPr="00E36162" w:rsidRDefault="00D62427">
      <w:pPr>
        <w:pStyle w:val="TableofFigures"/>
        <w:tabs>
          <w:tab w:val="right" w:leader="dot" w:pos="9628"/>
        </w:tabs>
        <w:rPr>
          <w:rFonts w:asciiTheme="minorHAnsi" w:eastAsiaTheme="minorEastAsia" w:hAnsiTheme="minorHAnsi" w:cstheme="minorBidi"/>
          <w:kern w:val="2"/>
          <w14:ligatures w14:val="standardContextual"/>
        </w:rPr>
      </w:pPr>
      <w:hyperlink w:anchor="_Toc175223345" w:history="1">
        <w:r w:rsidRPr="00E36162">
          <w:rPr>
            <w:rStyle w:val="Hyperlink"/>
          </w:rPr>
          <w:t xml:space="preserve">Слика 7.3.1. Матрица конфузије </w:t>
        </w:r>
        <w:r w:rsidRPr="00E36162">
          <w:rPr>
            <w:rStyle w:val="Hyperlink"/>
            <w:i/>
            <w:iCs/>
          </w:rPr>
          <w:t>LSTM</w:t>
        </w:r>
        <w:r w:rsidRPr="00E36162">
          <w:rPr>
            <w:webHidden/>
          </w:rPr>
          <w:tab/>
        </w:r>
        <w:r w:rsidRPr="00E36162">
          <w:rPr>
            <w:webHidden/>
          </w:rPr>
          <w:fldChar w:fldCharType="begin"/>
        </w:r>
        <w:r w:rsidRPr="00E36162">
          <w:rPr>
            <w:webHidden/>
          </w:rPr>
          <w:instrText xml:space="preserve"> PAGEREF _Toc175223345 \h </w:instrText>
        </w:r>
        <w:r w:rsidRPr="00E36162">
          <w:rPr>
            <w:webHidden/>
          </w:rPr>
        </w:r>
        <w:r w:rsidRPr="00E36162">
          <w:rPr>
            <w:webHidden/>
          </w:rPr>
          <w:fldChar w:fldCharType="separate"/>
        </w:r>
        <w:r w:rsidR="0024622F">
          <w:rPr>
            <w:noProof/>
            <w:webHidden/>
          </w:rPr>
          <w:t>34</w:t>
        </w:r>
        <w:r w:rsidRPr="00E36162">
          <w:rPr>
            <w:webHidden/>
          </w:rPr>
          <w:fldChar w:fldCharType="end"/>
        </w:r>
      </w:hyperlink>
    </w:p>
    <w:p w14:paraId="576AF0C9" w14:textId="28660ADB" w:rsidR="00D62427" w:rsidRPr="00E36162" w:rsidRDefault="00D62427">
      <w:pPr>
        <w:pStyle w:val="TableofFigures"/>
        <w:tabs>
          <w:tab w:val="right" w:leader="dot" w:pos="9628"/>
        </w:tabs>
        <w:rPr>
          <w:rFonts w:asciiTheme="minorHAnsi" w:eastAsiaTheme="minorEastAsia" w:hAnsiTheme="minorHAnsi" w:cstheme="minorBidi"/>
          <w:kern w:val="2"/>
          <w14:ligatures w14:val="standardContextual"/>
        </w:rPr>
      </w:pPr>
      <w:hyperlink w:anchor="_Toc175223346" w:history="1">
        <w:r w:rsidRPr="00E36162">
          <w:rPr>
            <w:rStyle w:val="Hyperlink"/>
          </w:rPr>
          <w:t xml:space="preserve">Слика 7.3.2. </w:t>
        </w:r>
        <w:r w:rsidRPr="00E36162">
          <w:rPr>
            <w:rStyle w:val="Hyperlink"/>
            <w:i/>
            <w:iCs/>
          </w:rPr>
          <w:t xml:space="preserve">Log-Loss </w:t>
        </w:r>
        <w:r w:rsidRPr="00E36162">
          <w:rPr>
            <w:rStyle w:val="Hyperlink"/>
          </w:rPr>
          <w:t xml:space="preserve">фунција </w:t>
        </w:r>
        <w:r w:rsidRPr="00E36162">
          <w:rPr>
            <w:rStyle w:val="Hyperlink"/>
            <w:i/>
            <w:iCs/>
          </w:rPr>
          <w:t>LSTM</w:t>
        </w:r>
        <w:r w:rsidRPr="00E36162">
          <w:rPr>
            <w:webHidden/>
          </w:rPr>
          <w:tab/>
        </w:r>
        <w:r w:rsidRPr="00E36162">
          <w:rPr>
            <w:webHidden/>
          </w:rPr>
          <w:fldChar w:fldCharType="begin"/>
        </w:r>
        <w:r w:rsidRPr="00E36162">
          <w:rPr>
            <w:webHidden/>
          </w:rPr>
          <w:instrText xml:space="preserve"> PAGEREF _Toc175223346 \h </w:instrText>
        </w:r>
        <w:r w:rsidRPr="00E36162">
          <w:rPr>
            <w:webHidden/>
          </w:rPr>
        </w:r>
        <w:r w:rsidRPr="00E36162">
          <w:rPr>
            <w:webHidden/>
          </w:rPr>
          <w:fldChar w:fldCharType="separate"/>
        </w:r>
        <w:r w:rsidR="0024622F">
          <w:rPr>
            <w:noProof/>
            <w:webHidden/>
          </w:rPr>
          <w:t>34</w:t>
        </w:r>
        <w:r w:rsidRPr="00E36162">
          <w:rPr>
            <w:webHidden/>
          </w:rPr>
          <w:fldChar w:fldCharType="end"/>
        </w:r>
      </w:hyperlink>
    </w:p>
    <w:p w14:paraId="3CA43200" w14:textId="403FB128" w:rsidR="00D62427" w:rsidRPr="00E36162" w:rsidRDefault="00D62427">
      <w:pPr>
        <w:pStyle w:val="TableofFigures"/>
        <w:tabs>
          <w:tab w:val="right" w:leader="dot" w:pos="9628"/>
        </w:tabs>
        <w:rPr>
          <w:rFonts w:asciiTheme="minorHAnsi" w:eastAsiaTheme="minorEastAsia" w:hAnsiTheme="minorHAnsi" w:cstheme="minorBidi"/>
          <w:kern w:val="2"/>
          <w14:ligatures w14:val="standardContextual"/>
        </w:rPr>
      </w:pPr>
      <w:hyperlink w:anchor="_Toc175223347" w:history="1">
        <w:r w:rsidRPr="00E36162">
          <w:rPr>
            <w:rStyle w:val="Hyperlink"/>
          </w:rPr>
          <w:t xml:space="preserve">Слика 7.3.3. Матрица конфузије </w:t>
        </w:r>
        <w:r w:rsidRPr="00E36162">
          <w:rPr>
            <w:rStyle w:val="Hyperlink"/>
            <w:i/>
            <w:iCs/>
          </w:rPr>
          <w:t>BiLSM</w:t>
        </w:r>
        <w:r w:rsidRPr="00E36162">
          <w:rPr>
            <w:webHidden/>
          </w:rPr>
          <w:tab/>
        </w:r>
        <w:r w:rsidRPr="00E36162">
          <w:rPr>
            <w:webHidden/>
          </w:rPr>
          <w:fldChar w:fldCharType="begin"/>
        </w:r>
        <w:r w:rsidRPr="00E36162">
          <w:rPr>
            <w:webHidden/>
          </w:rPr>
          <w:instrText xml:space="preserve"> PAGEREF _Toc175223347 \h </w:instrText>
        </w:r>
        <w:r w:rsidRPr="00E36162">
          <w:rPr>
            <w:webHidden/>
          </w:rPr>
        </w:r>
        <w:r w:rsidRPr="00E36162">
          <w:rPr>
            <w:webHidden/>
          </w:rPr>
          <w:fldChar w:fldCharType="separate"/>
        </w:r>
        <w:r w:rsidR="0024622F">
          <w:rPr>
            <w:noProof/>
            <w:webHidden/>
          </w:rPr>
          <w:t>35</w:t>
        </w:r>
        <w:r w:rsidRPr="00E36162">
          <w:rPr>
            <w:webHidden/>
          </w:rPr>
          <w:fldChar w:fldCharType="end"/>
        </w:r>
      </w:hyperlink>
    </w:p>
    <w:p w14:paraId="021F01D2" w14:textId="43C97E26" w:rsidR="00D62427" w:rsidRPr="00E36162" w:rsidRDefault="00D62427">
      <w:pPr>
        <w:pStyle w:val="TableofFigures"/>
        <w:tabs>
          <w:tab w:val="right" w:leader="dot" w:pos="9628"/>
        </w:tabs>
        <w:rPr>
          <w:rFonts w:asciiTheme="minorHAnsi" w:eastAsiaTheme="minorEastAsia" w:hAnsiTheme="minorHAnsi" w:cstheme="minorBidi"/>
          <w:kern w:val="2"/>
          <w14:ligatures w14:val="standardContextual"/>
        </w:rPr>
      </w:pPr>
      <w:hyperlink w:anchor="_Toc175223348" w:history="1">
        <w:r w:rsidRPr="00E36162">
          <w:rPr>
            <w:rStyle w:val="Hyperlink"/>
          </w:rPr>
          <w:t xml:space="preserve">Слика 7.3.4. </w:t>
        </w:r>
        <w:r w:rsidRPr="00E36162">
          <w:rPr>
            <w:rStyle w:val="Hyperlink"/>
            <w:i/>
            <w:iCs/>
          </w:rPr>
          <w:t xml:space="preserve">Log-Loss </w:t>
        </w:r>
        <w:r w:rsidRPr="00E36162">
          <w:rPr>
            <w:rStyle w:val="Hyperlink"/>
          </w:rPr>
          <w:t xml:space="preserve">функција </w:t>
        </w:r>
        <w:r w:rsidRPr="00E36162">
          <w:rPr>
            <w:rStyle w:val="Hyperlink"/>
            <w:i/>
            <w:iCs/>
          </w:rPr>
          <w:t>BiLSTM</w:t>
        </w:r>
        <w:r w:rsidRPr="00E36162">
          <w:rPr>
            <w:webHidden/>
          </w:rPr>
          <w:tab/>
        </w:r>
        <w:r w:rsidRPr="00E36162">
          <w:rPr>
            <w:webHidden/>
          </w:rPr>
          <w:fldChar w:fldCharType="begin"/>
        </w:r>
        <w:r w:rsidRPr="00E36162">
          <w:rPr>
            <w:webHidden/>
          </w:rPr>
          <w:instrText xml:space="preserve"> PAGEREF _Toc175223348 \h </w:instrText>
        </w:r>
        <w:r w:rsidRPr="00E36162">
          <w:rPr>
            <w:webHidden/>
          </w:rPr>
        </w:r>
        <w:r w:rsidRPr="00E36162">
          <w:rPr>
            <w:webHidden/>
          </w:rPr>
          <w:fldChar w:fldCharType="separate"/>
        </w:r>
        <w:r w:rsidR="0024622F">
          <w:rPr>
            <w:noProof/>
            <w:webHidden/>
          </w:rPr>
          <w:t>36</w:t>
        </w:r>
        <w:r w:rsidRPr="00E36162">
          <w:rPr>
            <w:webHidden/>
          </w:rPr>
          <w:fldChar w:fldCharType="end"/>
        </w:r>
      </w:hyperlink>
    </w:p>
    <w:p w14:paraId="7A958444" w14:textId="2F7BB014" w:rsidR="00D62427" w:rsidRPr="00E36162" w:rsidRDefault="00D62427">
      <w:pPr>
        <w:pStyle w:val="TableofFigures"/>
        <w:tabs>
          <w:tab w:val="right" w:leader="dot" w:pos="9628"/>
        </w:tabs>
        <w:rPr>
          <w:rFonts w:asciiTheme="minorHAnsi" w:eastAsiaTheme="minorEastAsia" w:hAnsiTheme="minorHAnsi" w:cstheme="minorBidi"/>
          <w:kern w:val="2"/>
          <w14:ligatures w14:val="standardContextual"/>
        </w:rPr>
      </w:pPr>
      <w:hyperlink w:anchor="_Toc175223349" w:history="1">
        <w:r w:rsidRPr="00E36162">
          <w:rPr>
            <w:rStyle w:val="Hyperlink"/>
          </w:rPr>
          <w:t xml:space="preserve">Слика 7.3.5. Матрица конфузије </w:t>
        </w:r>
        <w:r w:rsidRPr="00E36162">
          <w:rPr>
            <w:rStyle w:val="Hyperlink"/>
            <w:i/>
            <w:iCs/>
          </w:rPr>
          <w:t xml:space="preserve">CNN </w:t>
        </w:r>
        <w:r w:rsidRPr="00E36162">
          <w:rPr>
            <w:rStyle w:val="Hyperlink"/>
          </w:rPr>
          <w:t>мреже</w:t>
        </w:r>
        <w:r w:rsidRPr="00E36162">
          <w:rPr>
            <w:webHidden/>
          </w:rPr>
          <w:tab/>
        </w:r>
        <w:r w:rsidRPr="00E36162">
          <w:rPr>
            <w:webHidden/>
          </w:rPr>
          <w:fldChar w:fldCharType="begin"/>
        </w:r>
        <w:r w:rsidRPr="00E36162">
          <w:rPr>
            <w:webHidden/>
          </w:rPr>
          <w:instrText xml:space="preserve"> PAGEREF _Toc175223349 \h </w:instrText>
        </w:r>
        <w:r w:rsidRPr="00E36162">
          <w:rPr>
            <w:webHidden/>
          </w:rPr>
        </w:r>
        <w:r w:rsidRPr="00E36162">
          <w:rPr>
            <w:webHidden/>
          </w:rPr>
          <w:fldChar w:fldCharType="separate"/>
        </w:r>
        <w:r w:rsidR="0024622F">
          <w:rPr>
            <w:noProof/>
            <w:webHidden/>
          </w:rPr>
          <w:t>36</w:t>
        </w:r>
        <w:r w:rsidRPr="00E36162">
          <w:rPr>
            <w:webHidden/>
          </w:rPr>
          <w:fldChar w:fldCharType="end"/>
        </w:r>
      </w:hyperlink>
    </w:p>
    <w:p w14:paraId="550020A3" w14:textId="32806935" w:rsidR="00D62427" w:rsidRPr="00E36162" w:rsidRDefault="00D62427">
      <w:pPr>
        <w:pStyle w:val="TableofFigures"/>
        <w:tabs>
          <w:tab w:val="right" w:leader="dot" w:pos="9628"/>
        </w:tabs>
        <w:rPr>
          <w:rFonts w:asciiTheme="minorHAnsi" w:eastAsiaTheme="minorEastAsia" w:hAnsiTheme="minorHAnsi" w:cstheme="minorBidi"/>
          <w:kern w:val="2"/>
          <w14:ligatures w14:val="standardContextual"/>
        </w:rPr>
      </w:pPr>
      <w:hyperlink w:anchor="_Toc175223350" w:history="1">
        <w:r w:rsidRPr="00E36162">
          <w:rPr>
            <w:rStyle w:val="Hyperlink"/>
          </w:rPr>
          <w:t xml:space="preserve">Слика 7.3.3. Матрица конфузије </w:t>
        </w:r>
        <w:r w:rsidRPr="00E36162">
          <w:rPr>
            <w:rStyle w:val="Hyperlink"/>
            <w:i/>
            <w:iCs/>
          </w:rPr>
          <w:t>BiLSM</w:t>
        </w:r>
        <w:r w:rsidRPr="00E36162">
          <w:rPr>
            <w:webHidden/>
          </w:rPr>
          <w:tab/>
        </w:r>
        <w:r w:rsidRPr="00E36162">
          <w:rPr>
            <w:webHidden/>
          </w:rPr>
          <w:fldChar w:fldCharType="begin"/>
        </w:r>
        <w:r w:rsidRPr="00E36162">
          <w:rPr>
            <w:webHidden/>
          </w:rPr>
          <w:instrText xml:space="preserve"> PAGEREF _Toc175223350 \h </w:instrText>
        </w:r>
        <w:r w:rsidRPr="00E36162">
          <w:rPr>
            <w:webHidden/>
          </w:rPr>
        </w:r>
        <w:r w:rsidRPr="00E36162">
          <w:rPr>
            <w:webHidden/>
          </w:rPr>
          <w:fldChar w:fldCharType="separate"/>
        </w:r>
        <w:r w:rsidR="0024622F">
          <w:rPr>
            <w:noProof/>
            <w:webHidden/>
          </w:rPr>
          <w:t>37</w:t>
        </w:r>
        <w:r w:rsidRPr="00E36162">
          <w:rPr>
            <w:webHidden/>
          </w:rPr>
          <w:fldChar w:fldCharType="end"/>
        </w:r>
      </w:hyperlink>
    </w:p>
    <w:p w14:paraId="00F0E868" w14:textId="50A4F695" w:rsidR="00D62427" w:rsidRPr="00E36162" w:rsidRDefault="00D62427">
      <w:pPr>
        <w:pStyle w:val="TableofFigures"/>
        <w:tabs>
          <w:tab w:val="right" w:leader="dot" w:pos="9628"/>
        </w:tabs>
        <w:rPr>
          <w:rFonts w:asciiTheme="minorHAnsi" w:eastAsiaTheme="minorEastAsia" w:hAnsiTheme="minorHAnsi" w:cstheme="minorBidi"/>
          <w:kern w:val="2"/>
          <w14:ligatures w14:val="standardContextual"/>
        </w:rPr>
      </w:pPr>
      <w:hyperlink w:anchor="_Toc175223351" w:history="1">
        <w:r w:rsidRPr="00E36162">
          <w:rPr>
            <w:rStyle w:val="Hyperlink"/>
          </w:rPr>
          <w:t xml:space="preserve">Слика 7.3.6. </w:t>
        </w:r>
        <w:r w:rsidRPr="00E36162">
          <w:rPr>
            <w:rStyle w:val="Hyperlink"/>
            <w:i/>
            <w:iCs/>
          </w:rPr>
          <w:t xml:space="preserve">LogLoss </w:t>
        </w:r>
        <w:r w:rsidRPr="00E36162">
          <w:rPr>
            <w:rStyle w:val="Hyperlink"/>
          </w:rPr>
          <w:t xml:space="preserve">фунција </w:t>
        </w:r>
        <w:r w:rsidRPr="00E36162">
          <w:rPr>
            <w:rStyle w:val="Hyperlink"/>
            <w:i/>
            <w:iCs/>
          </w:rPr>
          <w:t>CNN</w:t>
        </w:r>
        <w:r w:rsidRPr="00E36162">
          <w:rPr>
            <w:webHidden/>
          </w:rPr>
          <w:tab/>
        </w:r>
        <w:r w:rsidRPr="00E36162">
          <w:rPr>
            <w:webHidden/>
          </w:rPr>
          <w:fldChar w:fldCharType="begin"/>
        </w:r>
        <w:r w:rsidRPr="00E36162">
          <w:rPr>
            <w:webHidden/>
          </w:rPr>
          <w:instrText xml:space="preserve"> PAGEREF _Toc175223351 \h </w:instrText>
        </w:r>
        <w:r w:rsidRPr="00E36162">
          <w:rPr>
            <w:webHidden/>
          </w:rPr>
        </w:r>
        <w:r w:rsidRPr="00E36162">
          <w:rPr>
            <w:webHidden/>
          </w:rPr>
          <w:fldChar w:fldCharType="separate"/>
        </w:r>
        <w:r w:rsidR="0024622F">
          <w:rPr>
            <w:noProof/>
            <w:webHidden/>
          </w:rPr>
          <w:t>37</w:t>
        </w:r>
        <w:r w:rsidRPr="00E36162">
          <w:rPr>
            <w:webHidden/>
          </w:rPr>
          <w:fldChar w:fldCharType="end"/>
        </w:r>
      </w:hyperlink>
    </w:p>
    <w:p w14:paraId="4B7D4760" w14:textId="3510936E" w:rsidR="002F29E2" w:rsidRPr="00E36162" w:rsidRDefault="00011DC1" w:rsidP="00011DC1">
      <w:pPr>
        <w:pStyle w:val="Osnovnitekst"/>
        <w:rPr>
          <w:lang w:val="sr-Latn-RS"/>
        </w:rPr>
      </w:pPr>
      <w:r w:rsidRPr="00E36162">
        <w:rPr>
          <w:lang w:val="sr-Latn-RS"/>
        </w:rPr>
        <w:fldChar w:fldCharType="end"/>
      </w:r>
    </w:p>
    <w:p w14:paraId="20280BD6" w14:textId="08E85E6B" w:rsidR="00A65719" w:rsidRPr="00E36162" w:rsidRDefault="00D62427" w:rsidP="00A65719">
      <w:pPr>
        <w:pStyle w:val="SadrajLiteratura"/>
        <w:rPr>
          <w:lang w:val="sr-Latn-RS"/>
        </w:rPr>
      </w:pPr>
      <w:r w:rsidRPr="00E36162">
        <w:rPr>
          <w:lang w:val="sr-Latn-RS"/>
        </w:rPr>
        <w:lastRenderedPageBreak/>
        <w:t>Spisak tabela</w:t>
      </w:r>
    </w:p>
    <w:p w14:paraId="5A746A7B" w14:textId="572076DE" w:rsidR="00D62427" w:rsidRPr="00E36162" w:rsidRDefault="00011DC1">
      <w:pPr>
        <w:pStyle w:val="TableofFigures"/>
        <w:tabs>
          <w:tab w:val="right" w:leader="dot" w:pos="9628"/>
        </w:tabs>
        <w:rPr>
          <w:rFonts w:asciiTheme="minorHAnsi" w:eastAsiaTheme="minorEastAsia" w:hAnsiTheme="minorHAnsi" w:cstheme="minorBidi"/>
          <w:kern w:val="2"/>
          <w14:ligatures w14:val="standardContextual"/>
        </w:rPr>
      </w:pPr>
      <w:r w:rsidRPr="00E36162">
        <w:fldChar w:fldCharType="begin"/>
      </w:r>
      <w:r w:rsidRPr="00E36162">
        <w:instrText xml:space="preserve"> TOC \h \z \t "Oznaka tabele" \c </w:instrText>
      </w:r>
      <w:r w:rsidRPr="00E36162">
        <w:fldChar w:fldCharType="separate"/>
      </w:r>
      <w:hyperlink w:anchor="_Toc175223359" w:history="1">
        <w:r w:rsidR="00D62427" w:rsidRPr="00E36162">
          <w:rPr>
            <w:rStyle w:val="Hyperlink"/>
          </w:rPr>
          <w:t>Tabela 3.1.1. Raspodela broja radova po katedrama</w:t>
        </w:r>
        <w:r w:rsidR="00D62427" w:rsidRPr="00E36162">
          <w:rPr>
            <w:webHidden/>
          </w:rPr>
          <w:tab/>
        </w:r>
        <w:r w:rsidR="00D62427" w:rsidRPr="00E36162">
          <w:rPr>
            <w:webHidden/>
          </w:rPr>
          <w:fldChar w:fldCharType="begin"/>
        </w:r>
        <w:r w:rsidR="00D62427" w:rsidRPr="00E36162">
          <w:rPr>
            <w:webHidden/>
          </w:rPr>
          <w:instrText xml:space="preserve"> PAGEREF _Toc175223359 \h </w:instrText>
        </w:r>
        <w:r w:rsidR="00D62427" w:rsidRPr="00E36162">
          <w:rPr>
            <w:webHidden/>
          </w:rPr>
        </w:r>
        <w:r w:rsidR="00D62427" w:rsidRPr="00E36162">
          <w:rPr>
            <w:webHidden/>
          </w:rPr>
          <w:fldChar w:fldCharType="separate"/>
        </w:r>
        <w:r w:rsidR="0024622F">
          <w:rPr>
            <w:noProof/>
            <w:webHidden/>
          </w:rPr>
          <w:t>6</w:t>
        </w:r>
        <w:r w:rsidR="00D62427" w:rsidRPr="00E36162">
          <w:rPr>
            <w:webHidden/>
          </w:rPr>
          <w:fldChar w:fldCharType="end"/>
        </w:r>
      </w:hyperlink>
    </w:p>
    <w:p w14:paraId="3F25D78F" w14:textId="3F47DE0E" w:rsidR="00D62427" w:rsidRPr="00E36162" w:rsidRDefault="00D62427">
      <w:pPr>
        <w:pStyle w:val="TableofFigures"/>
        <w:tabs>
          <w:tab w:val="right" w:leader="dot" w:pos="9628"/>
        </w:tabs>
        <w:rPr>
          <w:rFonts w:asciiTheme="minorHAnsi" w:eastAsiaTheme="minorEastAsia" w:hAnsiTheme="minorHAnsi" w:cstheme="minorBidi"/>
          <w:kern w:val="2"/>
          <w14:ligatures w14:val="standardContextual"/>
        </w:rPr>
      </w:pPr>
      <w:hyperlink w:anchor="_Toc175223360" w:history="1">
        <w:r w:rsidRPr="00E36162">
          <w:rPr>
            <w:rStyle w:val="Hyperlink"/>
          </w:rPr>
          <w:t>Tabela 4.1.1. Prikaz autora sa najviše radova celovito brojanje</w:t>
        </w:r>
        <w:r w:rsidRPr="00E36162">
          <w:rPr>
            <w:webHidden/>
          </w:rPr>
          <w:tab/>
        </w:r>
        <w:r w:rsidRPr="00E36162">
          <w:rPr>
            <w:webHidden/>
          </w:rPr>
          <w:fldChar w:fldCharType="begin"/>
        </w:r>
        <w:r w:rsidRPr="00E36162">
          <w:rPr>
            <w:webHidden/>
          </w:rPr>
          <w:instrText xml:space="preserve"> PAGEREF _Toc175223360 \h </w:instrText>
        </w:r>
        <w:r w:rsidRPr="00E36162">
          <w:rPr>
            <w:webHidden/>
          </w:rPr>
        </w:r>
        <w:r w:rsidRPr="00E36162">
          <w:rPr>
            <w:webHidden/>
          </w:rPr>
          <w:fldChar w:fldCharType="separate"/>
        </w:r>
        <w:r w:rsidR="0024622F">
          <w:rPr>
            <w:noProof/>
            <w:webHidden/>
          </w:rPr>
          <w:t>7</w:t>
        </w:r>
        <w:r w:rsidRPr="00E36162">
          <w:rPr>
            <w:webHidden/>
          </w:rPr>
          <w:fldChar w:fldCharType="end"/>
        </w:r>
      </w:hyperlink>
    </w:p>
    <w:p w14:paraId="29CB71DA" w14:textId="05344C6C" w:rsidR="00D62427" w:rsidRPr="00E36162" w:rsidRDefault="00D62427">
      <w:pPr>
        <w:pStyle w:val="TableofFigures"/>
        <w:tabs>
          <w:tab w:val="right" w:leader="dot" w:pos="9628"/>
        </w:tabs>
        <w:rPr>
          <w:rFonts w:asciiTheme="minorHAnsi" w:eastAsiaTheme="minorEastAsia" w:hAnsiTheme="minorHAnsi" w:cstheme="minorBidi"/>
          <w:kern w:val="2"/>
          <w14:ligatures w14:val="standardContextual"/>
        </w:rPr>
      </w:pPr>
      <w:hyperlink w:anchor="_Toc175223361" w:history="1">
        <w:r w:rsidRPr="00E36162">
          <w:rPr>
            <w:rStyle w:val="Hyperlink"/>
          </w:rPr>
          <w:t>Tabela 4.1.2. Prikaz autora sa najviše radova frakcijalno brojanje</w:t>
        </w:r>
        <w:r w:rsidRPr="00E36162">
          <w:rPr>
            <w:webHidden/>
          </w:rPr>
          <w:tab/>
        </w:r>
        <w:r w:rsidRPr="00E36162">
          <w:rPr>
            <w:webHidden/>
          </w:rPr>
          <w:fldChar w:fldCharType="begin"/>
        </w:r>
        <w:r w:rsidRPr="00E36162">
          <w:rPr>
            <w:webHidden/>
          </w:rPr>
          <w:instrText xml:space="preserve"> PAGEREF _Toc175223361 \h </w:instrText>
        </w:r>
        <w:r w:rsidRPr="00E36162">
          <w:rPr>
            <w:webHidden/>
          </w:rPr>
        </w:r>
        <w:r w:rsidRPr="00E36162">
          <w:rPr>
            <w:webHidden/>
          </w:rPr>
          <w:fldChar w:fldCharType="separate"/>
        </w:r>
        <w:r w:rsidR="0024622F">
          <w:rPr>
            <w:noProof/>
            <w:webHidden/>
          </w:rPr>
          <w:t>8</w:t>
        </w:r>
        <w:r w:rsidRPr="00E36162">
          <w:rPr>
            <w:webHidden/>
          </w:rPr>
          <w:fldChar w:fldCharType="end"/>
        </w:r>
      </w:hyperlink>
    </w:p>
    <w:p w14:paraId="7CDB770F" w14:textId="26F0202D" w:rsidR="00D62427" w:rsidRPr="00E36162" w:rsidRDefault="00D62427">
      <w:pPr>
        <w:pStyle w:val="TableofFigures"/>
        <w:tabs>
          <w:tab w:val="right" w:leader="dot" w:pos="9628"/>
        </w:tabs>
        <w:rPr>
          <w:rFonts w:asciiTheme="minorHAnsi" w:eastAsiaTheme="minorEastAsia" w:hAnsiTheme="minorHAnsi" w:cstheme="minorBidi"/>
          <w:kern w:val="2"/>
          <w14:ligatures w14:val="standardContextual"/>
        </w:rPr>
      </w:pPr>
      <w:hyperlink w:anchor="_Toc175223362" w:history="1">
        <w:r w:rsidRPr="00E36162">
          <w:rPr>
            <w:rStyle w:val="Hyperlink"/>
          </w:rPr>
          <w:t>Tabela 4.2.2. Prikaz autora sa najviše koautora u proseku na svojim radovima</w:t>
        </w:r>
        <w:r w:rsidRPr="00E36162">
          <w:rPr>
            <w:webHidden/>
          </w:rPr>
          <w:tab/>
        </w:r>
        <w:r w:rsidRPr="00E36162">
          <w:rPr>
            <w:webHidden/>
          </w:rPr>
          <w:fldChar w:fldCharType="begin"/>
        </w:r>
        <w:r w:rsidRPr="00E36162">
          <w:rPr>
            <w:webHidden/>
          </w:rPr>
          <w:instrText xml:space="preserve"> PAGEREF _Toc175223362 \h </w:instrText>
        </w:r>
        <w:r w:rsidRPr="00E36162">
          <w:rPr>
            <w:webHidden/>
          </w:rPr>
        </w:r>
        <w:r w:rsidRPr="00E36162">
          <w:rPr>
            <w:webHidden/>
          </w:rPr>
          <w:fldChar w:fldCharType="separate"/>
        </w:r>
        <w:r w:rsidR="0024622F">
          <w:rPr>
            <w:noProof/>
            <w:webHidden/>
          </w:rPr>
          <w:t>8</w:t>
        </w:r>
        <w:r w:rsidRPr="00E36162">
          <w:rPr>
            <w:webHidden/>
          </w:rPr>
          <w:fldChar w:fldCharType="end"/>
        </w:r>
      </w:hyperlink>
    </w:p>
    <w:p w14:paraId="0A736381" w14:textId="1067A397" w:rsidR="00D62427" w:rsidRPr="00E36162" w:rsidRDefault="00D62427">
      <w:pPr>
        <w:pStyle w:val="TableofFigures"/>
        <w:tabs>
          <w:tab w:val="right" w:leader="dot" w:pos="9628"/>
        </w:tabs>
        <w:rPr>
          <w:rFonts w:asciiTheme="minorHAnsi" w:eastAsiaTheme="minorEastAsia" w:hAnsiTheme="minorHAnsi" w:cstheme="minorBidi"/>
          <w:kern w:val="2"/>
          <w14:ligatures w14:val="standardContextual"/>
        </w:rPr>
      </w:pPr>
      <w:hyperlink w:anchor="_Toc175223363" w:history="1">
        <w:r w:rsidRPr="00E36162">
          <w:rPr>
            <w:rStyle w:val="Hyperlink"/>
          </w:rPr>
          <w:t>Tabela 4.3.1. Prikaz autora za koje postoji razlika između izračunatog i dobijenog H-indeksa</w:t>
        </w:r>
        <w:r w:rsidRPr="00E36162">
          <w:rPr>
            <w:webHidden/>
          </w:rPr>
          <w:tab/>
        </w:r>
        <w:r w:rsidRPr="00E36162">
          <w:rPr>
            <w:webHidden/>
          </w:rPr>
          <w:fldChar w:fldCharType="begin"/>
        </w:r>
        <w:r w:rsidRPr="00E36162">
          <w:rPr>
            <w:webHidden/>
          </w:rPr>
          <w:instrText xml:space="preserve"> PAGEREF _Toc175223363 \h </w:instrText>
        </w:r>
        <w:r w:rsidRPr="00E36162">
          <w:rPr>
            <w:webHidden/>
          </w:rPr>
        </w:r>
        <w:r w:rsidRPr="00E36162">
          <w:rPr>
            <w:webHidden/>
          </w:rPr>
          <w:fldChar w:fldCharType="separate"/>
        </w:r>
        <w:r w:rsidR="0024622F">
          <w:rPr>
            <w:noProof/>
            <w:webHidden/>
          </w:rPr>
          <w:t>9</w:t>
        </w:r>
        <w:r w:rsidRPr="00E36162">
          <w:rPr>
            <w:webHidden/>
          </w:rPr>
          <w:fldChar w:fldCharType="end"/>
        </w:r>
      </w:hyperlink>
    </w:p>
    <w:p w14:paraId="07BCF275" w14:textId="3AA0C513" w:rsidR="00D62427" w:rsidRPr="00E36162" w:rsidRDefault="00D62427">
      <w:pPr>
        <w:pStyle w:val="TableofFigures"/>
        <w:tabs>
          <w:tab w:val="right" w:leader="dot" w:pos="9628"/>
        </w:tabs>
        <w:rPr>
          <w:rFonts w:asciiTheme="minorHAnsi" w:eastAsiaTheme="minorEastAsia" w:hAnsiTheme="minorHAnsi" w:cstheme="minorBidi"/>
          <w:kern w:val="2"/>
          <w14:ligatures w14:val="standardContextual"/>
        </w:rPr>
      </w:pPr>
      <w:hyperlink w:anchor="_Toc175223364" w:history="1">
        <w:r w:rsidRPr="00E36162">
          <w:rPr>
            <w:rStyle w:val="Hyperlink"/>
          </w:rPr>
          <w:t>Tabela 4.4.1.  Produktivnost katedri</w:t>
        </w:r>
        <w:r w:rsidRPr="00E36162">
          <w:rPr>
            <w:webHidden/>
          </w:rPr>
          <w:tab/>
        </w:r>
        <w:r w:rsidRPr="00E36162">
          <w:rPr>
            <w:webHidden/>
          </w:rPr>
          <w:fldChar w:fldCharType="begin"/>
        </w:r>
        <w:r w:rsidRPr="00E36162">
          <w:rPr>
            <w:webHidden/>
          </w:rPr>
          <w:instrText xml:space="preserve"> PAGEREF _Toc175223364 \h </w:instrText>
        </w:r>
        <w:r w:rsidRPr="00E36162">
          <w:rPr>
            <w:webHidden/>
          </w:rPr>
        </w:r>
        <w:r w:rsidRPr="00E36162">
          <w:rPr>
            <w:webHidden/>
          </w:rPr>
          <w:fldChar w:fldCharType="separate"/>
        </w:r>
        <w:r w:rsidR="0024622F">
          <w:rPr>
            <w:noProof/>
            <w:webHidden/>
          </w:rPr>
          <w:t>10</w:t>
        </w:r>
        <w:r w:rsidRPr="00E36162">
          <w:rPr>
            <w:webHidden/>
          </w:rPr>
          <w:fldChar w:fldCharType="end"/>
        </w:r>
      </w:hyperlink>
    </w:p>
    <w:p w14:paraId="76AE1485" w14:textId="75514B98" w:rsidR="00D62427" w:rsidRPr="00E36162" w:rsidRDefault="00D62427">
      <w:pPr>
        <w:pStyle w:val="TableofFigures"/>
        <w:tabs>
          <w:tab w:val="right" w:leader="dot" w:pos="9628"/>
        </w:tabs>
        <w:rPr>
          <w:rFonts w:asciiTheme="minorHAnsi" w:eastAsiaTheme="minorEastAsia" w:hAnsiTheme="minorHAnsi" w:cstheme="minorBidi"/>
          <w:kern w:val="2"/>
          <w14:ligatures w14:val="standardContextual"/>
        </w:rPr>
      </w:pPr>
      <w:hyperlink w:anchor="_Toc175223365" w:history="1">
        <w:r w:rsidRPr="00E36162">
          <w:rPr>
            <w:rStyle w:val="Hyperlink"/>
          </w:rPr>
          <w:t>Tabela 4.4.2.  Najproduktivnije godine po katedri</w:t>
        </w:r>
        <w:r w:rsidRPr="00E36162">
          <w:rPr>
            <w:webHidden/>
          </w:rPr>
          <w:tab/>
        </w:r>
        <w:r w:rsidRPr="00E36162">
          <w:rPr>
            <w:webHidden/>
          </w:rPr>
          <w:fldChar w:fldCharType="begin"/>
        </w:r>
        <w:r w:rsidRPr="00E36162">
          <w:rPr>
            <w:webHidden/>
          </w:rPr>
          <w:instrText xml:space="preserve"> PAGEREF _Toc175223365 \h </w:instrText>
        </w:r>
        <w:r w:rsidRPr="00E36162">
          <w:rPr>
            <w:webHidden/>
          </w:rPr>
        </w:r>
        <w:r w:rsidRPr="00E36162">
          <w:rPr>
            <w:webHidden/>
          </w:rPr>
          <w:fldChar w:fldCharType="separate"/>
        </w:r>
        <w:r w:rsidR="0024622F">
          <w:rPr>
            <w:noProof/>
            <w:webHidden/>
          </w:rPr>
          <w:t>11</w:t>
        </w:r>
        <w:r w:rsidRPr="00E36162">
          <w:rPr>
            <w:webHidden/>
          </w:rPr>
          <w:fldChar w:fldCharType="end"/>
        </w:r>
      </w:hyperlink>
    </w:p>
    <w:p w14:paraId="0F561DFE" w14:textId="5BA87CB0" w:rsidR="00D62427" w:rsidRPr="00E36162" w:rsidRDefault="00D62427">
      <w:pPr>
        <w:pStyle w:val="TableofFigures"/>
        <w:tabs>
          <w:tab w:val="right" w:leader="dot" w:pos="9628"/>
        </w:tabs>
        <w:rPr>
          <w:rFonts w:asciiTheme="minorHAnsi" w:eastAsiaTheme="minorEastAsia" w:hAnsiTheme="minorHAnsi" w:cstheme="minorBidi"/>
          <w:kern w:val="2"/>
          <w14:ligatures w14:val="standardContextual"/>
        </w:rPr>
      </w:pPr>
      <w:hyperlink w:anchor="_Toc175223366" w:history="1">
        <w:r w:rsidRPr="00E36162">
          <w:rPr>
            <w:rStyle w:val="Hyperlink"/>
          </w:rPr>
          <w:t>Tabela 4.5.1.  Časopisi sa najviše objavljenih radova</w:t>
        </w:r>
        <w:r w:rsidRPr="00E36162">
          <w:rPr>
            <w:webHidden/>
          </w:rPr>
          <w:tab/>
        </w:r>
        <w:r w:rsidRPr="00E36162">
          <w:rPr>
            <w:webHidden/>
          </w:rPr>
          <w:fldChar w:fldCharType="begin"/>
        </w:r>
        <w:r w:rsidRPr="00E36162">
          <w:rPr>
            <w:webHidden/>
          </w:rPr>
          <w:instrText xml:space="preserve"> PAGEREF _Toc175223366 \h </w:instrText>
        </w:r>
        <w:r w:rsidRPr="00E36162">
          <w:rPr>
            <w:webHidden/>
          </w:rPr>
        </w:r>
        <w:r w:rsidRPr="00E36162">
          <w:rPr>
            <w:webHidden/>
          </w:rPr>
          <w:fldChar w:fldCharType="separate"/>
        </w:r>
        <w:r w:rsidR="0024622F">
          <w:rPr>
            <w:noProof/>
            <w:webHidden/>
          </w:rPr>
          <w:t>11</w:t>
        </w:r>
        <w:r w:rsidRPr="00E36162">
          <w:rPr>
            <w:webHidden/>
          </w:rPr>
          <w:fldChar w:fldCharType="end"/>
        </w:r>
      </w:hyperlink>
    </w:p>
    <w:p w14:paraId="75C94D7F" w14:textId="2CE8F01C" w:rsidR="00D62427" w:rsidRPr="00E36162" w:rsidRDefault="00D62427">
      <w:pPr>
        <w:pStyle w:val="TableofFigures"/>
        <w:tabs>
          <w:tab w:val="right" w:leader="dot" w:pos="9628"/>
        </w:tabs>
        <w:rPr>
          <w:rFonts w:asciiTheme="minorHAnsi" w:eastAsiaTheme="minorEastAsia" w:hAnsiTheme="minorHAnsi" w:cstheme="minorBidi"/>
          <w:kern w:val="2"/>
          <w14:ligatures w14:val="standardContextual"/>
        </w:rPr>
      </w:pPr>
      <w:hyperlink w:anchor="_Toc175223367" w:history="1">
        <w:r w:rsidRPr="00E36162">
          <w:rPr>
            <w:rStyle w:val="Hyperlink"/>
          </w:rPr>
          <w:t>Tabela 4.5.2.  Učestalost objavljivanja po katedrama</w:t>
        </w:r>
        <w:r w:rsidRPr="00E36162">
          <w:rPr>
            <w:webHidden/>
          </w:rPr>
          <w:tab/>
        </w:r>
        <w:r w:rsidRPr="00E36162">
          <w:rPr>
            <w:webHidden/>
          </w:rPr>
          <w:fldChar w:fldCharType="begin"/>
        </w:r>
        <w:r w:rsidRPr="00E36162">
          <w:rPr>
            <w:webHidden/>
          </w:rPr>
          <w:instrText xml:space="preserve"> PAGEREF _Toc175223367 \h </w:instrText>
        </w:r>
        <w:r w:rsidRPr="00E36162">
          <w:rPr>
            <w:webHidden/>
          </w:rPr>
        </w:r>
        <w:r w:rsidRPr="00E36162">
          <w:rPr>
            <w:webHidden/>
          </w:rPr>
          <w:fldChar w:fldCharType="separate"/>
        </w:r>
        <w:r w:rsidR="0024622F">
          <w:rPr>
            <w:noProof/>
            <w:webHidden/>
          </w:rPr>
          <w:t>12</w:t>
        </w:r>
        <w:r w:rsidRPr="00E36162">
          <w:rPr>
            <w:webHidden/>
          </w:rPr>
          <w:fldChar w:fldCharType="end"/>
        </w:r>
      </w:hyperlink>
    </w:p>
    <w:p w14:paraId="46AEF221" w14:textId="40805A47" w:rsidR="00D62427" w:rsidRPr="00E36162" w:rsidRDefault="00D62427">
      <w:pPr>
        <w:pStyle w:val="TableofFigures"/>
        <w:tabs>
          <w:tab w:val="right" w:leader="dot" w:pos="9628"/>
        </w:tabs>
        <w:rPr>
          <w:rFonts w:asciiTheme="minorHAnsi" w:eastAsiaTheme="minorEastAsia" w:hAnsiTheme="minorHAnsi" w:cstheme="minorBidi"/>
          <w:kern w:val="2"/>
          <w14:ligatures w14:val="standardContextual"/>
        </w:rPr>
      </w:pPr>
      <w:hyperlink w:anchor="_Toc175223368" w:history="1">
        <w:r w:rsidRPr="00E36162">
          <w:rPr>
            <w:rStyle w:val="Hyperlink"/>
          </w:rPr>
          <w:t>Tabela 4.6.1.  Broj koautora na radovima po katedrama</w:t>
        </w:r>
        <w:r w:rsidRPr="00E36162">
          <w:rPr>
            <w:webHidden/>
          </w:rPr>
          <w:tab/>
        </w:r>
        <w:r w:rsidRPr="00E36162">
          <w:rPr>
            <w:webHidden/>
          </w:rPr>
          <w:fldChar w:fldCharType="begin"/>
        </w:r>
        <w:r w:rsidRPr="00E36162">
          <w:rPr>
            <w:webHidden/>
          </w:rPr>
          <w:instrText xml:space="preserve"> PAGEREF _Toc175223368 \h </w:instrText>
        </w:r>
        <w:r w:rsidRPr="00E36162">
          <w:rPr>
            <w:webHidden/>
          </w:rPr>
        </w:r>
        <w:r w:rsidRPr="00E36162">
          <w:rPr>
            <w:webHidden/>
          </w:rPr>
          <w:fldChar w:fldCharType="separate"/>
        </w:r>
        <w:r w:rsidR="0024622F">
          <w:rPr>
            <w:noProof/>
            <w:webHidden/>
          </w:rPr>
          <w:t>13</w:t>
        </w:r>
        <w:r w:rsidRPr="00E36162">
          <w:rPr>
            <w:webHidden/>
          </w:rPr>
          <w:fldChar w:fldCharType="end"/>
        </w:r>
      </w:hyperlink>
    </w:p>
    <w:p w14:paraId="408BB288" w14:textId="796C0E70" w:rsidR="00D62427" w:rsidRPr="00E36162" w:rsidRDefault="00D62427">
      <w:pPr>
        <w:pStyle w:val="TableofFigures"/>
        <w:tabs>
          <w:tab w:val="right" w:leader="dot" w:pos="9628"/>
        </w:tabs>
        <w:rPr>
          <w:rFonts w:asciiTheme="minorHAnsi" w:eastAsiaTheme="minorEastAsia" w:hAnsiTheme="minorHAnsi" w:cstheme="minorBidi"/>
          <w:kern w:val="2"/>
          <w14:ligatures w14:val="standardContextual"/>
        </w:rPr>
      </w:pPr>
      <w:hyperlink w:anchor="_Toc175223369" w:history="1">
        <w:r w:rsidRPr="00E36162">
          <w:rPr>
            <w:rStyle w:val="Hyperlink"/>
          </w:rPr>
          <w:t>Tabela 5.4.1.  Koeficijenti klasterizacije</w:t>
        </w:r>
        <w:r w:rsidRPr="00E36162">
          <w:rPr>
            <w:webHidden/>
          </w:rPr>
          <w:tab/>
        </w:r>
        <w:r w:rsidRPr="00E36162">
          <w:rPr>
            <w:webHidden/>
          </w:rPr>
          <w:fldChar w:fldCharType="begin"/>
        </w:r>
        <w:r w:rsidRPr="00E36162">
          <w:rPr>
            <w:webHidden/>
          </w:rPr>
          <w:instrText xml:space="preserve"> PAGEREF _Toc175223369 \h </w:instrText>
        </w:r>
        <w:r w:rsidRPr="00E36162">
          <w:rPr>
            <w:webHidden/>
          </w:rPr>
        </w:r>
        <w:r w:rsidRPr="00E36162">
          <w:rPr>
            <w:webHidden/>
          </w:rPr>
          <w:fldChar w:fldCharType="separate"/>
        </w:r>
        <w:r w:rsidR="0024622F">
          <w:rPr>
            <w:noProof/>
            <w:webHidden/>
          </w:rPr>
          <w:t>15</w:t>
        </w:r>
        <w:r w:rsidRPr="00E36162">
          <w:rPr>
            <w:webHidden/>
          </w:rPr>
          <w:fldChar w:fldCharType="end"/>
        </w:r>
      </w:hyperlink>
    </w:p>
    <w:p w14:paraId="4A4CDD61" w14:textId="6ED22317" w:rsidR="00D62427" w:rsidRPr="00E36162" w:rsidRDefault="00D62427">
      <w:pPr>
        <w:pStyle w:val="TableofFigures"/>
        <w:tabs>
          <w:tab w:val="right" w:leader="dot" w:pos="9628"/>
        </w:tabs>
        <w:rPr>
          <w:rFonts w:asciiTheme="minorHAnsi" w:eastAsiaTheme="minorEastAsia" w:hAnsiTheme="minorHAnsi" w:cstheme="minorBidi"/>
          <w:kern w:val="2"/>
          <w14:ligatures w14:val="standardContextual"/>
        </w:rPr>
      </w:pPr>
      <w:hyperlink w:anchor="_Toc175223370" w:history="1">
        <w:r w:rsidRPr="00E36162">
          <w:rPr>
            <w:rStyle w:val="Hyperlink"/>
          </w:rPr>
          <w:t>Табела 7.2.1. Резултати класификације алгоритама машинског учења</w:t>
        </w:r>
        <w:r w:rsidRPr="00E36162">
          <w:rPr>
            <w:webHidden/>
          </w:rPr>
          <w:tab/>
        </w:r>
        <w:r w:rsidRPr="00E36162">
          <w:rPr>
            <w:webHidden/>
          </w:rPr>
          <w:fldChar w:fldCharType="begin"/>
        </w:r>
        <w:r w:rsidRPr="00E36162">
          <w:rPr>
            <w:webHidden/>
          </w:rPr>
          <w:instrText xml:space="preserve"> PAGEREF _Toc175223370 \h </w:instrText>
        </w:r>
        <w:r w:rsidRPr="00E36162">
          <w:rPr>
            <w:webHidden/>
          </w:rPr>
        </w:r>
        <w:r w:rsidRPr="00E36162">
          <w:rPr>
            <w:webHidden/>
          </w:rPr>
          <w:fldChar w:fldCharType="separate"/>
        </w:r>
        <w:r w:rsidR="0024622F">
          <w:rPr>
            <w:noProof/>
            <w:webHidden/>
          </w:rPr>
          <w:t>30</w:t>
        </w:r>
        <w:r w:rsidRPr="00E36162">
          <w:rPr>
            <w:webHidden/>
          </w:rPr>
          <w:fldChar w:fldCharType="end"/>
        </w:r>
      </w:hyperlink>
    </w:p>
    <w:p w14:paraId="01D5A124" w14:textId="228EDF49" w:rsidR="00D62427" w:rsidRPr="00E36162" w:rsidRDefault="00D62427">
      <w:pPr>
        <w:pStyle w:val="TableofFigures"/>
        <w:tabs>
          <w:tab w:val="right" w:leader="dot" w:pos="9628"/>
        </w:tabs>
        <w:rPr>
          <w:rFonts w:asciiTheme="minorHAnsi" w:eastAsiaTheme="minorEastAsia" w:hAnsiTheme="minorHAnsi" w:cstheme="minorBidi"/>
          <w:kern w:val="2"/>
          <w14:ligatures w14:val="standardContextual"/>
        </w:rPr>
      </w:pPr>
      <w:hyperlink w:anchor="_Toc175223371" w:history="1">
        <w:r w:rsidRPr="00E36162">
          <w:rPr>
            <w:rStyle w:val="Hyperlink"/>
          </w:rPr>
          <w:t>Табела 7.3.1. Резултати класификације неуронским мрежама</w:t>
        </w:r>
        <w:r w:rsidRPr="00E36162">
          <w:rPr>
            <w:webHidden/>
          </w:rPr>
          <w:tab/>
        </w:r>
        <w:r w:rsidRPr="00E36162">
          <w:rPr>
            <w:webHidden/>
          </w:rPr>
          <w:fldChar w:fldCharType="begin"/>
        </w:r>
        <w:r w:rsidRPr="00E36162">
          <w:rPr>
            <w:webHidden/>
          </w:rPr>
          <w:instrText xml:space="preserve"> PAGEREF _Toc175223371 \h </w:instrText>
        </w:r>
        <w:r w:rsidRPr="00E36162">
          <w:rPr>
            <w:webHidden/>
          </w:rPr>
        </w:r>
        <w:r w:rsidRPr="00E36162">
          <w:rPr>
            <w:webHidden/>
          </w:rPr>
          <w:fldChar w:fldCharType="separate"/>
        </w:r>
        <w:r w:rsidR="0024622F">
          <w:rPr>
            <w:noProof/>
            <w:webHidden/>
          </w:rPr>
          <w:t>33</w:t>
        </w:r>
        <w:r w:rsidRPr="00E36162">
          <w:rPr>
            <w:webHidden/>
          </w:rPr>
          <w:fldChar w:fldCharType="end"/>
        </w:r>
      </w:hyperlink>
    </w:p>
    <w:p w14:paraId="289E768C" w14:textId="7B939FD1" w:rsidR="00A65719" w:rsidRPr="00E36162" w:rsidRDefault="00011DC1" w:rsidP="00A65719">
      <w:pPr>
        <w:pStyle w:val="Osnovnitekst"/>
        <w:rPr>
          <w:lang w:val="sr-Latn-RS"/>
        </w:rPr>
      </w:pPr>
      <w:r w:rsidRPr="00E36162">
        <w:rPr>
          <w:lang w:val="sr-Latn-RS"/>
        </w:rPr>
        <w:fldChar w:fldCharType="end"/>
      </w:r>
    </w:p>
    <w:bookmarkEnd w:id="62"/>
    <w:p w14:paraId="7D5F391D" w14:textId="3A4967DC" w:rsidR="006F5267" w:rsidRPr="00E36162" w:rsidRDefault="006F5267" w:rsidP="006F5267">
      <w:pPr>
        <w:pStyle w:val="Oznakaslike"/>
        <w:rPr>
          <w:lang w:val="sr-Latn-RS"/>
        </w:rPr>
      </w:pPr>
    </w:p>
    <w:p w14:paraId="316F9516" w14:textId="77777777" w:rsidR="00323162" w:rsidRPr="00E36162" w:rsidRDefault="00323162" w:rsidP="00323162"/>
    <w:p w14:paraId="2F8A490E" w14:textId="77777777" w:rsidR="00323162" w:rsidRPr="00E36162" w:rsidRDefault="00323162" w:rsidP="00323162"/>
    <w:p w14:paraId="097E56B9" w14:textId="77777777" w:rsidR="00323162" w:rsidRPr="00E36162" w:rsidRDefault="00323162" w:rsidP="00323162"/>
    <w:p w14:paraId="5C2651E7" w14:textId="77777777" w:rsidR="00323162" w:rsidRPr="00E36162" w:rsidRDefault="00323162" w:rsidP="00323162"/>
    <w:p w14:paraId="192001B9" w14:textId="77777777" w:rsidR="00323162" w:rsidRPr="00E36162" w:rsidRDefault="00323162" w:rsidP="00323162"/>
    <w:p w14:paraId="12601463" w14:textId="77777777" w:rsidR="00323162" w:rsidRPr="00E36162" w:rsidRDefault="00323162" w:rsidP="00323162"/>
    <w:p w14:paraId="55209D45" w14:textId="77777777" w:rsidR="00323162" w:rsidRPr="00E36162" w:rsidRDefault="00323162" w:rsidP="00323162"/>
    <w:p w14:paraId="734B736A" w14:textId="77777777" w:rsidR="00323162" w:rsidRPr="00E36162" w:rsidRDefault="00323162" w:rsidP="00323162"/>
    <w:p w14:paraId="421AA21C" w14:textId="77777777" w:rsidR="00323162" w:rsidRPr="00E36162" w:rsidRDefault="00323162" w:rsidP="00323162"/>
    <w:p w14:paraId="6727EBA6" w14:textId="77777777" w:rsidR="00323162" w:rsidRPr="00E36162" w:rsidRDefault="00323162" w:rsidP="00323162"/>
    <w:p w14:paraId="5DAF4CCF" w14:textId="77777777" w:rsidR="00323162" w:rsidRPr="00E36162" w:rsidRDefault="00323162" w:rsidP="00323162"/>
    <w:p w14:paraId="2E32851A" w14:textId="77777777" w:rsidR="00323162" w:rsidRPr="00E36162" w:rsidRDefault="00323162" w:rsidP="00323162"/>
    <w:p w14:paraId="376E68B2" w14:textId="77777777" w:rsidR="00323162" w:rsidRPr="00E36162" w:rsidRDefault="00323162" w:rsidP="00323162"/>
    <w:p w14:paraId="750011BE" w14:textId="77777777" w:rsidR="00323162" w:rsidRPr="00E36162" w:rsidRDefault="00323162" w:rsidP="00323162"/>
    <w:p w14:paraId="37722AF1" w14:textId="77777777" w:rsidR="00323162" w:rsidRPr="00E36162" w:rsidRDefault="00323162" w:rsidP="00323162"/>
    <w:p w14:paraId="6773EBAA" w14:textId="77777777" w:rsidR="00323162" w:rsidRPr="00E36162" w:rsidRDefault="00323162" w:rsidP="00323162"/>
    <w:p w14:paraId="4CF57CF8" w14:textId="77777777" w:rsidR="00323162" w:rsidRPr="00E36162" w:rsidRDefault="00323162" w:rsidP="00323162"/>
    <w:p w14:paraId="14D903DB" w14:textId="77777777" w:rsidR="00323162" w:rsidRPr="00E36162" w:rsidRDefault="00323162" w:rsidP="00323162">
      <w:pPr>
        <w:rPr>
          <w:b/>
          <w:bCs/>
          <w:sz w:val="20"/>
          <w:szCs w:val="20"/>
        </w:rPr>
      </w:pPr>
    </w:p>
    <w:p w14:paraId="0E6E8844" w14:textId="416E540C" w:rsidR="00323162" w:rsidRPr="00323162" w:rsidRDefault="00323162" w:rsidP="00323162">
      <w:pPr>
        <w:tabs>
          <w:tab w:val="left" w:pos="6888"/>
        </w:tabs>
        <w:rPr>
          <w:lang w:val="sr-Latn-CS"/>
        </w:rPr>
      </w:pPr>
      <w:r w:rsidRPr="00E36162">
        <w:tab/>
      </w:r>
    </w:p>
    <w:sectPr w:rsidR="00323162" w:rsidRPr="00323162" w:rsidSect="004303ED">
      <w:pgSz w:w="11906" w:h="16838" w:code="9"/>
      <w:pgMar w:top="1701" w:right="1134" w:bottom="1701"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FDF7FC" w14:textId="77777777" w:rsidR="00E56733" w:rsidRPr="00E36162" w:rsidRDefault="00E56733">
      <w:r w:rsidRPr="00E36162">
        <w:separator/>
      </w:r>
    </w:p>
  </w:endnote>
  <w:endnote w:type="continuationSeparator" w:id="0">
    <w:p w14:paraId="3E1330B5" w14:textId="77777777" w:rsidR="00E56733" w:rsidRPr="00E36162" w:rsidRDefault="00E56733">
      <w:r w:rsidRPr="00E36162">
        <w:continuationSeparator/>
      </w:r>
    </w:p>
  </w:endnote>
  <w:endnote w:type="continuationNotice" w:id="1">
    <w:p w14:paraId="2016F2C5" w14:textId="77777777" w:rsidR="00E56733" w:rsidRPr="00E36162" w:rsidRDefault="00E567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ulliver">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97C1CC" w14:textId="3F18ACB9" w:rsidR="005458AC" w:rsidRPr="00E36162" w:rsidRDefault="00D20D2B" w:rsidP="00207E96">
    <w:pPr>
      <w:pStyle w:val="Footer"/>
      <w:framePr w:wrap="around" w:vAnchor="text" w:hAnchor="margin" w:xAlign="right" w:y="1"/>
      <w:rPr>
        <w:rStyle w:val="PageNumber"/>
      </w:rPr>
    </w:pPr>
    <w:r w:rsidRPr="00E36162">
      <w:rPr>
        <w:rStyle w:val="PageNumber"/>
      </w:rPr>
      <w:fldChar w:fldCharType="begin"/>
    </w:r>
    <w:r w:rsidR="005458AC" w:rsidRPr="00E36162">
      <w:rPr>
        <w:rStyle w:val="PageNumber"/>
      </w:rPr>
      <w:instrText xml:space="preserve">PAGE  </w:instrText>
    </w:r>
    <w:r w:rsidRPr="00E36162">
      <w:rPr>
        <w:rStyle w:val="PageNumber"/>
      </w:rPr>
      <w:fldChar w:fldCharType="separate"/>
    </w:r>
    <w:r w:rsidR="003B26D0" w:rsidRPr="00E36162">
      <w:rPr>
        <w:rStyle w:val="PageNumber"/>
      </w:rPr>
      <w:t>4</w:t>
    </w:r>
    <w:r w:rsidRPr="00E36162">
      <w:rPr>
        <w:rStyle w:val="PageNumber"/>
      </w:rPr>
      <w:fldChar w:fldCharType="end"/>
    </w:r>
  </w:p>
  <w:p w14:paraId="5BF28D71" w14:textId="77777777" w:rsidR="005458AC" w:rsidRPr="00E36162" w:rsidRDefault="005458AC" w:rsidP="00847C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B4C1B" w14:textId="77777777" w:rsidR="005458AC" w:rsidRPr="00E36162" w:rsidRDefault="00D20D2B" w:rsidP="00207E96">
    <w:pPr>
      <w:pStyle w:val="Footer"/>
      <w:framePr w:wrap="around" w:vAnchor="text" w:hAnchor="margin" w:xAlign="right" w:y="1"/>
      <w:rPr>
        <w:rStyle w:val="PageNumber"/>
      </w:rPr>
    </w:pPr>
    <w:r w:rsidRPr="00E36162">
      <w:rPr>
        <w:rStyle w:val="PageNumber"/>
      </w:rPr>
      <w:fldChar w:fldCharType="begin"/>
    </w:r>
    <w:r w:rsidR="005458AC" w:rsidRPr="00E36162">
      <w:rPr>
        <w:rStyle w:val="PageNumber"/>
      </w:rPr>
      <w:instrText xml:space="preserve">PAGE  </w:instrText>
    </w:r>
    <w:r w:rsidRPr="00E36162">
      <w:rPr>
        <w:rStyle w:val="PageNumber"/>
      </w:rPr>
      <w:fldChar w:fldCharType="separate"/>
    </w:r>
    <w:r w:rsidR="008471DF" w:rsidRPr="00E36162">
      <w:rPr>
        <w:rStyle w:val="PageNumber"/>
      </w:rPr>
      <w:t>48</w:t>
    </w:r>
    <w:r w:rsidRPr="00E36162">
      <w:rPr>
        <w:rStyle w:val="PageNumber"/>
      </w:rPr>
      <w:fldChar w:fldCharType="end"/>
    </w:r>
  </w:p>
  <w:p w14:paraId="27138C84" w14:textId="77777777" w:rsidR="005458AC" w:rsidRPr="00E36162" w:rsidRDefault="005458AC" w:rsidP="00847C3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B24692" w14:textId="77777777" w:rsidR="00E56733" w:rsidRPr="00E36162" w:rsidRDefault="00E56733">
      <w:r w:rsidRPr="00E36162">
        <w:separator/>
      </w:r>
    </w:p>
  </w:footnote>
  <w:footnote w:type="continuationSeparator" w:id="0">
    <w:p w14:paraId="1A7F57E1" w14:textId="77777777" w:rsidR="00E56733" w:rsidRPr="00E36162" w:rsidRDefault="00E56733">
      <w:r w:rsidRPr="00E36162">
        <w:continuationSeparator/>
      </w:r>
    </w:p>
  </w:footnote>
  <w:footnote w:type="continuationNotice" w:id="1">
    <w:p w14:paraId="1B1B25DC" w14:textId="77777777" w:rsidR="00E56733" w:rsidRPr="00E36162" w:rsidRDefault="00E5673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0779F"/>
    <w:multiLevelType w:val="multilevel"/>
    <w:tmpl w:val="FA60F09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4596AB9"/>
    <w:multiLevelType w:val="hybridMultilevel"/>
    <w:tmpl w:val="0310C49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15:restartNumberingAfterBreak="0">
    <w:nsid w:val="09AB0C33"/>
    <w:multiLevelType w:val="multilevel"/>
    <w:tmpl w:val="A10A9DC8"/>
    <w:lvl w:ilvl="0">
      <w:start w:val="1"/>
      <w:numFmt w:val="upperLetter"/>
      <w:lvlText w:val="%1."/>
      <w:lvlJc w:val="left"/>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2324A2C"/>
    <w:multiLevelType w:val="hybridMultilevel"/>
    <w:tmpl w:val="60D2E6FC"/>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4" w15:restartNumberingAfterBreak="0">
    <w:nsid w:val="12E32F43"/>
    <w:multiLevelType w:val="hybridMultilevel"/>
    <w:tmpl w:val="993613C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3B53AA0"/>
    <w:multiLevelType w:val="multilevel"/>
    <w:tmpl w:val="0C14B500"/>
    <w:lvl w:ilvl="0">
      <w:start w:val="1"/>
      <w:numFmt w:val="decimal"/>
      <w:lvlText w:val="[%1]"/>
      <w:lvlJc w:val="left"/>
      <w:pPr>
        <w:tabs>
          <w:tab w:val="num" w:pos="567"/>
        </w:tabs>
        <w:ind w:left="567" w:hanging="20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61D160A"/>
    <w:multiLevelType w:val="multilevel"/>
    <w:tmpl w:val="E7E4B1A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6DB1610"/>
    <w:multiLevelType w:val="hybridMultilevel"/>
    <w:tmpl w:val="1D8841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80B1E3D"/>
    <w:multiLevelType w:val="multilevel"/>
    <w:tmpl w:val="3000CF50"/>
    <w:lvl w:ilvl="0">
      <w:start w:val="1"/>
      <w:numFmt w:val="decimal"/>
      <w:pStyle w:val="Inivonaslova-Poglavlje"/>
      <w:lvlText w:val="%1."/>
      <w:lvlJc w:val="left"/>
      <w:rPr>
        <w:rFonts w:ascii="Times New Roman" w:hAnsi="Times New Roman" w:hint="default"/>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IInivonaslova-Potpoglavlje"/>
      <w:lvlText w:val="%1.%2."/>
      <w:lvlJc w:val="left"/>
      <w:pPr>
        <w:tabs>
          <w:tab w:val="num" w:pos="567"/>
        </w:tabs>
        <w:ind w:left="567" w:hanging="567"/>
      </w:pPr>
      <w:rPr>
        <w:rFonts w:hint="default"/>
      </w:rPr>
    </w:lvl>
    <w:lvl w:ilvl="2">
      <w:start w:val="1"/>
      <w:numFmt w:val="decimal"/>
      <w:pStyle w:val="IIInivonaslova-Odeljak"/>
      <w:lvlText w:val="%1.%2.%3."/>
      <w:lvlJc w:val="left"/>
      <w:pPr>
        <w:tabs>
          <w:tab w:val="num" w:pos="720"/>
        </w:tabs>
        <w:ind w:left="720" w:hanging="720"/>
      </w:pPr>
      <w:rPr>
        <w:rFonts w:hint="default"/>
      </w:rPr>
    </w:lvl>
    <w:lvl w:ilvl="3">
      <w:start w:val="1"/>
      <w:numFmt w:val="lowerRoman"/>
      <w:pStyle w:val="IVnivonaslova-Pododeljak"/>
      <w:lvlText w:val="%4)"/>
      <w:lvlJc w:val="left"/>
      <w:pPr>
        <w:tabs>
          <w:tab w:val="num" w:pos="680"/>
        </w:tabs>
        <w:ind w:left="680" w:hanging="396"/>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21CB2787"/>
    <w:multiLevelType w:val="multilevel"/>
    <w:tmpl w:val="B552B572"/>
    <w:lvl w:ilvl="0">
      <w:start w:val="1"/>
      <w:numFmt w:val="upperLetter"/>
      <w:lvlText w:val="%1. "/>
      <w:lvlJc w:val="left"/>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22EE2D49"/>
    <w:multiLevelType w:val="hybridMultilevel"/>
    <w:tmpl w:val="2A206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84389C"/>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2" w15:restartNumberingAfterBreak="0">
    <w:nsid w:val="27C57713"/>
    <w:multiLevelType w:val="multilevel"/>
    <w:tmpl w:val="2EE8C9E0"/>
    <w:lvl w:ilvl="0">
      <w:start w:val="1"/>
      <w:numFmt w:val="upperLetter"/>
      <w:lvlText w:val="%1."/>
      <w:lvlJc w:val="left"/>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A151B67"/>
    <w:multiLevelType w:val="multilevel"/>
    <w:tmpl w:val="51800774"/>
    <w:lvl w:ilvl="0">
      <w:start w:val="1"/>
      <w:numFmt w:val="decimal"/>
      <w:lvlText w:val="%1."/>
      <w:lvlJc w:val="left"/>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FB741AD"/>
    <w:multiLevelType w:val="hybridMultilevel"/>
    <w:tmpl w:val="A642B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8D2C1D"/>
    <w:multiLevelType w:val="hybridMultilevel"/>
    <w:tmpl w:val="2A94F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0E2199"/>
    <w:multiLevelType w:val="multilevel"/>
    <w:tmpl w:val="321E116E"/>
    <w:lvl w:ilvl="0">
      <w:start w:val="1"/>
      <w:numFmt w:val="bullet"/>
      <w:pStyle w:val="Nabrajanje"/>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7" w15:restartNumberingAfterBreak="0">
    <w:nsid w:val="3BB72830"/>
    <w:multiLevelType w:val="hybridMultilevel"/>
    <w:tmpl w:val="DAFA5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DD665B"/>
    <w:multiLevelType w:val="hybridMultilevel"/>
    <w:tmpl w:val="90AC82B2"/>
    <w:lvl w:ilvl="0" w:tplc="0409000F">
      <w:start w:val="1"/>
      <w:numFmt w:val="decimal"/>
      <w:lvlText w:val="%1."/>
      <w:lvlJc w:val="left"/>
      <w:pPr>
        <w:ind w:left="1395" w:hanging="360"/>
      </w:pPr>
      <w:rPr>
        <w:rFonts w:hint="default"/>
      </w:rPr>
    </w:lvl>
    <w:lvl w:ilvl="1" w:tplc="FFFFFFFF" w:tentative="1">
      <w:start w:val="1"/>
      <w:numFmt w:val="bullet"/>
      <w:lvlText w:val="o"/>
      <w:lvlJc w:val="left"/>
      <w:pPr>
        <w:ind w:left="2115" w:hanging="360"/>
      </w:pPr>
      <w:rPr>
        <w:rFonts w:ascii="Courier New" w:hAnsi="Courier New" w:cs="Courier New" w:hint="default"/>
      </w:rPr>
    </w:lvl>
    <w:lvl w:ilvl="2" w:tplc="FFFFFFFF" w:tentative="1">
      <w:start w:val="1"/>
      <w:numFmt w:val="bullet"/>
      <w:lvlText w:val=""/>
      <w:lvlJc w:val="left"/>
      <w:pPr>
        <w:ind w:left="2835" w:hanging="360"/>
      </w:pPr>
      <w:rPr>
        <w:rFonts w:ascii="Wingdings" w:hAnsi="Wingdings" w:hint="default"/>
      </w:rPr>
    </w:lvl>
    <w:lvl w:ilvl="3" w:tplc="FFFFFFFF" w:tentative="1">
      <w:start w:val="1"/>
      <w:numFmt w:val="bullet"/>
      <w:lvlText w:val=""/>
      <w:lvlJc w:val="left"/>
      <w:pPr>
        <w:ind w:left="3555" w:hanging="360"/>
      </w:pPr>
      <w:rPr>
        <w:rFonts w:ascii="Symbol" w:hAnsi="Symbol" w:hint="default"/>
      </w:rPr>
    </w:lvl>
    <w:lvl w:ilvl="4" w:tplc="FFFFFFFF" w:tentative="1">
      <w:start w:val="1"/>
      <w:numFmt w:val="bullet"/>
      <w:lvlText w:val="o"/>
      <w:lvlJc w:val="left"/>
      <w:pPr>
        <w:ind w:left="4275" w:hanging="360"/>
      </w:pPr>
      <w:rPr>
        <w:rFonts w:ascii="Courier New" w:hAnsi="Courier New" w:cs="Courier New" w:hint="default"/>
      </w:rPr>
    </w:lvl>
    <w:lvl w:ilvl="5" w:tplc="FFFFFFFF" w:tentative="1">
      <w:start w:val="1"/>
      <w:numFmt w:val="bullet"/>
      <w:lvlText w:val=""/>
      <w:lvlJc w:val="left"/>
      <w:pPr>
        <w:ind w:left="4995" w:hanging="360"/>
      </w:pPr>
      <w:rPr>
        <w:rFonts w:ascii="Wingdings" w:hAnsi="Wingdings" w:hint="default"/>
      </w:rPr>
    </w:lvl>
    <w:lvl w:ilvl="6" w:tplc="FFFFFFFF" w:tentative="1">
      <w:start w:val="1"/>
      <w:numFmt w:val="bullet"/>
      <w:lvlText w:val=""/>
      <w:lvlJc w:val="left"/>
      <w:pPr>
        <w:ind w:left="5715" w:hanging="360"/>
      </w:pPr>
      <w:rPr>
        <w:rFonts w:ascii="Symbol" w:hAnsi="Symbol" w:hint="default"/>
      </w:rPr>
    </w:lvl>
    <w:lvl w:ilvl="7" w:tplc="FFFFFFFF" w:tentative="1">
      <w:start w:val="1"/>
      <w:numFmt w:val="bullet"/>
      <w:lvlText w:val="o"/>
      <w:lvlJc w:val="left"/>
      <w:pPr>
        <w:ind w:left="6435" w:hanging="360"/>
      </w:pPr>
      <w:rPr>
        <w:rFonts w:ascii="Courier New" w:hAnsi="Courier New" w:cs="Courier New" w:hint="default"/>
      </w:rPr>
    </w:lvl>
    <w:lvl w:ilvl="8" w:tplc="FFFFFFFF" w:tentative="1">
      <w:start w:val="1"/>
      <w:numFmt w:val="bullet"/>
      <w:lvlText w:val=""/>
      <w:lvlJc w:val="left"/>
      <w:pPr>
        <w:ind w:left="7155" w:hanging="360"/>
      </w:pPr>
      <w:rPr>
        <w:rFonts w:ascii="Wingdings" w:hAnsi="Wingdings" w:hint="default"/>
      </w:rPr>
    </w:lvl>
  </w:abstractNum>
  <w:abstractNum w:abstractNumId="19" w15:restartNumberingAfterBreak="0">
    <w:nsid w:val="493F4564"/>
    <w:multiLevelType w:val="multilevel"/>
    <w:tmpl w:val="1E88AC0E"/>
    <w:lvl w:ilvl="0">
      <w:start w:val="1"/>
      <w:numFmt w:val="upperLetter"/>
      <w:pStyle w:val="Prilog-Inivonaslova"/>
      <w:lvlText w:val="%1. "/>
      <w:lvlJc w:val="left"/>
      <w:rPr>
        <w:rFonts w:ascii="Times New Roman" w:hAnsi="Times New Roman" w:hint="default"/>
        <w:b/>
        <w:i w:val="0"/>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Prilog-IInivonaslova"/>
      <w:lvlText w:val="%1.%2."/>
      <w:lvlJc w:val="left"/>
      <w:pPr>
        <w:tabs>
          <w:tab w:val="num" w:pos="567"/>
        </w:tabs>
        <w:ind w:left="567" w:hanging="567"/>
      </w:pPr>
      <w:rPr>
        <w:rFonts w:hint="default"/>
      </w:rPr>
    </w:lvl>
    <w:lvl w:ilvl="2">
      <w:start w:val="1"/>
      <w:numFmt w:val="decimal"/>
      <w:pStyle w:val="Prilog-IIInivonaslova"/>
      <w:lvlText w:val="%1.%2.%3."/>
      <w:lvlJc w:val="left"/>
      <w:pPr>
        <w:tabs>
          <w:tab w:val="num" w:pos="720"/>
        </w:tabs>
        <w:ind w:left="720" w:hanging="720"/>
      </w:pPr>
      <w:rPr>
        <w:rFonts w:hint="default"/>
      </w:rPr>
    </w:lvl>
    <w:lvl w:ilvl="3">
      <w:start w:val="1"/>
      <w:numFmt w:val="lowerRoman"/>
      <w:pStyle w:val="Prilog-IVnivonaslova"/>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49F21FE5"/>
    <w:multiLevelType w:val="multilevel"/>
    <w:tmpl w:val="E6D6290C"/>
    <w:lvl w:ilvl="0">
      <w:start w:val="1"/>
      <w:numFmt w:val="upperLetter"/>
      <w:lvlText w:val="%1. "/>
      <w:lvlJc w:val="left"/>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4E7A5A59"/>
    <w:multiLevelType w:val="hybridMultilevel"/>
    <w:tmpl w:val="8D8EFD1A"/>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22" w15:restartNumberingAfterBreak="0">
    <w:nsid w:val="50424AC1"/>
    <w:multiLevelType w:val="multilevel"/>
    <w:tmpl w:val="D78218F2"/>
    <w:lvl w:ilvl="0">
      <w:start w:val="1"/>
      <w:numFmt w:val="decimal"/>
      <w:lvlText w:val="%1."/>
      <w:lvlJc w:val="left"/>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50CF6E16"/>
    <w:multiLevelType w:val="multilevel"/>
    <w:tmpl w:val="0BCE41AC"/>
    <w:lvl w:ilvl="0">
      <w:start w:val="1"/>
      <w:numFmt w:val="decimal"/>
      <w:lvlText w:val="%1."/>
      <w:lvlJc w:val="left"/>
      <w:pPr>
        <w:ind w:left="1395" w:hanging="360"/>
      </w:pPr>
    </w:lvl>
    <w:lvl w:ilvl="1">
      <w:start w:val="2"/>
      <w:numFmt w:val="decimal"/>
      <w:isLgl/>
      <w:lvlText w:val="%1.%2."/>
      <w:lvlJc w:val="left"/>
      <w:pPr>
        <w:ind w:left="1527" w:hanging="492"/>
      </w:pPr>
      <w:rPr>
        <w:rFonts w:hint="default"/>
        <w:i w:val="0"/>
      </w:rPr>
    </w:lvl>
    <w:lvl w:ilvl="2">
      <w:start w:val="1"/>
      <w:numFmt w:val="decimal"/>
      <w:isLgl/>
      <w:lvlText w:val="%1.%2.%3."/>
      <w:lvlJc w:val="left"/>
      <w:pPr>
        <w:ind w:left="1755" w:hanging="720"/>
      </w:pPr>
      <w:rPr>
        <w:rFonts w:hint="default"/>
        <w:i w:val="0"/>
      </w:rPr>
    </w:lvl>
    <w:lvl w:ilvl="3">
      <w:start w:val="1"/>
      <w:numFmt w:val="decimal"/>
      <w:isLgl/>
      <w:lvlText w:val="%1.%2.%3.%4."/>
      <w:lvlJc w:val="left"/>
      <w:pPr>
        <w:ind w:left="1755" w:hanging="720"/>
      </w:pPr>
      <w:rPr>
        <w:rFonts w:hint="default"/>
        <w:i w:val="0"/>
      </w:rPr>
    </w:lvl>
    <w:lvl w:ilvl="4">
      <w:start w:val="1"/>
      <w:numFmt w:val="decimal"/>
      <w:isLgl/>
      <w:lvlText w:val="%1.%2.%3.%4.%5."/>
      <w:lvlJc w:val="left"/>
      <w:pPr>
        <w:ind w:left="2115" w:hanging="1080"/>
      </w:pPr>
      <w:rPr>
        <w:rFonts w:hint="default"/>
        <w:i w:val="0"/>
      </w:rPr>
    </w:lvl>
    <w:lvl w:ilvl="5">
      <w:start w:val="1"/>
      <w:numFmt w:val="decimal"/>
      <w:isLgl/>
      <w:lvlText w:val="%1.%2.%3.%4.%5.%6."/>
      <w:lvlJc w:val="left"/>
      <w:pPr>
        <w:ind w:left="2115" w:hanging="1080"/>
      </w:pPr>
      <w:rPr>
        <w:rFonts w:hint="default"/>
        <w:i w:val="0"/>
      </w:rPr>
    </w:lvl>
    <w:lvl w:ilvl="6">
      <w:start w:val="1"/>
      <w:numFmt w:val="decimal"/>
      <w:isLgl/>
      <w:lvlText w:val="%1.%2.%3.%4.%5.%6.%7."/>
      <w:lvlJc w:val="left"/>
      <w:pPr>
        <w:ind w:left="2475" w:hanging="1440"/>
      </w:pPr>
      <w:rPr>
        <w:rFonts w:hint="default"/>
        <w:i w:val="0"/>
      </w:rPr>
    </w:lvl>
    <w:lvl w:ilvl="7">
      <w:start w:val="1"/>
      <w:numFmt w:val="decimal"/>
      <w:isLgl/>
      <w:lvlText w:val="%1.%2.%3.%4.%5.%6.%7.%8."/>
      <w:lvlJc w:val="left"/>
      <w:pPr>
        <w:ind w:left="2475" w:hanging="1440"/>
      </w:pPr>
      <w:rPr>
        <w:rFonts w:hint="default"/>
        <w:i w:val="0"/>
      </w:rPr>
    </w:lvl>
    <w:lvl w:ilvl="8">
      <w:start w:val="1"/>
      <w:numFmt w:val="decimal"/>
      <w:isLgl/>
      <w:lvlText w:val="%1.%2.%3.%4.%5.%6.%7.%8.%9."/>
      <w:lvlJc w:val="left"/>
      <w:pPr>
        <w:ind w:left="2835" w:hanging="1800"/>
      </w:pPr>
      <w:rPr>
        <w:rFonts w:hint="default"/>
        <w:i w:val="0"/>
      </w:rPr>
    </w:lvl>
  </w:abstractNum>
  <w:abstractNum w:abstractNumId="24" w15:restartNumberingAfterBreak="0">
    <w:nsid w:val="535707DE"/>
    <w:multiLevelType w:val="hybridMultilevel"/>
    <w:tmpl w:val="17EE7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DF651B"/>
    <w:multiLevelType w:val="hybridMultilevel"/>
    <w:tmpl w:val="1D406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C563D4"/>
    <w:multiLevelType w:val="hybridMultilevel"/>
    <w:tmpl w:val="D77A0FEE"/>
    <w:lvl w:ilvl="0" w:tplc="0F6CEC9C">
      <w:numFmt w:val="bullet"/>
      <w:lvlText w:val="–"/>
      <w:lvlJc w:val="left"/>
      <w:pPr>
        <w:ind w:left="450" w:hanging="360"/>
      </w:pPr>
      <w:rPr>
        <w:rFonts w:ascii="Arial" w:eastAsia="Times New Roman"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7" w15:restartNumberingAfterBreak="0">
    <w:nsid w:val="5566652B"/>
    <w:multiLevelType w:val="hybridMultilevel"/>
    <w:tmpl w:val="47366638"/>
    <w:lvl w:ilvl="0" w:tplc="0EB8E3D2">
      <w:start w:val="1"/>
      <w:numFmt w:val="decimal"/>
      <w:pStyle w:val="Referenca"/>
      <w:lvlText w:val="[%1]"/>
      <w:lvlJc w:val="left"/>
      <w:pPr>
        <w:tabs>
          <w:tab w:val="num" w:pos="990"/>
        </w:tabs>
        <w:ind w:left="990" w:hanging="360"/>
      </w:pPr>
      <w:rPr>
        <w:rFonts w:hint="default"/>
        <w:i w:val="0"/>
        <w:iCs w:val="0"/>
      </w:rPr>
    </w:lvl>
    <w:lvl w:ilvl="1" w:tplc="0DF28236" w:tentative="1">
      <w:start w:val="1"/>
      <w:numFmt w:val="lowerLetter"/>
      <w:lvlText w:val="%2."/>
      <w:lvlJc w:val="left"/>
      <w:pPr>
        <w:tabs>
          <w:tab w:val="num" w:pos="1440"/>
        </w:tabs>
        <w:ind w:left="1440" w:hanging="360"/>
      </w:pPr>
    </w:lvl>
    <w:lvl w:ilvl="2" w:tplc="F586A068" w:tentative="1">
      <w:start w:val="1"/>
      <w:numFmt w:val="lowerRoman"/>
      <w:lvlText w:val="%3."/>
      <w:lvlJc w:val="right"/>
      <w:pPr>
        <w:tabs>
          <w:tab w:val="num" w:pos="2160"/>
        </w:tabs>
        <w:ind w:left="2160" w:hanging="180"/>
      </w:pPr>
    </w:lvl>
    <w:lvl w:ilvl="3" w:tplc="5310E45C" w:tentative="1">
      <w:start w:val="1"/>
      <w:numFmt w:val="decimal"/>
      <w:lvlText w:val="%4."/>
      <w:lvlJc w:val="left"/>
      <w:pPr>
        <w:tabs>
          <w:tab w:val="num" w:pos="2880"/>
        </w:tabs>
        <w:ind w:left="2880" w:hanging="360"/>
      </w:pPr>
    </w:lvl>
    <w:lvl w:ilvl="4" w:tplc="515C8CD4" w:tentative="1">
      <w:start w:val="1"/>
      <w:numFmt w:val="lowerLetter"/>
      <w:lvlText w:val="%5."/>
      <w:lvlJc w:val="left"/>
      <w:pPr>
        <w:tabs>
          <w:tab w:val="num" w:pos="3600"/>
        </w:tabs>
        <w:ind w:left="3600" w:hanging="360"/>
      </w:pPr>
    </w:lvl>
    <w:lvl w:ilvl="5" w:tplc="261ED700" w:tentative="1">
      <w:start w:val="1"/>
      <w:numFmt w:val="lowerRoman"/>
      <w:lvlText w:val="%6."/>
      <w:lvlJc w:val="right"/>
      <w:pPr>
        <w:tabs>
          <w:tab w:val="num" w:pos="4320"/>
        </w:tabs>
        <w:ind w:left="4320" w:hanging="180"/>
      </w:pPr>
    </w:lvl>
    <w:lvl w:ilvl="6" w:tplc="B7666652" w:tentative="1">
      <w:start w:val="1"/>
      <w:numFmt w:val="decimal"/>
      <w:lvlText w:val="%7."/>
      <w:lvlJc w:val="left"/>
      <w:pPr>
        <w:tabs>
          <w:tab w:val="num" w:pos="5040"/>
        </w:tabs>
        <w:ind w:left="5040" w:hanging="360"/>
      </w:pPr>
    </w:lvl>
    <w:lvl w:ilvl="7" w:tplc="BDA4EFFC" w:tentative="1">
      <w:start w:val="1"/>
      <w:numFmt w:val="lowerLetter"/>
      <w:lvlText w:val="%8."/>
      <w:lvlJc w:val="left"/>
      <w:pPr>
        <w:tabs>
          <w:tab w:val="num" w:pos="5760"/>
        </w:tabs>
        <w:ind w:left="5760" w:hanging="360"/>
      </w:pPr>
    </w:lvl>
    <w:lvl w:ilvl="8" w:tplc="4A202132" w:tentative="1">
      <w:start w:val="1"/>
      <w:numFmt w:val="lowerRoman"/>
      <w:lvlText w:val="%9."/>
      <w:lvlJc w:val="right"/>
      <w:pPr>
        <w:tabs>
          <w:tab w:val="num" w:pos="6480"/>
        </w:tabs>
        <w:ind w:left="6480" w:hanging="180"/>
      </w:pPr>
    </w:lvl>
  </w:abstractNum>
  <w:abstractNum w:abstractNumId="28" w15:restartNumberingAfterBreak="0">
    <w:nsid w:val="5B2E2EE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5B3B2B00"/>
    <w:multiLevelType w:val="hybridMultilevel"/>
    <w:tmpl w:val="C5140C68"/>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30" w15:restartNumberingAfterBreak="0">
    <w:nsid w:val="606954CA"/>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31" w15:restartNumberingAfterBreak="0">
    <w:nsid w:val="62DD7F96"/>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32" w15:restartNumberingAfterBreak="0">
    <w:nsid w:val="65CF14A2"/>
    <w:multiLevelType w:val="hybridMultilevel"/>
    <w:tmpl w:val="977E3E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76D03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DC3293B"/>
    <w:multiLevelType w:val="singleLevel"/>
    <w:tmpl w:val="8766F964"/>
    <w:lvl w:ilvl="0">
      <w:start w:val="1"/>
      <w:numFmt w:val="decimal"/>
      <w:lvlText w:val="[%1]"/>
      <w:lvlJc w:val="left"/>
      <w:pPr>
        <w:tabs>
          <w:tab w:val="num" w:pos="1080"/>
        </w:tabs>
        <w:ind w:left="1080" w:hanging="720"/>
      </w:pPr>
      <w:rPr>
        <w:rFonts w:hint="default"/>
        <w:sz w:val="24"/>
        <w:szCs w:val="24"/>
        <w:lang w:val="sr-Latn-CS"/>
      </w:rPr>
    </w:lvl>
  </w:abstractNum>
  <w:abstractNum w:abstractNumId="35" w15:restartNumberingAfterBreak="0">
    <w:nsid w:val="6F456B24"/>
    <w:multiLevelType w:val="multilevel"/>
    <w:tmpl w:val="A18AC4D2"/>
    <w:lvl w:ilvl="0">
      <w:start w:val="1"/>
      <w:numFmt w:val="decimal"/>
      <w:pStyle w:val="Numerisanonabrajanje"/>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01"/>
        </w:tabs>
        <w:ind w:left="1701" w:hanging="340"/>
      </w:pPr>
      <w:rPr>
        <w:rFonts w:hint="default"/>
      </w:rPr>
    </w:lvl>
    <w:lvl w:ilvl="3">
      <w:start w:val="1"/>
      <w:numFmt w:val="decimal"/>
      <w:lvlText w:val="(%4)"/>
      <w:lvlJc w:val="left"/>
      <w:pPr>
        <w:tabs>
          <w:tab w:val="num" w:pos="1140"/>
        </w:tabs>
        <w:ind w:left="1140" w:hanging="360"/>
      </w:pPr>
      <w:rPr>
        <w:rFonts w:hint="default"/>
      </w:rPr>
    </w:lvl>
    <w:lvl w:ilvl="4">
      <w:start w:val="1"/>
      <w:numFmt w:val="lowerLetter"/>
      <w:lvlText w:val="(%5)"/>
      <w:lvlJc w:val="left"/>
      <w:pPr>
        <w:tabs>
          <w:tab w:val="num" w:pos="1500"/>
        </w:tabs>
        <w:ind w:left="1500" w:hanging="360"/>
      </w:pPr>
      <w:rPr>
        <w:rFonts w:hint="default"/>
      </w:rPr>
    </w:lvl>
    <w:lvl w:ilvl="5">
      <w:start w:val="1"/>
      <w:numFmt w:val="lowerRoman"/>
      <w:lvlText w:val="(%6)"/>
      <w:lvlJc w:val="left"/>
      <w:pPr>
        <w:tabs>
          <w:tab w:val="num" w:pos="1860"/>
        </w:tabs>
        <w:ind w:left="1860" w:hanging="360"/>
      </w:pPr>
      <w:rPr>
        <w:rFonts w:hint="default"/>
      </w:rPr>
    </w:lvl>
    <w:lvl w:ilvl="6">
      <w:start w:val="1"/>
      <w:numFmt w:val="decimal"/>
      <w:lvlText w:val="%7."/>
      <w:lvlJc w:val="left"/>
      <w:pPr>
        <w:tabs>
          <w:tab w:val="num" w:pos="2220"/>
        </w:tabs>
        <w:ind w:left="2220" w:hanging="360"/>
      </w:pPr>
      <w:rPr>
        <w:rFonts w:hint="default"/>
      </w:rPr>
    </w:lvl>
    <w:lvl w:ilvl="7">
      <w:start w:val="1"/>
      <w:numFmt w:val="lowerLetter"/>
      <w:lvlText w:val="%8."/>
      <w:lvlJc w:val="left"/>
      <w:pPr>
        <w:tabs>
          <w:tab w:val="num" w:pos="2580"/>
        </w:tabs>
        <w:ind w:left="2580" w:hanging="360"/>
      </w:pPr>
      <w:rPr>
        <w:rFonts w:hint="default"/>
      </w:rPr>
    </w:lvl>
    <w:lvl w:ilvl="8">
      <w:start w:val="1"/>
      <w:numFmt w:val="lowerRoman"/>
      <w:lvlText w:val="%9."/>
      <w:lvlJc w:val="left"/>
      <w:pPr>
        <w:tabs>
          <w:tab w:val="num" w:pos="2940"/>
        </w:tabs>
        <w:ind w:left="2940" w:hanging="360"/>
      </w:pPr>
      <w:rPr>
        <w:rFonts w:hint="default"/>
      </w:rPr>
    </w:lvl>
  </w:abstractNum>
  <w:abstractNum w:abstractNumId="36" w15:restartNumberingAfterBreak="0">
    <w:nsid w:val="72445B61"/>
    <w:multiLevelType w:val="hybridMultilevel"/>
    <w:tmpl w:val="9D58CC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54A6E8D"/>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38" w15:restartNumberingAfterBreak="0">
    <w:nsid w:val="7D3C4790"/>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num w:numId="1" w16cid:durableId="1144198401">
    <w:abstractNumId w:val="8"/>
  </w:num>
  <w:num w:numId="2" w16cid:durableId="2090422507">
    <w:abstractNumId w:val="19"/>
  </w:num>
  <w:num w:numId="3" w16cid:durableId="1330477349">
    <w:abstractNumId w:val="12"/>
  </w:num>
  <w:num w:numId="4" w16cid:durableId="113448288">
    <w:abstractNumId w:val="13"/>
  </w:num>
  <w:num w:numId="5" w16cid:durableId="933784709">
    <w:abstractNumId w:val="20"/>
  </w:num>
  <w:num w:numId="6" w16cid:durableId="1855487123">
    <w:abstractNumId w:val="2"/>
  </w:num>
  <w:num w:numId="7" w16cid:durableId="1468430030">
    <w:abstractNumId w:val="28"/>
  </w:num>
  <w:num w:numId="8" w16cid:durableId="10421020">
    <w:abstractNumId w:val="34"/>
  </w:num>
  <w:num w:numId="9" w16cid:durableId="502206912">
    <w:abstractNumId w:val="27"/>
  </w:num>
  <w:num w:numId="10" w16cid:durableId="1094667803">
    <w:abstractNumId w:val="6"/>
  </w:num>
  <w:num w:numId="11" w16cid:durableId="2050301632">
    <w:abstractNumId w:val="5"/>
  </w:num>
  <w:num w:numId="12" w16cid:durableId="771897798">
    <w:abstractNumId w:val="0"/>
  </w:num>
  <w:num w:numId="13" w16cid:durableId="437986463">
    <w:abstractNumId w:val="9"/>
  </w:num>
  <w:num w:numId="14" w16cid:durableId="1278219840">
    <w:abstractNumId w:val="11"/>
  </w:num>
  <w:num w:numId="15" w16cid:durableId="424420011">
    <w:abstractNumId w:val="38"/>
  </w:num>
  <w:num w:numId="16" w16cid:durableId="2025745412">
    <w:abstractNumId w:val="30"/>
  </w:num>
  <w:num w:numId="17" w16cid:durableId="917208829">
    <w:abstractNumId w:val="37"/>
  </w:num>
  <w:num w:numId="18" w16cid:durableId="2130078512">
    <w:abstractNumId w:val="31"/>
  </w:num>
  <w:num w:numId="19" w16cid:durableId="825171427">
    <w:abstractNumId w:val="16"/>
  </w:num>
  <w:num w:numId="20" w16cid:durableId="132336592">
    <w:abstractNumId w:val="35"/>
  </w:num>
  <w:num w:numId="21" w16cid:durableId="208063916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7728716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64127381">
    <w:abstractNumId w:val="22"/>
  </w:num>
  <w:num w:numId="24" w16cid:durableId="1315794858">
    <w:abstractNumId w:val="33"/>
  </w:num>
  <w:num w:numId="25" w16cid:durableId="1922711851">
    <w:abstractNumId w:val="26"/>
  </w:num>
  <w:num w:numId="26" w16cid:durableId="1435442551">
    <w:abstractNumId w:val="15"/>
  </w:num>
  <w:num w:numId="27" w16cid:durableId="431753719">
    <w:abstractNumId w:val="25"/>
  </w:num>
  <w:num w:numId="28" w16cid:durableId="188875852">
    <w:abstractNumId w:val="14"/>
  </w:num>
  <w:num w:numId="29" w16cid:durableId="128285362">
    <w:abstractNumId w:val="24"/>
  </w:num>
  <w:num w:numId="30" w16cid:durableId="263997492">
    <w:abstractNumId w:val="4"/>
  </w:num>
  <w:num w:numId="31" w16cid:durableId="1427191780">
    <w:abstractNumId w:val="29"/>
  </w:num>
  <w:num w:numId="32" w16cid:durableId="739599605">
    <w:abstractNumId w:val="32"/>
  </w:num>
  <w:num w:numId="33" w16cid:durableId="1838231729">
    <w:abstractNumId w:val="10"/>
  </w:num>
  <w:num w:numId="34" w16cid:durableId="1831824224">
    <w:abstractNumId w:val="1"/>
  </w:num>
  <w:num w:numId="35" w16cid:durableId="74283558">
    <w:abstractNumId w:val="23"/>
  </w:num>
  <w:num w:numId="36" w16cid:durableId="213473669">
    <w:abstractNumId w:val="7"/>
  </w:num>
  <w:num w:numId="37" w16cid:durableId="428282041">
    <w:abstractNumId w:val="17"/>
  </w:num>
  <w:num w:numId="38" w16cid:durableId="180556486">
    <w:abstractNumId w:val="36"/>
  </w:num>
  <w:num w:numId="39" w16cid:durableId="1311447860">
    <w:abstractNumId w:val="21"/>
  </w:num>
  <w:num w:numId="40" w16cid:durableId="2083334384">
    <w:abstractNumId w:val="18"/>
  </w:num>
  <w:num w:numId="41" w16cid:durableId="18337132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gutterAtTop/>
  <w:attachedTemplate r:id="rId1"/>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370"/>
    <w:rsid w:val="00001DEB"/>
    <w:rsid w:val="00001E2B"/>
    <w:rsid w:val="00004A1B"/>
    <w:rsid w:val="000060D0"/>
    <w:rsid w:val="000107EA"/>
    <w:rsid w:val="00010EC2"/>
    <w:rsid w:val="00010F1D"/>
    <w:rsid w:val="00011020"/>
    <w:rsid w:val="00011DC1"/>
    <w:rsid w:val="00022379"/>
    <w:rsid w:val="000232E2"/>
    <w:rsid w:val="00024826"/>
    <w:rsid w:val="000269BF"/>
    <w:rsid w:val="00026DFA"/>
    <w:rsid w:val="000312D7"/>
    <w:rsid w:val="000338E9"/>
    <w:rsid w:val="00034621"/>
    <w:rsid w:val="00036B5E"/>
    <w:rsid w:val="00042377"/>
    <w:rsid w:val="0004451A"/>
    <w:rsid w:val="00054660"/>
    <w:rsid w:val="00063295"/>
    <w:rsid w:val="00063807"/>
    <w:rsid w:val="00064CEE"/>
    <w:rsid w:val="000663B8"/>
    <w:rsid w:val="00066AB0"/>
    <w:rsid w:val="00066C16"/>
    <w:rsid w:val="00067504"/>
    <w:rsid w:val="000718FC"/>
    <w:rsid w:val="000735EA"/>
    <w:rsid w:val="00073D69"/>
    <w:rsid w:val="0007567A"/>
    <w:rsid w:val="0007586F"/>
    <w:rsid w:val="00077A17"/>
    <w:rsid w:val="00080C50"/>
    <w:rsid w:val="00082EBE"/>
    <w:rsid w:val="0008342B"/>
    <w:rsid w:val="00084D3C"/>
    <w:rsid w:val="00090819"/>
    <w:rsid w:val="000932B2"/>
    <w:rsid w:val="00097E85"/>
    <w:rsid w:val="000A3AF9"/>
    <w:rsid w:val="000A46C2"/>
    <w:rsid w:val="000A5B04"/>
    <w:rsid w:val="000A72DC"/>
    <w:rsid w:val="000A7AB0"/>
    <w:rsid w:val="000B0E6E"/>
    <w:rsid w:val="000B1246"/>
    <w:rsid w:val="000B166E"/>
    <w:rsid w:val="000B32AC"/>
    <w:rsid w:val="000B369D"/>
    <w:rsid w:val="000B3F2C"/>
    <w:rsid w:val="000B429C"/>
    <w:rsid w:val="000B4D8F"/>
    <w:rsid w:val="000B57C8"/>
    <w:rsid w:val="000C16E3"/>
    <w:rsid w:val="000C3E1D"/>
    <w:rsid w:val="000C3FD6"/>
    <w:rsid w:val="000C7BAC"/>
    <w:rsid w:val="000D51FA"/>
    <w:rsid w:val="000D671D"/>
    <w:rsid w:val="000E2CCA"/>
    <w:rsid w:val="000E7F83"/>
    <w:rsid w:val="000F0F13"/>
    <w:rsid w:val="000F1356"/>
    <w:rsid w:val="000F1A2C"/>
    <w:rsid w:val="000F370F"/>
    <w:rsid w:val="0010027A"/>
    <w:rsid w:val="0010280B"/>
    <w:rsid w:val="00104DBF"/>
    <w:rsid w:val="00105A95"/>
    <w:rsid w:val="00105F82"/>
    <w:rsid w:val="00106CCE"/>
    <w:rsid w:val="001104C5"/>
    <w:rsid w:val="001110D8"/>
    <w:rsid w:val="001163F8"/>
    <w:rsid w:val="001164A7"/>
    <w:rsid w:val="00120DEE"/>
    <w:rsid w:val="00121E45"/>
    <w:rsid w:val="0012283D"/>
    <w:rsid w:val="0012588B"/>
    <w:rsid w:val="00125C81"/>
    <w:rsid w:val="00126245"/>
    <w:rsid w:val="0012685C"/>
    <w:rsid w:val="00126B69"/>
    <w:rsid w:val="00130D97"/>
    <w:rsid w:val="00135926"/>
    <w:rsid w:val="001359AF"/>
    <w:rsid w:val="00137105"/>
    <w:rsid w:val="001407C0"/>
    <w:rsid w:val="00141440"/>
    <w:rsid w:val="00150B30"/>
    <w:rsid w:val="001540DD"/>
    <w:rsid w:val="00154941"/>
    <w:rsid w:val="00154CD4"/>
    <w:rsid w:val="00160A0B"/>
    <w:rsid w:val="001677C9"/>
    <w:rsid w:val="001678FE"/>
    <w:rsid w:val="00175DBD"/>
    <w:rsid w:val="00177073"/>
    <w:rsid w:val="00177191"/>
    <w:rsid w:val="00177281"/>
    <w:rsid w:val="001775FA"/>
    <w:rsid w:val="00177B32"/>
    <w:rsid w:val="00182901"/>
    <w:rsid w:val="00190281"/>
    <w:rsid w:val="001911BD"/>
    <w:rsid w:val="001928ED"/>
    <w:rsid w:val="00192E15"/>
    <w:rsid w:val="0019403C"/>
    <w:rsid w:val="00195BBA"/>
    <w:rsid w:val="00196C7A"/>
    <w:rsid w:val="00196CB9"/>
    <w:rsid w:val="001A2A75"/>
    <w:rsid w:val="001A2BD0"/>
    <w:rsid w:val="001A5771"/>
    <w:rsid w:val="001A5810"/>
    <w:rsid w:val="001A5E4E"/>
    <w:rsid w:val="001A6B90"/>
    <w:rsid w:val="001B1A40"/>
    <w:rsid w:val="001B2D44"/>
    <w:rsid w:val="001B4991"/>
    <w:rsid w:val="001B644B"/>
    <w:rsid w:val="001B6D46"/>
    <w:rsid w:val="001C010F"/>
    <w:rsid w:val="001C0FE9"/>
    <w:rsid w:val="001C1377"/>
    <w:rsid w:val="001C172C"/>
    <w:rsid w:val="001C462A"/>
    <w:rsid w:val="001C5DE2"/>
    <w:rsid w:val="001C640D"/>
    <w:rsid w:val="001C6A5D"/>
    <w:rsid w:val="001D1E79"/>
    <w:rsid w:val="001D2396"/>
    <w:rsid w:val="001D24B1"/>
    <w:rsid w:val="001D72E3"/>
    <w:rsid w:val="001E12A9"/>
    <w:rsid w:val="001E1705"/>
    <w:rsid w:val="001E415E"/>
    <w:rsid w:val="001E6D3E"/>
    <w:rsid w:val="001F0EA4"/>
    <w:rsid w:val="001F1AF7"/>
    <w:rsid w:val="001F246D"/>
    <w:rsid w:val="001F334B"/>
    <w:rsid w:val="001F4863"/>
    <w:rsid w:val="001F6213"/>
    <w:rsid w:val="001F6645"/>
    <w:rsid w:val="001F70F3"/>
    <w:rsid w:val="002007A2"/>
    <w:rsid w:val="00200C89"/>
    <w:rsid w:val="00203708"/>
    <w:rsid w:val="00203A16"/>
    <w:rsid w:val="00203B36"/>
    <w:rsid w:val="00204A44"/>
    <w:rsid w:val="00204FCE"/>
    <w:rsid w:val="00205A47"/>
    <w:rsid w:val="00205E3C"/>
    <w:rsid w:val="00206642"/>
    <w:rsid w:val="002067AD"/>
    <w:rsid w:val="002079CF"/>
    <w:rsid w:val="00207E96"/>
    <w:rsid w:val="0021095F"/>
    <w:rsid w:val="00212BE1"/>
    <w:rsid w:val="0021438C"/>
    <w:rsid w:val="0022075E"/>
    <w:rsid w:val="00223E8C"/>
    <w:rsid w:val="00231FD7"/>
    <w:rsid w:val="00234346"/>
    <w:rsid w:val="0024148D"/>
    <w:rsid w:val="00241658"/>
    <w:rsid w:val="00241DC3"/>
    <w:rsid w:val="002425CB"/>
    <w:rsid w:val="00242C69"/>
    <w:rsid w:val="0024622F"/>
    <w:rsid w:val="00247FC9"/>
    <w:rsid w:val="00250829"/>
    <w:rsid w:val="00250BF4"/>
    <w:rsid w:val="00252D8A"/>
    <w:rsid w:val="00254F77"/>
    <w:rsid w:val="0025579C"/>
    <w:rsid w:val="00256A71"/>
    <w:rsid w:val="00263274"/>
    <w:rsid w:val="00263400"/>
    <w:rsid w:val="002642A8"/>
    <w:rsid w:val="0026552F"/>
    <w:rsid w:val="00265AE7"/>
    <w:rsid w:val="00267306"/>
    <w:rsid w:val="00270C10"/>
    <w:rsid w:val="002742DB"/>
    <w:rsid w:val="002751E4"/>
    <w:rsid w:val="00276102"/>
    <w:rsid w:val="00277A9D"/>
    <w:rsid w:val="002810A7"/>
    <w:rsid w:val="00283ADA"/>
    <w:rsid w:val="0028548E"/>
    <w:rsid w:val="00293715"/>
    <w:rsid w:val="0029548E"/>
    <w:rsid w:val="00296308"/>
    <w:rsid w:val="002964BF"/>
    <w:rsid w:val="002A0293"/>
    <w:rsid w:val="002A0FDC"/>
    <w:rsid w:val="002A2F3C"/>
    <w:rsid w:val="002A35A6"/>
    <w:rsid w:val="002A5554"/>
    <w:rsid w:val="002A5F84"/>
    <w:rsid w:val="002B4E6C"/>
    <w:rsid w:val="002B5FF1"/>
    <w:rsid w:val="002C10CE"/>
    <w:rsid w:val="002D00EC"/>
    <w:rsid w:val="002D19D3"/>
    <w:rsid w:val="002D1B98"/>
    <w:rsid w:val="002D1D61"/>
    <w:rsid w:val="002D242B"/>
    <w:rsid w:val="002D3790"/>
    <w:rsid w:val="002D41FA"/>
    <w:rsid w:val="002D586C"/>
    <w:rsid w:val="002D5AF0"/>
    <w:rsid w:val="002D709F"/>
    <w:rsid w:val="002D7455"/>
    <w:rsid w:val="002E24E0"/>
    <w:rsid w:val="002E288B"/>
    <w:rsid w:val="002E2A55"/>
    <w:rsid w:val="002F29E2"/>
    <w:rsid w:val="002F2E55"/>
    <w:rsid w:val="002F5FFB"/>
    <w:rsid w:val="002F704B"/>
    <w:rsid w:val="002F7C33"/>
    <w:rsid w:val="00300098"/>
    <w:rsid w:val="00300A9C"/>
    <w:rsid w:val="003053BD"/>
    <w:rsid w:val="00306370"/>
    <w:rsid w:val="00306E19"/>
    <w:rsid w:val="003128C1"/>
    <w:rsid w:val="00316D03"/>
    <w:rsid w:val="00320B27"/>
    <w:rsid w:val="00323162"/>
    <w:rsid w:val="00324D39"/>
    <w:rsid w:val="00330E89"/>
    <w:rsid w:val="00330E91"/>
    <w:rsid w:val="00331F3E"/>
    <w:rsid w:val="00332892"/>
    <w:rsid w:val="00334B01"/>
    <w:rsid w:val="00335EC3"/>
    <w:rsid w:val="00342389"/>
    <w:rsid w:val="0034304B"/>
    <w:rsid w:val="00351757"/>
    <w:rsid w:val="00353F43"/>
    <w:rsid w:val="00357F51"/>
    <w:rsid w:val="0036300C"/>
    <w:rsid w:val="003631E0"/>
    <w:rsid w:val="00367E66"/>
    <w:rsid w:val="0037293D"/>
    <w:rsid w:val="00374231"/>
    <w:rsid w:val="00374335"/>
    <w:rsid w:val="00375560"/>
    <w:rsid w:val="003805C5"/>
    <w:rsid w:val="0038314C"/>
    <w:rsid w:val="0038482D"/>
    <w:rsid w:val="00384BF4"/>
    <w:rsid w:val="003854F8"/>
    <w:rsid w:val="003900FC"/>
    <w:rsid w:val="0039080C"/>
    <w:rsid w:val="003927BC"/>
    <w:rsid w:val="00393E05"/>
    <w:rsid w:val="00394773"/>
    <w:rsid w:val="003953BF"/>
    <w:rsid w:val="0039564B"/>
    <w:rsid w:val="003960F4"/>
    <w:rsid w:val="00397023"/>
    <w:rsid w:val="00397C91"/>
    <w:rsid w:val="003A43B6"/>
    <w:rsid w:val="003A5C6C"/>
    <w:rsid w:val="003A5ECD"/>
    <w:rsid w:val="003A6561"/>
    <w:rsid w:val="003A77E4"/>
    <w:rsid w:val="003B1791"/>
    <w:rsid w:val="003B26D0"/>
    <w:rsid w:val="003B468B"/>
    <w:rsid w:val="003B7B58"/>
    <w:rsid w:val="003C5012"/>
    <w:rsid w:val="003C61E3"/>
    <w:rsid w:val="003C6F13"/>
    <w:rsid w:val="003D1A99"/>
    <w:rsid w:val="003D748D"/>
    <w:rsid w:val="003E07BC"/>
    <w:rsid w:val="003E3A6A"/>
    <w:rsid w:val="003E5C09"/>
    <w:rsid w:val="003E5D20"/>
    <w:rsid w:val="003E5E18"/>
    <w:rsid w:val="003F1377"/>
    <w:rsid w:val="003F1A50"/>
    <w:rsid w:val="003F3782"/>
    <w:rsid w:val="004005A2"/>
    <w:rsid w:val="0040483F"/>
    <w:rsid w:val="00406034"/>
    <w:rsid w:val="004073DB"/>
    <w:rsid w:val="004074DB"/>
    <w:rsid w:val="004134EA"/>
    <w:rsid w:val="00415911"/>
    <w:rsid w:val="00415C2C"/>
    <w:rsid w:val="004171D4"/>
    <w:rsid w:val="00417FB3"/>
    <w:rsid w:val="00421193"/>
    <w:rsid w:val="00421CDC"/>
    <w:rsid w:val="00422558"/>
    <w:rsid w:val="00422784"/>
    <w:rsid w:val="004231E8"/>
    <w:rsid w:val="0042420C"/>
    <w:rsid w:val="00425DEF"/>
    <w:rsid w:val="0042669C"/>
    <w:rsid w:val="004266FC"/>
    <w:rsid w:val="00426C9C"/>
    <w:rsid w:val="00426E8D"/>
    <w:rsid w:val="004303ED"/>
    <w:rsid w:val="0043232B"/>
    <w:rsid w:val="00434E59"/>
    <w:rsid w:val="00436A37"/>
    <w:rsid w:val="00440381"/>
    <w:rsid w:val="00441374"/>
    <w:rsid w:val="004432FF"/>
    <w:rsid w:val="0044514C"/>
    <w:rsid w:val="00445492"/>
    <w:rsid w:val="00450AEB"/>
    <w:rsid w:val="00452C76"/>
    <w:rsid w:val="00452D13"/>
    <w:rsid w:val="00452ED8"/>
    <w:rsid w:val="004541CE"/>
    <w:rsid w:val="004549D5"/>
    <w:rsid w:val="0045620A"/>
    <w:rsid w:val="0045751C"/>
    <w:rsid w:val="00461544"/>
    <w:rsid w:val="00462DF8"/>
    <w:rsid w:val="00463218"/>
    <w:rsid w:val="004635D9"/>
    <w:rsid w:val="00465E87"/>
    <w:rsid w:val="00466380"/>
    <w:rsid w:val="0046678D"/>
    <w:rsid w:val="00467D12"/>
    <w:rsid w:val="004741A7"/>
    <w:rsid w:val="00480121"/>
    <w:rsid w:val="00480BDE"/>
    <w:rsid w:val="00481700"/>
    <w:rsid w:val="00482021"/>
    <w:rsid w:val="00485035"/>
    <w:rsid w:val="004853C5"/>
    <w:rsid w:val="00487ACC"/>
    <w:rsid w:val="004920C2"/>
    <w:rsid w:val="0049792B"/>
    <w:rsid w:val="004A077A"/>
    <w:rsid w:val="004A1D17"/>
    <w:rsid w:val="004A41E7"/>
    <w:rsid w:val="004A75CA"/>
    <w:rsid w:val="004B0114"/>
    <w:rsid w:val="004B0D72"/>
    <w:rsid w:val="004B0E4A"/>
    <w:rsid w:val="004B21CC"/>
    <w:rsid w:val="004C079A"/>
    <w:rsid w:val="004C1ED0"/>
    <w:rsid w:val="004C4291"/>
    <w:rsid w:val="004C5E59"/>
    <w:rsid w:val="004C7512"/>
    <w:rsid w:val="004D054C"/>
    <w:rsid w:val="004D0A41"/>
    <w:rsid w:val="004D104B"/>
    <w:rsid w:val="004D467F"/>
    <w:rsid w:val="004D7D72"/>
    <w:rsid w:val="004E6ABC"/>
    <w:rsid w:val="004F1720"/>
    <w:rsid w:val="004F27E5"/>
    <w:rsid w:val="004F3EF3"/>
    <w:rsid w:val="00501F94"/>
    <w:rsid w:val="00502136"/>
    <w:rsid w:val="00503014"/>
    <w:rsid w:val="00505586"/>
    <w:rsid w:val="0050643A"/>
    <w:rsid w:val="005072D9"/>
    <w:rsid w:val="005077BE"/>
    <w:rsid w:val="0051626B"/>
    <w:rsid w:val="00516788"/>
    <w:rsid w:val="00517EF6"/>
    <w:rsid w:val="005203C5"/>
    <w:rsid w:val="0052118B"/>
    <w:rsid w:val="00523F79"/>
    <w:rsid w:val="0052538F"/>
    <w:rsid w:val="0052633A"/>
    <w:rsid w:val="00530373"/>
    <w:rsid w:val="005342A0"/>
    <w:rsid w:val="0053628E"/>
    <w:rsid w:val="00544F10"/>
    <w:rsid w:val="005458AC"/>
    <w:rsid w:val="0054624F"/>
    <w:rsid w:val="00546C43"/>
    <w:rsid w:val="005475FE"/>
    <w:rsid w:val="00553FDA"/>
    <w:rsid w:val="005540C9"/>
    <w:rsid w:val="005612A0"/>
    <w:rsid w:val="00562967"/>
    <w:rsid w:val="005642B4"/>
    <w:rsid w:val="00565081"/>
    <w:rsid w:val="00567CF7"/>
    <w:rsid w:val="0057115E"/>
    <w:rsid w:val="00571952"/>
    <w:rsid w:val="00573869"/>
    <w:rsid w:val="00573BBE"/>
    <w:rsid w:val="00576C4C"/>
    <w:rsid w:val="00577871"/>
    <w:rsid w:val="005778E2"/>
    <w:rsid w:val="00581ED3"/>
    <w:rsid w:val="005833F5"/>
    <w:rsid w:val="00586F2A"/>
    <w:rsid w:val="005879CD"/>
    <w:rsid w:val="00587FF7"/>
    <w:rsid w:val="005904BB"/>
    <w:rsid w:val="005904D2"/>
    <w:rsid w:val="00593E06"/>
    <w:rsid w:val="0059600A"/>
    <w:rsid w:val="005A1F51"/>
    <w:rsid w:val="005A33A0"/>
    <w:rsid w:val="005A4C5C"/>
    <w:rsid w:val="005A5A1B"/>
    <w:rsid w:val="005A5D88"/>
    <w:rsid w:val="005A6166"/>
    <w:rsid w:val="005B1A6E"/>
    <w:rsid w:val="005C08E1"/>
    <w:rsid w:val="005D2AFA"/>
    <w:rsid w:val="005D2C3A"/>
    <w:rsid w:val="005D4C6E"/>
    <w:rsid w:val="005E0BE1"/>
    <w:rsid w:val="005E0E71"/>
    <w:rsid w:val="005E28BE"/>
    <w:rsid w:val="005E7AE9"/>
    <w:rsid w:val="005E7DFB"/>
    <w:rsid w:val="005F24A6"/>
    <w:rsid w:val="005F5167"/>
    <w:rsid w:val="005F62B2"/>
    <w:rsid w:val="005F71DE"/>
    <w:rsid w:val="006016B7"/>
    <w:rsid w:val="006028E2"/>
    <w:rsid w:val="00605A9F"/>
    <w:rsid w:val="00606F2C"/>
    <w:rsid w:val="00613238"/>
    <w:rsid w:val="00615E19"/>
    <w:rsid w:val="0061779B"/>
    <w:rsid w:val="00623D73"/>
    <w:rsid w:val="006254E5"/>
    <w:rsid w:val="00625933"/>
    <w:rsid w:val="006278FA"/>
    <w:rsid w:val="00627EB6"/>
    <w:rsid w:val="006330B5"/>
    <w:rsid w:val="00634E50"/>
    <w:rsid w:val="006361EE"/>
    <w:rsid w:val="006366ED"/>
    <w:rsid w:val="00636918"/>
    <w:rsid w:val="00637A38"/>
    <w:rsid w:val="00640E49"/>
    <w:rsid w:val="006412E1"/>
    <w:rsid w:val="0064135E"/>
    <w:rsid w:val="006430D9"/>
    <w:rsid w:val="00643F72"/>
    <w:rsid w:val="006535A2"/>
    <w:rsid w:val="00653CD6"/>
    <w:rsid w:val="00657309"/>
    <w:rsid w:val="006600F1"/>
    <w:rsid w:val="0066228D"/>
    <w:rsid w:val="00665913"/>
    <w:rsid w:val="00666E4C"/>
    <w:rsid w:val="00666EAA"/>
    <w:rsid w:val="00666F21"/>
    <w:rsid w:val="006716AB"/>
    <w:rsid w:val="006722CC"/>
    <w:rsid w:val="00672899"/>
    <w:rsid w:val="00672E78"/>
    <w:rsid w:val="00672F8B"/>
    <w:rsid w:val="006733CF"/>
    <w:rsid w:val="00682051"/>
    <w:rsid w:val="006850E6"/>
    <w:rsid w:val="0068601B"/>
    <w:rsid w:val="0068775A"/>
    <w:rsid w:val="00687C7C"/>
    <w:rsid w:val="0069061A"/>
    <w:rsid w:val="00691F00"/>
    <w:rsid w:val="006947A0"/>
    <w:rsid w:val="0069649D"/>
    <w:rsid w:val="0069689E"/>
    <w:rsid w:val="00697A10"/>
    <w:rsid w:val="006A5203"/>
    <w:rsid w:val="006A6848"/>
    <w:rsid w:val="006A6FFC"/>
    <w:rsid w:val="006B0190"/>
    <w:rsid w:val="006B12CB"/>
    <w:rsid w:val="006B3247"/>
    <w:rsid w:val="006B4E4F"/>
    <w:rsid w:val="006C0018"/>
    <w:rsid w:val="006C26A5"/>
    <w:rsid w:val="006C2F2A"/>
    <w:rsid w:val="006C5562"/>
    <w:rsid w:val="006D0DE4"/>
    <w:rsid w:val="006D10EC"/>
    <w:rsid w:val="006D2273"/>
    <w:rsid w:val="006D243F"/>
    <w:rsid w:val="006D4345"/>
    <w:rsid w:val="006D55CF"/>
    <w:rsid w:val="006D760D"/>
    <w:rsid w:val="006E03FB"/>
    <w:rsid w:val="006E0E40"/>
    <w:rsid w:val="006E1913"/>
    <w:rsid w:val="006E22A8"/>
    <w:rsid w:val="006E56D5"/>
    <w:rsid w:val="006E5D0C"/>
    <w:rsid w:val="006F05D6"/>
    <w:rsid w:val="006F1DD0"/>
    <w:rsid w:val="006F29A2"/>
    <w:rsid w:val="006F5267"/>
    <w:rsid w:val="006F5F4E"/>
    <w:rsid w:val="00700041"/>
    <w:rsid w:val="007020E3"/>
    <w:rsid w:val="00704628"/>
    <w:rsid w:val="00706D32"/>
    <w:rsid w:val="007113CE"/>
    <w:rsid w:val="00712B10"/>
    <w:rsid w:val="00717EE7"/>
    <w:rsid w:val="00722A7B"/>
    <w:rsid w:val="00723CEE"/>
    <w:rsid w:val="00724425"/>
    <w:rsid w:val="007341BC"/>
    <w:rsid w:val="00737AC3"/>
    <w:rsid w:val="00741234"/>
    <w:rsid w:val="0074296F"/>
    <w:rsid w:val="007468FC"/>
    <w:rsid w:val="0075061E"/>
    <w:rsid w:val="00751E8A"/>
    <w:rsid w:val="00754446"/>
    <w:rsid w:val="007556C5"/>
    <w:rsid w:val="00760839"/>
    <w:rsid w:val="00761020"/>
    <w:rsid w:val="00767052"/>
    <w:rsid w:val="00767FFB"/>
    <w:rsid w:val="007720C6"/>
    <w:rsid w:val="00776365"/>
    <w:rsid w:val="00777459"/>
    <w:rsid w:val="00780023"/>
    <w:rsid w:val="007856C8"/>
    <w:rsid w:val="00785892"/>
    <w:rsid w:val="00786022"/>
    <w:rsid w:val="007869BC"/>
    <w:rsid w:val="007912B2"/>
    <w:rsid w:val="007934FF"/>
    <w:rsid w:val="00795669"/>
    <w:rsid w:val="00796148"/>
    <w:rsid w:val="007A4837"/>
    <w:rsid w:val="007A4D26"/>
    <w:rsid w:val="007A5983"/>
    <w:rsid w:val="007A7DDF"/>
    <w:rsid w:val="007B1B98"/>
    <w:rsid w:val="007B5DAF"/>
    <w:rsid w:val="007B626E"/>
    <w:rsid w:val="007B7FA7"/>
    <w:rsid w:val="007C0794"/>
    <w:rsid w:val="007C13D0"/>
    <w:rsid w:val="007C2EA1"/>
    <w:rsid w:val="007C5175"/>
    <w:rsid w:val="007C5C83"/>
    <w:rsid w:val="007C5F95"/>
    <w:rsid w:val="007D16C2"/>
    <w:rsid w:val="007D1E6F"/>
    <w:rsid w:val="007D4F26"/>
    <w:rsid w:val="007D64E0"/>
    <w:rsid w:val="007D7F9B"/>
    <w:rsid w:val="007E07D4"/>
    <w:rsid w:val="007E5C63"/>
    <w:rsid w:val="007E693F"/>
    <w:rsid w:val="007E78AC"/>
    <w:rsid w:val="007F294F"/>
    <w:rsid w:val="007F2F77"/>
    <w:rsid w:val="007F5F17"/>
    <w:rsid w:val="007F7071"/>
    <w:rsid w:val="007F712E"/>
    <w:rsid w:val="007F7C13"/>
    <w:rsid w:val="008027E1"/>
    <w:rsid w:val="008031A3"/>
    <w:rsid w:val="008035B0"/>
    <w:rsid w:val="008117ED"/>
    <w:rsid w:val="00812A66"/>
    <w:rsid w:val="00813A00"/>
    <w:rsid w:val="008147BD"/>
    <w:rsid w:val="00817785"/>
    <w:rsid w:val="00822B8F"/>
    <w:rsid w:val="00830615"/>
    <w:rsid w:val="008326B2"/>
    <w:rsid w:val="00832D72"/>
    <w:rsid w:val="00840680"/>
    <w:rsid w:val="00840773"/>
    <w:rsid w:val="00840B5D"/>
    <w:rsid w:val="00841B8E"/>
    <w:rsid w:val="00841BCB"/>
    <w:rsid w:val="008423BC"/>
    <w:rsid w:val="00844393"/>
    <w:rsid w:val="0084717C"/>
    <w:rsid w:val="008471DF"/>
    <w:rsid w:val="00847C33"/>
    <w:rsid w:val="00851D8F"/>
    <w:rsid w:val="008541E0"/>
    <w:rsid w:val="00856AE1"/>
    <w:rsid w:val="008576EF"/>
    <w:rsid w:val="00857C5B"/>
    <w:rsid w:val="00860902"/>
    <w:rsid w:val="008637E9"/>
    <w:rsid w:val="0086445E"/>
    <w:rsid w:val="00864DF1"/>
    <w:rsid w:val="00867602"/>
    <w:rsid w:val="008678D8"/>
    <w:rsid w:val="00870DBA"/>
    <w:rsid w:val="00871C95"/>
    <w:rsid w:val="008722E0"/>
    <w:rsid w:val="00875B4F"/>
    <w:rsid w:val="00876682"/>
    <w:rsid w:val="008778C1"/>
    <w:rsid w:val="00884712"/>
    <w:rsid w:val="0088572B"/>
    <w:rsid w:val="00885FB2"/>
    <w:rsid w:val="0089197E"/>
    <w:rsid w:val="00891F3E"/>
    <w:rsid w:val="00894DED"/>
    <w:rsid w:val="00897AD5"/>
    <w:rsid w:val="00897C07"/>
    <w:rsid w:val="008A1F7D"/>
    <w:rsid w:val="008A49C7"/>
    <w:rsid w:val="008A6972"/>
    <w:rsid w:val="008A754C"/>
    <w:rsid w:val="008B578B"/>
    <w:rsid w:val="008C11E1"/>
    <w:rsid w:val="008C172B"/>
    <w:rsid w:val="008C212A"/>
    <w:rsid w:val="008C4C6F"/>
    <w:rsid w:val="008C6F0B"/>
    <w:rsid w:val="008D11EB"/>
    <w:rsid w:val="008D2598"/>
    <w:rsid w:val="008D3847"/>
    <w:rsid w:val="008D4802"/>
    <w:rsid w:val="008D4BEF"/>
    <w:rsid w:val="008D669A"/>
    <w:rsid w:val="008D7E6D"/>
    <w:rsid w:val="008E01ED"/>
    <w:rsid w:val="008E2199"/>
    <w:rsid w:val="008E6370"/>
    <w:rsid w:val="008E7025"/>
    <w:rsid w:val="008E7ADA"/>
    <w:rsid w:val="008F011F"/>
    <w:rsid w:val="008F0C44"/>
    <w:rsid w:val="008F0FFE"/>
    <w:rsid w:val="008F3ABB"/>
    <w:rsid w:val="008F61C1"/>
    <w:rsid w:val="008F6740"/>
    <w:rsid w:val="008F7374"/>
    <w:rsid w:val="00901F5D"/>
    <w:rsid w:val="009024F3"/>
    <w:rsid w:val="0090359E"/>
    <w:rsid w:val="00904028"/>
    <w:rsid w:val="009066B9"/>
    <w:rsid w:val="00907C5C"/>
    <w:rsid w:val="00915757"/>
    <w:rsid w:val="0091791A"/>
    <w:rsid w:val="009211D9"/>
    <w:rsid w:val="00921BE8"/>
    <w:rsid w:val="009226BE"/>
    <w:rsid w:val="009273CD"/>
    <w:rsid w:val="00927C58"/>
    <w:rsid w:val="00927F9C"/>
    <w:rsid w:val="00930003"/>
    <w:rsid w:val="009302FE"/>
    <w:rsid w:val="009310A2"/>
    <w:rsid w:val="00931160"/>
    <w:rsid w:val="00931CA1"/>
    <w:rsid w:val="00934E9E"/>
    <w:rsid w:val="00935198"/>
    <w:rsid w:val="00935CE7"/>
    <w:rsid w:val="00940631"/>
    <w:rsid w:val="0094407D"/>
    <w:rsid w:val="00946326"/>
    <w:rsid w:val="00946737"/>
    <w:rsid w:val="009468DC"/>
    <w:rsid w:val="00947CF5"/>
    <w:rsid w:val="009513E0"/>
    <w:rsid w:val="00952ED9"/>
    <w:rsid w:val="00952F62"/>
    <w:rsid w:val="0096100A"/>
    <w:rsid w:val="00973073"/>
    <w:rsid w:val="00976D82"/>
    <w:rsid w:val="009773A3"/>
    <w:rsid w:val="0097754B"/>
    <w:rsid w:val="0097755B"/>
    <w:rsid w:val="00977D0E"/>
    <w:rsid w:val="00980CFF"/>
    <w:rsid w:val="00981EF3"/>
    <w:rsid w:val="009839E5"/>
    <w:rsid w:val="00983E9B"/>
    <w:rsid w:val="00986570"/>
    <w:rsid w:val="0098669F"/>
    <w:rsid w:val="00994451"/>
    <w:rsid w:val="00995866"/>
    <w:rsid w:val="009965C9"/>
    <w:rsid w:val="009A04F2"/>
    <w:rsid w:val="009A2F6C"/>
    <w:rsid w:val="009A43C6"/>
    <w:rsid w:val="009A7EC6"/>
    <w:rsid w:val="009B030E"/>
    <w:rsid w:val="009B0B43"/>
    <w:rsid w:val="009B3595"/>
    <w:rsid w:val="009B6460"/>
    <w:rsid w:val="009B674B"/>
    <w:rsid w:val="009B6F73"/>
    <w:rsid w:val="009B6FD2"/>
    <w:rsid w:val="009C123D"/>
    <w:rsid w:val="009C22F2"/>
    <w:rsid w:val="009C6669"/>
    <w:rsid w:val="009D4FF9"/>
    <w:rsid w:val="009D5AFD"/>
    <w:rsid w:val="009D7030"/>
    <w:rsid w:val="009E0194"/>
    <w:rsid w:val="009E1218"/>
    <w:rsid w:val="009E1794"/>
    <w:rsid w:val="009E1AA5"/>
    <w:rsid w:val="009E216E"/>
    <w:rsid w:val="009E4DE7"/>
    <w:rsid w:val="009E523A"/>
    <w:rsid w:val="009E6159"/>
    <w:rsid w:val="009E7A33"/>
    <w:rsid w:val="009E7BB9"/>
    <w:rsid w:val="009F0CDD"/>
    <w:rsid w:val="009F3CFD"/>
    <w:rsid w:val="009F3E95"/>
    <w:rsid w:val="009F6DCE"/>
    <w:rsid w:val="00A025DB"/>
    <w:rsid w:val="00A0556B"/>
    <w:rsid w:val="00A06F23"/>
    <w:rsid w:val="00A07048"/>
    <w:rsid w:val="00A11747"/>
    <w:rsid w:val="00A125DE"/>
    <w:rsid w:val="00A1314E"/>
    <w:rsid w:val="00A133CB"/>
    <w:rsid w:val="00A13571"/>
    <w:rsid w:val="00A14EB5"/>
    <w:rsid w:val="00A1757D"/>
    <w:rsid w:val="00A227F6"/>
    <w:rsid w:val="00A22987"/>
    <w:rsid w:val="00A2374B"/>
    <w:rsid w:val="00A23A62"/>
    <w:rsid w:val="00A25087"/>
    <w:rsid w:val="00A26FAE"/>
    <w:rsid w:val="00A271DD"/>
    <w:rsid w:val="00A305CF"/>
    <w:rsid w:val="00A3069A"/>
    <w:rsid w:val="00A30938"/>
    <w:rsid w:val="00A37686"/>
    <w:rsid w:val="00A40D7E"/>
    <w:rsid w:val="00A423A8"/>
    <w:rsid w:val="00A47E10"/>
    <w:rsid w:val="00A51617"/>
    <w:rsid w:val="00A52BE3"/>
    <w:rsid w:val="00A561D3"/>
    <w:rsid w:val="00A56A2F"/>
    <w:rsid w:val="00A57257"/>
    <w:rsid w:val="00A6568D"/>
    <w:rsid w:val="00A65719"/>
    <w:rsid w:val="00A66A84"/>
    <w:rsid w:val="00A67023"/>
    <w:rsid w:val="00A67715"/>
    <w:rsid w:val="00A76B46"/>
    <w:rsid w:val="00A80D2B"/>
    <w:rsid w:val="00A84110"/>
    <w:rsid w:val="00A856F1"/>
    <w:rsid w:val="00A858E6"/>
    <w:rsid w:val="00A86EA1"/>
    <w:rsid w:val="00A93384"/>
    <w:rsid w:val="00A9791E"/>
    <w:rsid w:val="00AA00CF"/>
    <w:rsid w:val="00AA0D34"/>
    <w:rsid w:val="00AA2FE3"/>
    <w:rsid w:val="00AA6A61"/>
    <w:rsid w:val="00AA6EE2"/>
    <w:rsid w:val="00AA6FA5"/>
    <w:rsid w:val="00AA7F03"/>
    <w:rsid w:val="00AB0B8A"/>
    <w:rsid w:val="00AB1CAC"/>
    <w:rsid w:val="00AB2BDE"/>
    <w:rsid w:val="00AB51CE"/>
    <w:rsid w:val="00AB67CC"/>
    <w:rsid w:val="00AC04B0"/>
    <w:rsid w:val="00AC0E09"/>
    <w:rsid w:val="00AC1B15"/>
    <w:rsid w:val="00AC28ED"/>
    <w:rsid w:val="00AC3A0C"/>
    <w:rsid w:val="00AC3D1B"/>
    <w:rsid w:val="00AC58FD"/>
    <w:rsid w:val="00AC6BBF"/>
    <w:rsid w:val="00AC7768"/>
    <w:rsid w:val="00AD337E"/>
    <w:rsid w:val="00AD3523"/>
    <w:rsid w:val="00AD614E"/>
    <w:rsid w:val="00AD66E1"/>
    <w:rsid w:val="00AD7394"/>
    <w:rsid w:val="00AE0461"/>
    <w:rsid w:val="00AE090F"/>
    <w:rsid w:val="00AE25A0"/>
    <w:rsid w:val="00AE47E5"/>
    <w:rsid w:val="00AF08A8"/>
    <w:rsid w:val="00AF541E"/>
    <w:rsid w:val="00AF5C3F"/>
    <w:rsid w:val="00AF5DAC"/>
    <w:rsid w:val="00AF64E2"/>
    <w:rsid w:val="00AF6771"/>
    <w:rsid w:val="00B03C87"/>
    <w:rsid w:val="00B050BB"/>
    <w:rsid w:val="00B06020"/>
    <w:rsid w:val="00B10160"/>
    <w:rsid w:val="00B107BB"/>
    <w:rsid w:val="00B1094C"/>
    <w:rsid w:val="00B112DA"/>
    <w:rsid w:val="00B12B0E"/>
    <w:rsid w:val="00B13A0E"/>
    <w:rsid w:val="00B145CF"/>
    <w:rsid w:val="00B1572B"/>
    <w:rsid w:val="00B16E61"/>
    <w:rsid w:val="00B17390"/>
    <w:rsid w:val="00B21365"/>
    <w:rsid w:val="00B22666"/>
    <w:rsid w:val="00B22ABA"/>
    <w:rsid w:val="00B268A8"/>
    <w:rsid w:val="00B30488"/>
    <w:rsid w:val="00B33278"/>
    <w:rsid w:val="00B338B8"/>
    <w:rsid w:val="00B36F30"/>
    <w:rsid w:val="00B4274A"/>
    <w:rsid w:val="00B443BD"/>
    <w:rsid w:val="00B45502"/>
    <w:rsid w:val="00B5019F"/>
    <w:rsid w:val="00B51702"/>
    <w:rsid w:val="00B556EC"/>
    <w:rsid w:val="00B57A78"/>
    <w:rsid w:val="00B60052"/>
    <w:rsid w:val="00B61326"/>
    <w:rsid w:val="00B61D50"/>
    <w:rsid w:val="00B628E4"/>
    <w:rsid w:val="00B63976"/>
    <w:rsid w:val="00B653B5"/>
    <w:rsid w:val="00B717EB"/>
    <w:rsid w:val="00B72AD7"/>
    <w:rsid w:val="00B73990"/>
    <w:rsid w:val="00B74821"/>
    <w:rsid w:val="00B768D8"/>
    <w:rsid w:val="00B80208"/>
    <w:rsid w:val="00B82F0F"/>
    <w:rsid w:val="00B82F49"/>
    <w:rsid w:val="00B84183"/>
    <w:rsid w:val="00B841FC"/>
    <w:rsid w:val="00B8516B"/>
    <w:rsid w:val="00B85BFA"/>
    <w:rsid w:val="00B90526"/>
    <w:rsid w:val="00B92BA4"/>
    <w:rsid w:val="00B96FE2"/>
    <w:rsid w:val="00BA015D"/>
    <w:rsid w:val="00BA0F9D"/>
    <w:rsid w:val="00BA1DC0"/>
    <w:rsid w:val="00BA6041"/>
    <w:rsid w:val="00BB2277"/>
    <w:rsid w:val="00BB3525"/>
    <w:rsid w:val="00BB5EC2"/>
    <w:rsid w:val="00BB7E46"/>
    <w:rsid w:val="00BC0372"/>
    <w:rsid w:val="00BC5A50"/>
    <w:rsid w:val="00BC632B"/>
    <w:rsid w:val="00BD3610"/>
    <w:rsid w:val="00BD4968"/>
    <w:rsid w:val="00BD6F45"/>
    <w:rsid w:val="00BE08C5"/>
    <w:rsid w:val="00BE139F"/>
    <w:rsid w:val="00BE237E"/>
    <w:rsid w:val="00BE37D0"/>
    <w:rsid w:val="00BF1DE1"/>
    <w:rsid w:val="00BF2BED"/>
    <w:rsid w:val="00BF6BD0"/>
    <w:rsid w:val="00BF6E6B"/>
    <w:rsid w:val="00BF7DC9"/>
    <w:rsid w:val="00C00F57"/>
    <w:rsid w:val="00C011A0"/>
    <w:rsid w:val="00C04786"/>
    <w:rsid w:val="00C05967"/>
    <w:rsid w:val="00C05ABC"/>
    <w:rsid w:val="00C06864"/>
    <w:rsid w:val="00C072CD"/>
    <w:rsid w:val="00C076CF"/>
    <w:rsid w:val="00C105D3"/>
    <w:rsid w:val="00C11150"/>
    <w:rsid w:val="00C111B0"/>
    <w:rsid w:val="00C1267A"/>
    <w:rsid w:val="00C139B8"/>
    <w:rsid w:val="00C146EB"/>
    <w:rsid w:val="00C1482E"/>
    <w:rsid w:val="00C202EE"/>
    <w:rsid w:val="00C211ED"/>
    <w:rsid w:val="00C21541"/>
    <w:rsid w:val="00C21AED"/>
    <w:rsid w:val="00C21E3D"/>
    <w:rsid w:val="00C30441"/>
    <w:rsid w:val="00C30C41"/>
    <w:rsid w:val="00C30F60"/>
    <w:rsid w:val="00C33293"/>
    <w:rsid w:val="00C333E6"/>
    <w:rsid w:val="00C36917"/>
    <w:rsid w:val="00C370C9"/>
    <w:rsid w:val="00C42E29"/>
    <w:rsid w:val="00C4322A"/>
    <w:rsid w:val="00C4388D"/>
    <w:rsid w:val="00C4396C"/>
    <w:rsid w:val="00C44959"/>
    <w:rsid w:val="00C45646"/>
    <w:rsid w:val="00C51E9C"/>
    <w:rsid w:val="00C539AA"/>
    <w:rsid w:val="00C54CB4"/>
    <w:rsid w:val="00C55943"/>
    <w:rsid w:val="00C56BA9"/>
    <w:rsid w:val="00C57F67"/>
    <w:rsid w:val="00C606BC"/>
    <w:rsid w:val="00C64C7B"/>
    <w:rsid w:val="00C717C3"/>
    <w:rsid w:val="00C71ABF"/>
    <w:rsid w:val="00C72C8E"/>
    <w:rsid w:val="00C74B9D"/>
    <w:rsid w:val="00C774A8"/>
    <w:rsid w:val="00C7762E"/>
    <w:rsid w:val="00C81523"/>
    <w:rsid w:val="00C827B9"/>
    <w:rsid w:val="00C84A83"/>
    <w:rsid w:val="00C853EC"/>
    <w:rsid w:val="00C86CDB"/>
    <w:rsid w:val="00C90B08"/>
    <w:rsid w:val="00C928D6"/>
    <w:rsid w:val="00C92A36"/>
    <w:rsid w:val="00C92D18"/>
    <w:rsid w:val="00C93B81"/>
    <w:rsid w:val="00C954D1"/>
    <w:rsid w:val="00C95BA0"/>
    <w:rsid w:val="00CA0D08"/>
    <w:rsid w:val="00CA2271"/>
    <w:rsid w:val="00CA296D"/>
    <w:rsid w:val="00CA298C"/>
    <w:rsid w:val="00CA73AE"/>
    <w:rsid w:val="00CB1C33"/>
    <w:rsid w:val="00CB6E46"/>
    <w:rsid w:val="00CC033C"/>
    <w:rsid w:val="00CC2004"/>
    <w:rsid w:val="00CC2F03"/>
    <w:rsid w:val="00CC6E6E"/>
    <w:rsid w:val="00CD0450"/>
    <w:rsid w:val="00CD1D78"/>
    <w:rsid w:val="00CD369F"/>
    <w:rsid w:val="00CD37AF"/>
    <w:rsid w:val="00CD4B53"/>
    <w:rsid w:val="00CD5140"/>
    <w:rsid w:val="00CE1030"/>
    <w:rsid w:val="00CE2ED6"/>
    <w:rsid w:val="00CE3B26"/>
    <w:rsid w:val="00CE4319"/>
    <w:rsid w:val="00CE4D63"/>
    <w:rsid w:val="00CF16CA"/>
    <w:rsid w:val="00CF32C3"/>
    <w:rsid w:val="00CF4371"/>
    <w:rsid w:val="00CF4756"/>
    <w:rsid w:val="00CF6E68"/>
    <w:rsid w:val="00D0126F"/>
    <w:rsid w:val="00D02F83"/>
    <w:rsid w:val="00D041E5"/>
    <w:rsid w:val="00D059BD"/>
    <w:rsid w:val="00D06D87"/>
    <w:rsid w:val="00D070F1"/>
    <w:rsid w:val="00D1082A"/>
    <w:rsid w:val="00D130AB"/>
    <w:rsid w:val="00D1386C"/>
    <w:rsid w:val="00D144A8"/>
    <w:rsid w:val="00D16473"/>
    <w:rsid w:val="00D16552"/>
    <w:rsid w:val="00D20531"/>
    <w:rsid w:val="00D20D2B"/>
    <w:rsid w:val="00D22FAD"/>
    <w:rsid w:val="00D2418E"/>
    <w:rsid w:val="00D25390"/>
    <w:rsid w:val="00D31F69"/>
    <w:rsid w:val="00D34A17"/>
    <w:rsid w:val="00D35DB2"/>
    <w:rsid w:val="00D36853"/>
    <w:rsid w:val="00D37599"/>
    <w:rsid w:val="00D37E47"/>
    <w:rsid w:val="00D4093A"/>
    <w:rsid w:val="00D43938"/>
    <w:rsid w:val="00D45441"/>
    <w:rsid w:val="00D5142D"/>
    <w:rsid w:val="00D51CDD"/>
    <w:rsid w:val="00D51EBD"/>
    <w:rsid w:val="00D51F25"/>
    <w:rsid w:val="00D54D85"/>
    <w:rsid w:val="00D5533D"/>
    <w:rsid w:val="00D55FBA"/>
    <w:rsid w:val="00D5786F"/>
    <w:rsid w:val="00D62427"/>
    <w:rsid w:val="00D645C5"/>
    <w:rsid w:val="00D646F3"/>
    <w:rsid w:val="00D65152"/>
    <w:rsid w:val="00D6578F"/>
    <w:rsid w:val="00D73689"/>
    <w:rsid w:val="00D73F7B"/>
    <w:rsid w:val="00D752EA"/>
    <w:rsid w:val="00D76E8F"/>
    <w:rsid w:val="00D8021D"/>
    <w:rsid w:val="00D81ED4"/>
    <w:rsid w:val="00D84D3E"/>
    <w:rsid w:val="00D850AA"/>
    <w:rsid w:val="00D90BE3"/>
    <w:rsid w:val="00D9522A"/>
    <w:rsid w:val="00D96844"/>
    <w:rsid w:val="00D96A37"/>
    <w:rsid w:val="00D96C55"/>
    <w:rsid w:val="00D97646"/>
    <w:rsid w:val="00DA1F4E"/>
    <w:rsid w:val="00DA1F8C"/>
    <w:rsid w:val="00DA2A3E"/>
    <w:rsid w:val="00DA352C"/>
    <w:rsid w:val="00DA3687"/>
    <w:rsid w:val="00DA5296"/>
    <w:rsid w:val="00DA5543"/>
    <w:rsid w:val="00DB0C2E"/>
    <w:rsid w:val="00DB0DBB"/>
    <w:rsid w:val="00DB0F7D"/>
    <w:rsid w:val="00DB2036"/>
    <w:rsid w:val="00DB6A5B"/>
    <w:rsid w:val="00DB6F68"/>
    <w:rsid w:val="00DB7F30"/>
    <w:rsid w:val="00DC1B17"/>
    <w:rsid w:val="00DC2E4A"/>
    <w:rsid w:val="00DC5604"/>
    <w:rsid w:val="00DC587C"/>
    <w:rsid w:val="00DC68E6"/>
    <w:rsid w:val="00DC6BE1"/>
    <w:rsid w:val="00DC6D0D"/>
    <w:rsid w:val="00DC6F40"/>
    <w:rsid w:val="00DC7017"/>
    <w:rsid w:val="00DD2C05"/>
    <w:rsid w:val="00DD36E6"/>
    <w:rsid w:val="00DD5CDD"/>
    <w:rsid w:val="00DE2C9C"/>
    <w:rsid w:val="00DE3E4A"/>
    <w:rsid w:val="00DE4108"/>
    <w:rsid w:val="00DE5A7F"/>
    <w:rsid w:val="00DE64A1"/>
    <w:rsid w:val="00DF0316"/>
    <w:rsid w:val="00DF117F"/>
    <w:rsid w:val="00DF234F"/>
    <w:rsid w:val="00DF36F6"/>
    <w:rsid w:val="00DF3DFD"/>
    <w:rsid w:val="00DF4F2E"/>
    <w:rsid w:val="00E041C7"/>
    <w:rsid w:val="00E05AF2"/>
    <w:rsid w:val="00E076A9"/>
    <w:rsid w:val="00E11BBB"/>
    <w:rsid w:val="00E16E45"/>
    <w:rsid w:val="00E17245"/>
    <w:rsid w:val="00E2074C"/>
    <w:rsid w:val="00E251EF"/>
    <w:rsid w:val="00E30D0D"/>
    <w:rsid w:val="00E3236A"/>
    <w:rsid w:val="00E33090"/>
    <w:rsid w:val="00E33DBD"/>
    <w:rsid w:val="00E34689"/>
    <w:rsid w:val="00E36162"/>
    <w:rsid w:val="00E365CF"/>
    <w:rsid w:val="00E40156"/>
    <w:rsid w:val="00E43854"/>
    <w:rsid w:val="00E438B4"/>
    <w:rsid w:val="00E44D03"/>
    <w:rsid w:val="00E463BF"/>
    <w:rsid w:val="00E4678E"/>
    <w:rsid w:val="00E50D62"/>
    <w:rsid w:val="00E52E43"/>
    <w:rsid w:val="00E540AB"/>
    <w:rsid w:val="00E54804"/>
    <w:rsid w:val="00E54C5F"/>
    <w:rsid w:val="00E5539C"/>
    <w:rsid w:val="00E56733"/>
    <w:rsid w:val="00E61206"/>
    <w:rsid w:val="00E614AA"/>
    <w:rsid w:val="00E65CBC"/>
    <w:rsid w:val="00E6673B"/>
    <w:rsid w:val="00E66765"/>
    <w:rsid w:val="00E7161C"/>
    <w:rsid w:val="00E73354"/>
    <w:rsid w:val="00E74E70"/>
    <w:rsid w:val="00E76347"/>
    <w:rsid w:val="00E7712B"/>
    <w:rsid w:val="00E7768F"/>
    <w:rsid w:val="00E77918"/>
    <w:rsid w:val="00E77E5D"/>
    <w:rsid w:val="00E77ECA"/>
    <w:rsid w:val="00E82034"/>
    <w:rsid w:val="00E82AED"/>
    <w:rsid w:val="00E82F97"/>
    <w:rsid w:val="00E833FA"/>
    <w:rsid w:val="00E83DA5"/>
    <w:rsid w:val="00E87B8B"/>
    <w:rsid w:val="00E931F1"/>
    <w:rsid w:val="00E93528"/>
    <w:rsid w:val="00E94C13"/>
    <w:rsid w:val="00EA06F7"/>
    <w:rsid w:val="00EA1949"/>
    <w:rsid w:val="00EA2F0A"/>
    <w:rsid w:val="00EB01EC"/>
    <w:rsid w:val="00EB0317"/>
    <w:rsid w:val="00EB0BCC"/>
    <w:rsid w:val="00EB17F5"/>
    <w:rsid w:val="00EB7B5E"/>
    <w:rsid w:val="00EB7B83"/>
    <w:rsid w:val="00EC3D45"/>
    <w:rsid w:val="00ED15CA"/>
    <w:rsid w:val="00ED42C2"/>
    <w:rsid w:val="00EE0DD8"/>
    <w:rsid w:val="00EE1BBA"/>
    <w:rsid w:val="00EE49D6"/>
    <w:rsid w:val="00EE4FA8"/>
    <w:rsid w:val="00EE7900"/>
    <w:rsid w:val="00EF0A8A"/>
    <w:rsid w:val="00EF0DDE"/>
    <w:rsid w:val="00EF3249"/>
    <w:rsid w:val="00EF6B6B"/>
    <w:rsid w:val="00EF7970"/>
    <w:rsid w:val="00F01B65"/>
    <w:rsid w:val="00F02A8E"/>
    <w:rsid w:val="00F04C35"/>
    <w:rsid w:val="00F0563E"/>
    <w:rsid w:val="00F06BB2"/>
    <w:rsid w:val="00F073D5"/>
    <w:rsid w:val="00F137C9"/>
    <w:rsid w:val="00F143D5"/>
    <w:rsid w:val="00F15B2C"/>
    <w:rsid w:val="00F21DB4"/>
    <w:rsid w:val="00F2300B"/>
    <w:rsid w:val="00F2306F"/>
    <w:rsid w:val="00F244E3"/>
    <w:rsid w:val="00F27160"/>
    <w:rsid w:val="00F27485"/>
    <w:rsid w:val="00F31FB6"/>
    <w:rsid w:val="00F339A9"/>
    <w:rsid w:val="00F36A20"/>
    <w:rsid w:val="00F421B4"/>
    <w:rsid w:val="00F43EF2"/>
    <w:rsid w:val="00F440ED"/>
    <w:rsid w:val="00F45ADE"/>
    <w:rsid w:val="00F51886"/>
    <w:rsid w:val="00F615D6"/>
    <w:rsid w:val="00F629FA"/>
    <w:rsid w:val="00F62A00"/>
    <w:rsid w:val="00F63539"/>
    <w:rsid w:val="00F637DC"/>
    <w:rsid w:val="00F64EDA"/>
    <w:rsid w:val="00F66EDC"/>
    <w:rsid w:val="00F71118"/>
    <w:rsid w:val="00F7184A"/>
    <w:rsid w:val="00F77910"/>
    <w:rsid w:val="00F83A64"/>
    <w:rsid w:val="00F85AD3"/>
    <w:rsid w:val="00F93860"/>
    <w:rsid w:val="00F9394D"/>
    <w:rsid w:val="00F97B91"/>
    <w:rsid w:val="00FA11EA"/>
    <w:rsid w:val="00FA166A"/>
    <w:rsid w:val="00FA373F"/>
    <w:rsid w:val="00FB1E28"/>
    <w:rsid w:val="00FB274F"/>
    <w:rsid w:val="00FC3313"/>
    <w:rsid w:val="00FC4D40"/>
    <w:rsid w:val="00FC66A5"/>
    <w:rsid w:val="00FC7C23"/>
    <w:rsid w:val="00FD09FA"/>
    <w:rsid w:val="00FD28AE"/>
    <w:rsid w:val="00FD450D"/>
    <w:rsid w:val="00FD4FA2"/>
    <w:rsid w:val="00FD7CDF"/>
    <w:rsid w:val="00FE1D47"/>
    <w:rsid w:val="00FE2134"/>
    <w:rsid w:val="00FE2888"/>
    <w:rsid w:val="00FE2ECC"/>
    <w:rsid w:val="00FE2FF9"/>
    <w:rsid w:val="00FE59EE"/>
    <w:rsid w:val="00FE6259"/>
    <w:rsid w:val="00FF008D"/>
    <w:rsid w:val="00FF1816"/>
    <w:rsid w:val="00FF3A32"/>
    <w:rsid w:val="00FF7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D3E5E6"/>
  <w15:docId w15:val="{A2768942-299E-4D3C-8F55-A42AD509B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BB9"/>
    <w:rPr>
      <w:sz w:val="24"/>
      <w:szCs w:val="24"/>
      <w:lang w:val="sr-Latn-RS"/>
    </w:rPr>
  </w:style>
  <w:style w:type="paragraph" w:styleId="Heading1">
    <w:name w:val="heading 1"/>
    <w:basedOn w:val="Normal"/>
    <w:next w:val="Normal"/>
    <w:link w:val="Heading1Char"/>
    <w:uiPriority w:val="9"/>
    <w:qFormat/>
    <w:rsid w:val="00D144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144A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67FFB"/>
    <w:pPr>
      <w:keepNext/>
      <w:spacing w:before="240" w:after="60"/>
      <w:outlineLvl w:val="2"/>
    </w:pPr>
    <w:rPr>
      <w:rFonts w:ascii="Arial" w:hAnsi="Arial" w:cs="Arial"/>
      <w:b/>
      <w:bCs/>
      <w:sz w:val="26"/>
      <w:szCs w:val="26"/>
    </w:rPr>
  </w:style>
  <w:style w:type="paragraph" w:styleId="Heading4">
    <w:name w:val="heading 4"/>
    <w:basedOn w:val="Normal"/>
    <w:next w:val="Normal"/>
    <w:qFormat/>
    <w:rsid w:val="00767FFB"/>
    <w:pPr>
      <w:keepNext/>
      <w:spacing w:before="240" w:after="60"/>
      <w:outlineLvl w:val="3"/>
    </w:pPr>
    <w:rPr>
      <w:b/>
      <w:bCs/>
      <w:sz w:val="28"/>
      <w:szCs w:val="28"/>
    </w:rPr>
  </w:style>
  <w:style w:type="paragraph" w:styleId="Heading5">
    <w:name w:val="heading 5"/>
    <w:basedOn w:val="Normal"/>
    <w:next w:val="Normal"/>
    <w:qFormat/>
    <w:rsid w:val="00E7161C"/>
    <w:pPr>
      <w:numPr>
        <w:ilvl w:val="4"/>
        <w:numId w:val="1"/>
      </w:numPr>
      <w:spacing w:before="240" w:after="60"/>
      <w:outlineLvl w:val="4"/>
    </w:pPr>
    <w:rPr>
      <w:b/>
      <w:bCs/>
      <w:i/>
      <w:iCs/>
      <w:sz w:val="26"/>
      <w:szCs w:val="26"/>
    </w:rPr>
  </w:style>
  <w:style w:type="paragraph" w:styleId="Heading6">
    <w:name w:val="heading 6"/>
    <w:basedOn w:val="Normal"/>
    <w:next w:val="Normal"/>
    <w:qFormat/>
    <w:rsid w:val="00E7161C"/>
    <w:pPr>
      <w:numPr>
        <w:ilvl w:val="5"/>
        <w:numId w:val="1"/>
      </w:numPr>
      <w:spacing w:before="240" w:after="60"/>
      <w:outlineLvl w:val="5"/>
    </w:pPr>
    <w:rPr>
      <w:b/>
      <w:bCs/>
      <w:sz w:val="22"/>
      <w:szCs w:val="22"/>
    </w:rPr>
  </w:style>
  <w:style w:type="paragraph" w:styleId="Heading7">
    <w:name w:val="heading 7"/>
    <w:basedOn w:val="Normal"/>
    <w:next w:val="Normal"/>
    <w:qFormat/>
    <w:rsid w:val="00E7161C"/>
    <w:pPr>
      <w:numPr>
        <w:ilvl w:val="6"/>
        <w:numId w:val="1"/>
      </w:numPr>
      <w:spacing w:before="240" w:after="60"/>
      <w:outlineLvl w:val="6"/>
    </w:pPr>
  </w:style>
  <w:style w:type="paragraph" w:styleId="Heading8">
    <w:name w:val="heading 8"/>
    <w:basedOn w:val="Normal"/>
    <w:next w:val="Normal"/>
    <w:qFormat/>
    <w:rsid w:val="00E7161C"/>
    <w:pPr>
      <w:numPr>
        <w:ilvl w:val="7"/>
        <w:numId w:val="1"/>
      </w:numPr>
      <w:spacing w:before="240" w:after="60"/>
      <w:outlineLvl w:val="7"/>
    </w:pPr>
    <w:rPr>
      <w:i/>
      <w:iCs/>
    </w:rPr>
  </w:style>
  <w:style w:type="paragraph" w:styleId="Heading9">
    <w:name w:val="heading 9"/>
    <w:basedOn w:val="Normal"/>
    <w:next w:val="Normal"/>
    <w:qFormat/>
    <w:rsid w:val="00E7161C"/>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novnitekst">
    <w:name w:val="Osnovni tekst"/>
    <w:basedOn w:val="Normal"/>
    <w:link w:val="OsnovnitekstChar"/>
    <w:rsid w:val="008471DF"/>
    <w:pPr>
      <w:spacing w:after="120" w:line="360" w:lineRule="auto"/>
      <w:ind w:firstLine="675"/>
      <w:jc w:val="both"/>
    </w:pPr>
    <w:rPr>
      <w:lang w:val="sr-Latn-CS"/>
    </w:rPr>
  </w:style>
  <w:style w:type="paragraph" w:customStyle="1" w:styleId="Inivonaslova-Poglavlje">
    <w:name w:val="I nivo naslova - Poglavlje"/>
    <w:basedOn w:val="Heading1"/>
    <w:next w:val="Osnovnitekst"/>
    <w:rsid w:val="00E7161C"/>
    <w:pPr>
      <w:pageBreakBefore/>
      <w:numPr>
        <w:numId w:val="1"/>
      </w:numPr>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customStyle="1" w:styleId="IInivonaslova-Potpoglavlje">
    <w:name w:val="II nivo naslova - Potpoglavlje"/>
    <w:basedOn w:val="Heading2"/>
    <w:next w:val="Osnovnitekst"/>
    <w:rsid w:val="00E7161C"/>
    <w:pPr>
      <w:numPr>
        <w:ilvl w:val="1"/>
        <w:numId w:val="1"/>
      </w:numPr>
      <w:spacing w:after="160"/>
      <w:jc w:val="both"/>
    </w:pPr>
    <w:rPr>
      <w:rFonts w:ascii="Times New Roman" w:hAnsi="Times New Roman"/>
      <w:i w:val="0"/>
      <w:lang w:val="sr-Latn-CS"/>
    </w:rPr>
  </w:style>
  <w:style w:type="paragraph" w:customStyle="1" w:styleId="IIInivonaslova-Odeljak">
    <w:name w:val="III nivo naslova - Odeljak"/>
    <w:basedOn w:val="Heading3"/>
    <w:next w:val="Osnovnitekst"/>
    <w:link w:val="IIInivonaslova-OdeljakChar"/>
    <w:rsid w:val="00E7161C"/>
    <w:pPr>
      <w:numPr>
        <w:ilvl w:val="2"/>
        <w:numId w:val="1"/>
      </w:numPr>
      <w:spacing w:after="120"/>
      <w:jc w:val="both"/>
    </w:pPr>
    <w:rPr>
      <w:rFonts w:ascii="Times New Roman" w:hAnsi="Times New Roman"/>
      <w:i/>
      <w:sz w:val="24"/>
      <w:lang w:val="sr-Latn-CS"/>
    </w:rPr>
  </w:style>
  <w:style w:type="paragraph" w:customStyle="1" w:styleId="IVnivonaslova-Pododeljak">
    <w:name w:val="IV nivo naslova - Pododeljak"/>
    <w:basedOn w:val="Heading4"/>
    <w:next w:val="Osnovnitekst"/>
    <w:rsid w:val="00E7161C"/>
    <w:pPr>
      <w:numPr>
        <w:ilvl w:val="3"/>
        <w:numId w:val="1"/>
      </w:numPr>
      <w:spacing w:before="60"/>
      <w:jc w:val="both"/>
    </w:pPr>
    <w:rPr>
      <w:b w:val="0"/>
      <w:i/>
      <w:sz w:val="24"/>
      <w:lang w:val="sr-Latn-CS"/>
    </w:rPr>
  </w:style>
  <w:style w:type="paragraph" w:customStyle="1" w:styleId="SlikeTabele">
    <w:name w:val="Slike/Tabele"/>
    <w:basedOn w:val="Osnovnitekst"/>
    <w:next w:val="Osnovnitekst"/>
    <w:rsid w:val="00A3069A"/>
    <w:pPr>
      <w:spacing w:before="160" w:after="160"/>
      <w:ind w:firstLine="0"/>
      <w:jc w:val="center"/>
    </w:pPr>
  </w:style>
  <w:style w:type="paragraph" w:customStyle="1" w:styleId="Zaglavljenaslovnestrane">
    <w:name w:val="Zaglavlje naslovne strane"/>
    <w:basedOn w:val="Osnovnitekst"/>
    <w:next w:val="Osnovnitekst"/>
    <w:rsid w:val="00AE0461"/>
    <w:pPr>
      <w:ind w:firstLine="0"/>
      <w:jc w:val="center"/>
    </w:pPr>
    <w:rPr>
      <w:rFonts w:ascii="Arial" w:hAnsi="Arial"/>
      <w:smallCaps/>
      <w:sz w:val="32"/>
    </w:rPr>
  </w:style>
  <w:style w:type="paragraph" w:customStyle="1" w:styleId="Prilog-Inivonaslova">
    <w:name w:val="Prilog - I nivo naslova"/>
    <w:basedOn w:val="Heading1"/>
    <w:next w:val="Osnovnitekst"/>
    <w:rsid w:val="00E041C7"/>
    <w:pPr>
      <w:pageBreakBefore/>
      <w:numPr>
        <w:numId w:val="2"/>
      </w:numPr>
      <w:tabs>
        <w:tab w:val="left" w:pos="170"/>
      </w:tabs>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styleId="TOC1">
    <w:name w:val="toc 1"/>
    <w:basedOn w:val="Normal"/>
    <w:next w:val="Normal"/>
    <w:autoRedefine/>
    <w:uiPriority w:val="39"/>
    <w:rsid w:val="007C5F95"/>
    <w:pPr>
      <w:spacing w:before="120" w:after="120"/>
    </w:pPr>
    <w:rPr>
      <w:b/>
      <w:bCs/>
      <w:caps/>
      <w:sz w:val="20"/>
      <w:szCs w:val="20"/>
    </w:rPr>
  </w:style>
  <w:style w:type="character" w:styleId="Hyperlink">
    <w:name w:val="Hyperlink"/>
    <w:basedOn w:val="DefaultParagraphFont"/>
    <w:uiPriority w:val="99"/>
    <w:rsid w:val="007C5F95"/>
    <w:rPr>
      <w:color w:val="0000FF"/>
      <w:u w:val="single"/>
    </w:rPr>
  </w:style>
  <w:style w:type="paragraph" w:customStyle="1" w:styleId="Naslovteze">
    <w:name w:val="Naslov teze"/>
    <w:basedOn w:val="Osnovnitekst"/>
    <w:next w:val="Podnaslovteze"/>
    <w:rsid w:val="00AE0461"/>
    <w:pPr>
      <w:spacing w:after="60"/>
      <w:ind w:firstLine="0"/>
      <w:jc w:val="center"/>
    </w:pPr>
    <w:rPr>
      <w:rFonts w:ascii="Arial" w:hAnsi="Arial"/>
      <w:b/>
      <w:smallCaps/>
      <w:sz w:val="44"/>
      <w:szCs w:val="36"/>
      <w14:shadow w14:blurRad="50800" w14:dist="38100" w14:dir="2700000" w14:sx="100000" w14:sy="100000" w14:kx="0" w14:ky="0" w14:algn="tl">
        <w14:srgbClr w14:val="000000">
          <w14:alpha w14:val="60000"/>
        </w14:srgbClr>
      </w14:shadow>
    </w:rPr>
  </w:style>
  <w:style w:type="paragraph" w:customStyle="1" w:styleId="Podnaslovteze">
    <w:name w:val="Podnaslov teze"/>
    <w:basedOn w:val="Osnovnitekst"/>
    <w:next w:val="Osnovnitekst"/>
    <w:rsid w:val="00AE0461"/>
    <w:pPr>
      <w:ind w:firstLine="0"/>
      <w:jc w:val="center"/>
    </w:pPr>
    <w:rPr>
      <w:rFonts w:ascii="Arial" w:hAnsi="Arial"/>
      <w:sz w:val="32"/>
    </w:rPr>
  </w:style>
  <w:style w:type="paragraph" w:customStyle="1" w:styleId="Oznakaslike">
    <w:name w:val="Oznaka slike"/>
    <w:basedOn w:val="Caption"/>
    <w:next w:val="Osnovnitekst"/>
    <w:rsid w:val="00A3069A"/>
    <w:pPr>
      <w:spacing w:before="120" w:after="160"/>
      <w:jc w:val="center"/>
    </w:pPr>
    <w:rPr>
      <w:lang w:val="sr-Latn-CS"/>
    </w:rPr>
  </w:style>
  <w:style w:type="paragraph" w:customStyle="1" w:styleId="Oznakatabele">
    <w:name w:val="Oznaka tabele"/>
    <w:basedOn w:val="Caption"/>
    <w:next w:val="Osnovnitekst"/>
    <w:rsid w:val="00A3069A"/>
    <w:pPr>
      <w:spacing w:before="160" w:after="120"/>
      <w:jc w:val="center"/>
    </w:pPr>
    <w:rPr>
      <w:lang w:val="sr-Latn-CS"/>
    </w:rPr>
  </w:style>
  <w:style w:type="paragraph" w:styleId="Caption">
    <w:name w:val="caption"/>
    <w:basedOn w:val="Normal"/>
    <w:next w:val="Normal"/>
    <w:qFormat/>
    <w:rsid w:val="00BA0F9D"/>
    <w:rPr>
      <w:b/>
      <w:bCs/>
      <w:sz w:val="20"/>
      <w:szCs w:val="20"/>
    </w:rPr>
  </w:style>
  <w:style w:type="paragraph" w:customStyle="1" w:styleId="Promenljivaizkoda">
    <w:name w:val="Promenljiva iz koda"/>
    <w:basedOn w:val="Osnovnitekst"/>
    <w:link w:val="PromenljivaizkodaChar"/>
    <w:rsid w:val="00A57257"/>
    <w:pPr>
      <w:ind w:firstLine="0"/>
    </w:pPr>
    <w:rPr>
      <w:i/>
      <w:spacing w:val="20"/>
    </w:rPr>
  </w:style>
  <w:style w:type="paragraph" w:customStyle="1" w:styleId="Promenljiva">
    <w:name w:val="Promenljiva"/>
    <w:basedOn w:val="Osnovnitekst"/>
    <w:rsid w:val="00A57257"/>
    <w:pPr>
      <w:ind w:firstLine="0"/>
    </w:pPr>
    <w:rPr>
      <w:i/>
    </w:rPr>
  </w:style>
  <w:style w:type="character" w:customStyle="1" w:styleId="MTEquationSection">
    <w:name w:val="MTEquationSection"/>
    <w:basedOn w:val="DefaultParagraphFont"/>
    <w:semiHidden/>
    <w:rsid w:val="00A57257"/>
    <w:rPr>
      <w:vanish w:val="0"/>
      <w:color w:val="FF0000"/>
      <w:lang w:val="sl-SI"/>
    </w:rPr>
  </w:style>
  <w:style w:type="paragraph" w:styleId="TOC2">
    <w:name w:val="toc 2"/>
    <w:basedOn w:val="Normal"/>
    <w:next w:val="Normal"/>
    <w:autoRedefine/>
    <w:uiPriority w:val="39"/>
    <w:rsid w:val="00F06BB2"/>
    <w:pPr>
      <w:ind w:left="240"/>
    </w:pPr>
    <w:rPr>
      <w:smallCaps/>
      <w:sz w:val="20"/>
      <w:szCs w:val="20"/>
    </w:rPr>
  </w:style>
  <w:style w:type="character" w:customStyle="1" w:styleId="OsnovnitekstChar">
    <w:name w:val="Osnovni tekst Char"/>
    <w:basedOn w:val="DefaultParagraphFont"/>
    <w:link w:val="Osnovnitekst"/>
    <w:locked/>
    <w:rsid w:val="008471DF"/>
    <w:rPr>
      <w:sz w:val="24"/>
      <w:szCs w:val="24"/>
      <w:lang w:val="sr-Latn-CS"/>
    </w:rPr>
  </w:style>
  <w:style w:type="paragraph" w:customStyle="1" w:styleId="SadrajLiteratura">
    <w:name w:val="Sadržaj/Literatura"/>
    <w:basedOn w:val="Inivonaslova-Poglavlje"/>
    <w:next w:val="Osnovnitekst"/>
    <w:rsid w:val="0097755B"/>
    <w:pPr>
      <w:numPr>
        <w:numId w:val="0"/>
      </w:numPr>
    </w:pPr>
  </w:style>
  <w:style w:type="character" w:customStyle="1" w:styleId="PromenljivaizkodaChar">
    <w:name w:val="Promenljiva iz koda Char"/>
    <w:basedOn w:val="OsnovnitekstChar"/>
    <w:link w:val="Promenljivaizkoda"/>
    <w:locked/>
    <w:rsid w:val="00F06BB2"/>
    <w:rPr>
      <w:i/>
      <w:spacing w:val="20"/>
      <w:sz w:val="24"/>
      <w:szCs w:val="24"/>
      <w:lang w:val="sr-Latn-CS"/>
    </w:rPr>
  </w:style>
  <w:style w:type="paragraph" w:customStyle="1" w:styleId="Prilog-IInivonaslova">
    <w:name w:val="Prilog - II nivo naslova"/>
    <w:basedOn w:val="Prilog-Inivonaslova"/>
    <w:next w:val="Osnovnitekst"/>
    <w:rsid w:val="00E041C7"/>
    <w:pPr>
      <w:pageBreakBefore w:val="0"/>
      <w:numPr>
        <w:ilvl w:val="1"/>
      </w:numPr>
      <w:spacing w:before="240" w:after="160"/>
      <w:outlineLvl w:val="1"/>
    </w:pPr>
    <w:rPr>
      <w:smallCaps w:val="0"/>
      <w:sz w:val="28"/>
      <w:szCs w:val="28"/>
      <w14:shadow w14:blurRad="0" w14:dist="0" w14:dir="0" w14:sx="0" w14:sy="0" w14:kx="0" w14:ky="0" w14:algn="none">
        <w14:srgbClr w14:val="000000"/>
      </w14:shadow>
    </w:rPr>
  </w:style>
  <w:style w:type="paragraph" w:customStyle="1" w:styleId="Prilog-IIInivonaslova">
    <w:name w:val="Prilog - III nivo naslova"/>
    <w:basedOn w:val="Prilog-IInivonaslova"/>
    <w:next w:val="Osnovnitekst"/>
    <w:rsid w:val="00E041C7"/>
    <w:pPr>
      <w:numPr>
        <w:ilvl w:val="2"/>
      </w:numPr>
      <w:spacing w:after="120"/>
      <w:outlineLvl w:val="2"/>
    </w:pPr>
    <w:rPr>
      <w:i/>
      <w:sz w:val="24"/>
      <w:szCs w:val="24"/>
    </w:rPr>
  </w:style>
  <w:style w:type="paragraph" w:customStyle="1" w:styleId="Prilog-IVnivonaslova">
    <w:name w:val="Prilog - IV nivo naslova"/>
    <w:basedOn w:val="Prilog-IIInivonaslova"/>
    <w:next w:val="Osnovnitekst"/>
    <w:rsid w:val="00E041C7"/>
    <w:pPr>
      <w:numPr>
        <w:ilvl w:val="3"/>
      </w:numPr>
      <w:spacing w:before="60" w:after="60"/>
      <w:outlineLvl w:val="3"/>
    </w:pPr>
    <w:rPr>
      <w:b w:val="0"/>
    </w:rPr>
  </w:style>
  <w:style w:type="paragraph" w:customStyle="1" w:styleId="Text">
    <w:name w:val="Text"/>
    <w:basedOn w:val="Normal"/>
    <w:semiHidden/>
    <w:rsid w:val="00FE2134"/>
    <w:pPr>
      <w:widowControl w:val="0"/>
      <w:autoSpaceDE w:val="0"/>
      <w:autoSpaceDN w:val="0"/>
      <w:spacing w:line="252" w:lineRule="auto"/>
      <w:ind w:firstLine="202"/>
      <w:jc w:val="both"/>
    </w:pPr>
    <w:rPr>
      <w:sz w:val="20"/>
      <w:szCs w:val="20"/>
      <w:lang w:val="en-US"/>
    </w:rPr>
  </w:style>
  <w:style w:type="table" w:styleId="TableGrid">
    <w:name w:val="Table Grid"/>
    <w:basedOn w:val="TableNormal"/>
    <w:uiPriority w:val="39"/>
    <w:rsid w:val="00A30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semiHidden/>
    <w:rsid w:val="0021095F"/>
    <w:pPr>
      <w:ind w:left="720"/>
    </w:pPr>
    <w:rPr>
      <w:sz w:val="18"/>
      <w:szCs w:val="18"/>
    </w:rPr>
  </w:style>
  <w:style w:type="paragraph" w:styleId="TOC3">
    <w:name w:val="toc 3"/>
    <w:basedOn w:val="Normal"/>
    <w:next w:val="Normal"/>
    <w:autoRedefine/>
    <w:uiPriority w:val="39"/>
    <w:rsid w:val="00BD3610"/>
    <w:pPr>
      <w:ind w:left="480"/>
    </w:pPr>
    <w:rPr>
      <w:i/>
      <w:iCs/>
      <w:sz w:val="20"/>
      <w:szCs w:val="20"/>
    </w:rPr>
  </w:style>
  <w:style w:type="paragraph" w:styleId="TOC5">
    <w:name w:val="toc 5"/>
    <w:basedOn w:val="Normal"/>
    <w:next w:val="Normal"/>
    <w:autoRedefine/>
    <w:semiHidden/>
    <w:rsid w:val="0021095F"/>
    <w:pPr>
      <w:ind w:left="960"/>
    </w:pPr>
    <w:rPr>
      <w:sz w:val="18"/>
      <w:szCs w:val="18"/>
    </w:rPr>
  </w:style>
  <w:style w:type="paragraph" w:styleId="TOC6">
    <w:name w:val="toc 6"/>
    <w:basedOn w:val="Normal"/>
    <w:next w:val="Normal"/>
    <w:autoRedefine/>
    <w:semiHidden/>
    <w:rsid w:val="0021095F"/>
    <w:pPr>
      <w:ind w:left="1200"/>
    </w:pPr>
    <w:rPr>
      <w:sz w:val="18"/>
      <w:szCs w:val="18"/>
    </w:rPr>
  </w:style>
  <w:style w:type="paragraph" w:styleId="TOC7">
    <w:name w:val="toc 7"/>
    <w:basedOn w:val="Normal"/>
    <w:next w:val="Normal"/>
    <w:autoRedefine/>
    <w:semiHidden/>
    <w:rsid w:val="0021095F"/>
    <w:pPr>
      <w:ind w:left="1440"/>
    </w:pPr>
    <w:rPr>
      <w:sz w:val="18"/>
      <w:szCs w:val="18"/>
    </w:rPr>
  </w:style>
  <w:style w:type="paragraph" w:styleId="TOC8">
    <w:name w:val="toc 8"/>
    <w:basedOn w:val="Normal"/>
    <w:next w:val="Normal"/>
    <w:autoRedefine/>
    <w:semiHidden/>
    <w:rsid w:val="0021095F"/>
    <w:pPr>
      <w:ind w:left="1680"/>
    </w:pPr>
    <w:rPr>
      <w:sz w:val="18"/>
      <w:szCs w:val="18"/>
    </w:rPr>
  </w:style>
  <w:style w:type="paragraph" w:styleId="TOC9">
    <w:name w:val="toc 9"/>
    <w:basedOn w:val="Normal"/>
    <w:next w:val="Normal"/>
    <w:autoRedefine/>
    <w:semiHidden/>
    <w:rsid w:val="0021095F"/>
    <w:pPr>
      <w:ind w:left="1920"/>
    </w:pPr>
    <w:rPr>
      <w:sz w:val="18"/>
      <w:szCs w:val="18"/>
    </w:rPr>
  </w:style>
  <w:style w:type="paragraph" w:styleId="Footer">
    <w:name w:val="footer"/>
    <w:basedOn w:val="Normal"/>
    <w:rsid w:val="008C4C6F"/>
    <w:pPr>
      <w:tabs>
        <w:tab w:val="center" w:pos="4320"/>
        <w:tab w:val="right" w:pos="8640"/>
      </w:tabs>
    </w:pPr>
  </w:style>
  <w:style w:type="character" w:customStyle="1" w:styleId="Heading3Char">
    <w:name w:val="Heading 3 Char"/>
    <w:basedOn w:val="DefaultParagraphFont"/>
    <w:link w:val="Heading3"/>
    <w:rsid w:val="008A6972"/>
    <w:rPr>
      <w:rFonts w:ascii="Arial" w:hAnsi="Arial" w:cs="Arial"/>
      <w:b/>
      <w:bCs/>
      <w:sz w:val="26"/>
      <w:szCs w:val="26"/>
      <w:lang w:val="en-GB" w:eastAsia="en-US" w:bidi="ar-SA"/>
    </w:rPr>
  </w:style>
  <w:style w:type="character" w:customStyle="1" w:styleId="IIInivonaslova-OdeljakChar">
    <w:name w:val="III nivo naslova - Odeljak Char"/>
    <w:basedOn w:val="Heading3Char"/>
    <w:link w:val="IIInivonaslova-Odeljak"/>
    <w:rsid w:val="00E7161C"/>
    <w:rPr>
      <w:rFonts w:ascii="Arial" w:hAnsi="Arial" w:cs="Arial"/>
      <w:b/>
      <w:bCs/>
      <w:i/>
      <w:sz w:val="24"/>
      <w:szCs w:val="26"/>
      <w:lang w:val="sr-Latn-CS" w:eastAsia="en-US" w:bidi="ar-SA"/>
    </w:rPr>
  </w:style>
  <w:style w:type="paragraph" w:customStyle="1" w:styleId="Jednacine">
    <w:name w:val="Jednacine"/>
    <w:basedOn w:val="Normal"/>
    <w:rsid w:val="0051626B"/>
    <w:pPr>
      <w:tabs>
        <w:tab w:val="center" w:pos="4820"/>
        <w:tab w:val="right" w:pos="9640"/>
      </w:tabs>
      <w:spacing w:before="60" w:after="60"/>
      <w:jc w:val="center"/>
    </w:pPr>
    <w:rPr>
      <w:lang w:val="sr-Latn-CS"/>
    </w:rPr>
  </w:style>
  <w:style w:type="character" w:styleId="PageNumber">
    <w:name w:val="page number"/>
    <w:basedOn w:val="DefaultParagraphFont"/>
    <w:rsid w:val="00847C33"/>
  </w:style>
  <w:style w:type="paragraph" w:styleId="Header">
    <w:name w:val="header"/>
    <w:basedOn w:val="Normal"/>
    <w:rsid w:val="00E74E70"/>
    <w:pPr>
      <w:tabs>
        <w:tab w:val="center" w:pos="4320"/>
        <w:tab w:val="right" w:pos="8640"/>
      </w:tabs>
      <w:jc w:val="right"/>
    </w:pPr>
    <w:rPr>
      <w:i/>
      <w:sz w:val="20"/>
      <w:lang w:val="sr-Latn-CS"/>
    </w:rPr>
  </w:style>
  <w:style w:type="paragraph" w:customStyle="1" w:styleId="Referenca">
    <w:name w:val="Referenca"/>
    <w:basedOn w:val="Osnovnitekst"/>
    <w:rsid w:val="000232E2"/>
    <w:pPr>
      <w:numPr>
        <w:numId w:val="9"/>
      </w:numPr>
    </w:pPr>
  </w:style>
  <w:style w:type="paragraph" w:customStyle="1" w:styleId="Numerisanonabrajanje">
    <w:name w:val="Numerisano nabrajanje"/>
    <w:basedOn w:val="Osnovnitekst"/>
    <w:next w:val="Osnovnitekst"/>
    <w:rsid w:val="006D0DE4"/>
    <w:pPr>
      <w:numPr>
        <w:numId w:val="20"/>
      </w:numPr>
      <w:spacing w:before="20" w:after="60"/>
      <w:ind w:left="1023" w:hanging="346"/>
    </w:pPr>
  </w:style>
  <w:style w:type="paragraph" w:customStyle="1" w:styleId="Nabrajanje">
    <w:name w:val="Nabrajanje"/>
    <w:basedOn w:val="Osnovnitekst"/>
    <w:next w:val="Osnovnitekst"/>
    <w:rsid w:val="006D0DE4"/>
    <w:pPr>
      <w:numPr>
        <w:numId w:val="19"/>
      </w:numPr>
      <w:spacing w:before="20" w:after="60"/>
      <w:ind w:left="1023" w:hanging="346"/>
    </w:pPr>
  </w:style>
  <w:style w:type="paragraph" w:customStyle="1" w:styleId="Vremepredajeteze">
    <w:name w:val="Vreme predaje teze"/>
    <w:basedOn w:val="Podnaslovteze"/>
    <w:qFormat/>
    <w:rsid w:val="00AE0461"/>
    <w:rPr>
      <w:sz w:val="28"/>
    </w:rPr>
  </w:style>
  <w:style w:type="paragraph" w:customStyle="1" w:styleId="Naslovnakandidatimentor">
    <w:name w:val="Naslovna kandidat i mentor"/>
    <w:basedOn w:val="Osnovnitekst"/>
    <w:qFormat/>
    <w:rsid w:val="00AE0461"/>
    <w:pPr>
      <w:ind w:firstLine="0"/>
      <w:jc w:val="left"/>
    </w:pPr>
    <w:rPr>
      <w:rFonts w:ascii="Arial" w:hAnsi="Arial"/>
      <w:sz w:val="28"/>
    </w:rPr>
  </w:style>
  <w:style w:type="paragraph" w:styleId="TableofFigures">
    <w:name w:val="table of figures"/>
    <w:basedOn w:val="Normal"/>
    <w:next w:val="Normal"/>
    <w:uiPriority w:val="99"/>
    <w:unhideWhenUsed/>
    <w:rsid w:val="002F29E2"/>
  </w:style>
  <w:style w:type="paragraph" w:styleId="ListParagraph">
    <w:name w:val="List Paragraph"/>
    <w:basedOn w:val="Normal"/>
    <w:uiPriority w:val="34"/>
    <w:qFormat/>
    <w:rsid w:val="00D96A37"/>
    <w:pPr>
      <w:ind w:left="720"/>
      <w:contextualSpacing/>
    </w:pPr>
    <w:rPr>
      <w:lang w:val="sr-Latn-CS"/>
    </w:rPr>
  </w:style>
  <w:style w:type="character" w:styleId="PlaceholderText">
    <w:name w:val="Placeholder Text"/>
    <w:basedOn w:val="DefaultParagraphFont"/>
    <w:uiPriority w:val="99"/>
    <w:semiHidden/>
    <w:rsid w:val="00F93860"/>
    <w:rPr>
      <w:color w:val="808080"/>
    </w:rPr>
  </w:style>
  <w:style w:type="paragraph" w:styleId="NormalWeb">
    <w:name w:val="Normal (Web)"/>
    <w:basedOn w:val="Normal"/>
    <w:uiPriority w:val="99"/>
    <w:semiHidden/>
    <w:unhideWhenUsed/>
    <w:rsid w:val="000C3E1D"/>
    <w:pPr>
      <w:spacing w:before="100" w:beforeAutospacing="1" w:after="100" w:afterAutospacing="1"/>
    </w:pPr>
    <w:rPr>
      <w:lang w:val="en-US"/>
    </w:rPr>
  </w:style>
  <w:style w:type="character" w:styleId="UnresolvedMention">
    <w:name w:val="Unresolved Mention"/>
    <w:basedOn w:val="DefaultParagraphFont"/>
    <w:uiPriority w:val="99"/>
    <w:semiHidden/>
    <w:unhideWhenUsed/>
    <w:rsid w:val="005077BE"/>
    <w:rPr>
      <w:color w:val="605E5C"/>
      <w:shd w:val="clear" w:color="auto" w:fill="E1DFDD"/>
    </w:rPr>
  </w:style>
  <w:style w:type="character" w:customStyle="1" w:styleId="Heading1Char">
    <w:name w:val="Heading 1 Char"/>
    <w:basedOn w:val="DefaultParagraphFont"/>
    <w:link w:val="Heading1"/>
    <w:uiPriority w:val="9"/>
    <w:rsid w:val="0090359E"/>
    <w:rPr>
      <w:rFonts w:ascii="Arial" w:hAnsi="Arial" w:cs="Arial"/>
      <w:b/>
      <w:bCs/>
      <w:kern w:val="32"/>
      <w:sz w:val="32"/>
      <w:szCs w:val="32"/>
      <w:lang w:val="en-GB"/>
    </w:rPr>
  </w:style>
  <w:style w:type="character" w:customStyle="1" w:styleId="fontstyle01">
    <w:name w:val="fontstyle01"/>
    <w:basedOn w:val="DefaultParagraphFont"/>
    <w:rsid w:val="008D11EB"/>
    <w:rPr>
      <w:rFonts w:ascii="Gulliver" w:hAnsi="Gulliver" w:hint="default"/>
      <w:b w:val="0"/>
      <w:bCs w:val="0"/>
      <w:i w:val="0"/>
      <w:iCs w:val="0"/>
      <w:color w:val="000000"/>
      <w:sz w:val="22"/>
      <w:szCs w:val="22"/>
    </w:rPr>
  </w:style>
  <w:style w:type="character" w:styleId="FollowedHyperlink">
    <w:name w:val="FollowedHyperlink"/>
    <w:basedOn w:val="DefaultParagraphFont"/>
    <w:uiPriority w:val="99"/>
    <w:semiHidden/>
    <w:unhideWhenUsed/>
    <w:rsid w:val="004B21CC"/>
    <w:rPr>
      <w:color w:val="800080" w:themeColor="followedHyperlink"/>
      <w:u w:val="single"/>
    </w:rPr>
  </w:style>
  <w:style w:type="paragraph" w:styleId="Revision">
    <w:name w:val="Revision"/>
    <w:hidden/>
    <w:uiPriority w:val="99"/>
    <w:semiHidden/>
    <w:rsid w:val="007A4837"/>
    <w:rPr>
      <w:sz w:val="24"/>
      <w:szCs w:val="24"/>
      <w:lang w:val="en-GB"/>
    </w:rPr>
  </w:style>
  <w:style w:type="character" w:styleId="CommentReference">
    <w:name w:val="annotation reference"/>
    <w:basedOn w:val="DefaultParagraphFont"/>
    <w:uiPriority w:val="99"/>
    <w:semiHidden/>
    <w:unhideWhenUsed/>
    <w:rsid w:val="007A4837"/>
    <w:rPr>
      <w:sz w:val="16"/>
      <w:szCs w:val="16"/>
    </w:rPr>
  </w:style>
  <w:style w:type="paragraph" w:styleId="CommentText">
    <w:name w:val="annotation text"/>
    <w:basedOn w:val="Normal"/>
    <w:link w:val="CommentTextChar"/>
    <w:uiPriority w:val="99"/>
    <w:unhideWhenUsed/>
    <w:rsid w:val="007A4837"/>
    <w:rPr>
      <w:sz w:val="20"/>
      <w:szCs w:val="20"/>
    </w:rPr>
  </w:style>
  <w:style w:type="character" w:customStyle="1" w:styleId="CommentTextChar">
    <w:name w:val="Comment Text Char"/>
    <w:basedOn w:val="DefaultParagraphFont"/>
    <w:link w:val="CommentText"/>
    <w:uiPriority w:val="99"/>
    <w:rsid w:val="007A4837"/>
    <w:rPr>
      <w:lang w:val="en-GB"/>
    </w:rPr>
  </w:style>
  <w:style w:type="paragraph" w:styleId="CommentSubject">
    <w:name w:val="annotation subject"/>
    <w:basedOn w:val="CommentText"/>
    <w:next w:val="CommentText"/>
    <w:link w:val="CommentSubjectChar"/>
    <w:uiPriority w:val="99"/>
    <w:semiHidden/>
    <w:unhideWhenUsed/>
    <w:rsid w:val="007A4837"/>
    <w:rPr>
      <w:b/>
      <w:bCs/>
    </w:rPr>
  </w:style>
  <w:style w:type="character" w:customStyle="1" w:styleId="CommentSubjectChar">
    <w:name w:val="Comment Subject Char"/>
    <w:basedOn w:val="CommentTextChar"/>
    <w:link w:val="CommentSubject"/>
    <w:uiPriority w:val="99"/>
    <w:semiHidden/>
    <w:rsid w:val="007A4837"/>
    <w:rPr>
      <w:b/>
      <w:bCs/>
      <w:lang w:val="en-GB"/>
    </w:rPr>
  </w:style>
  <w:style w:type="table" w:styleId="GridTable4">
    <w:name w:val="Grid Table 4"/>
    <w:basedOn w:val="TableNormal"/>
    <w:uiPriority w:val="49"/>
    <w:rsid w:val="0099445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99445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HTMLPreformatted">
    <w:name w:val="HTML Preformatted"/>
    <w:basedOn w:val="Normal"/>
    <w:link w:val="HTMLPreformattedChar"/>
    <w:uiPriority w:val="99"/>
    <w:semiHidden/>
    <w:unhideWhenUsed/>
    <w:rsid w:val="00026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26DFA"/>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16588">
      <w:bodyDiv w:val="1"/>
      <w:marLeft w:val="0"/>
      <w:marRight w:val="0"/>
      <w:marTop w:val="0"/>
      <w:marBottom w:val="0"/>
      <w:divBdr>
        <w:top w:val="none" w:sz="0" w:space="0" w:color="auto"/>
        <w:left w:val="none" w:sz="0" w:space="0" w:color="auto"/>
        <w:bottom w:val="none" w:sz="0" w:space="0" w:color="auto"/>
        <w:right w:val="none" w:sz="0" w:space="0" w:color="auto"/>
      </w:divBdr>
      <w:divsChild>
        <w:div w:id="266937274">
          <w:marLeft w:val="0"/>
          <w:marRight w:val="0"/>
          <w:marTop w:val="0"/>
          <w:marBottom w:val="0"/>
          <w:divBdr>
            <w:top w:val="none" w:sz="0" w:space="0" w:color="auto"/>
            <w:left w:val="none" w:sz="0" w:space="0" w:color="auto"/>
            <w:bottom w:val="none" w:sz="0" w:space="0" w:color="auto"/>
            <w:right w:val="none" w:sz="0" w:space="0" w:color="auto"/>
          </w:divBdr>
          <w:divsChild>
            <w:div w:id="447159432">
              <w:marLeft w:val="0"/>
              <w:marRight w:val="0"/>
              <w:marTop w:val="0"/>
              <w:marBottom w:val="0"/>
              <w:divBdr>
                <w:top w:val="none" w:sz="0" w:space="0" w:color="auto"/>
                <w:left w:val="none" w:sz="0" w:space="0" w:color="auto"/>
                <w:bottom w:val="none" w:sz="0" w:space="0" w:color="auto"/>
                <w:right w:val="none" w:sz="0" w:space="0" w:color="auto"/>
              </w:divBdr>
              <w:divsChild>
                <w:div w:id="112677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15115">
      <w:bodyDiv w:val="1"/>
      <w:marLeft w:val="0"/>
      <w:marRight w:val="0"/>
      <w:marTop w:val="0"/>
      <w:marBottom w:val="0"/>
      <w:divBdr>
        <w:top w:val="none" w:sz="0" w:space="0" w:color="auto"/>
        <w:left w:val="none" w:sz="0" w:space="0" w:color="auto"/>
        <w:bottom w:val="none" w:sz="0" w:space="0" w:color="auto"/>
        <w:right w:val="none" w:sz="0" w:space="0" w:color="auto"/>
      </w:divBdr>
    </w:div>
    <w:div w:id="250049274">
      <w:bodyDiv w:val="1"/>
      <w:marLeft w:val="0"/>
      <w:marRight w:val="0"/>
      <w:marTop w:val="0"/>
      <w:marBottom w:val="0"/>
      <w:divBdr>
        <w:top w:val="none" w:sz="0" w:space="0" w:color="auto"/>
        <w:left w:val="none" w:sz="0" w:space="0" w:color="auto"/>
        <w:bottom w:val="none" w:sz="0" w:space="0" w:color="auto"/>
        <w:right w:val="none" w:sz="0" w:space="0" w:color="auto"/>
      </w:divBdr>
    </w:div>
    <w:div w:id="302393152">
      <w:bodyDiv w:val="1"/>
      <w:marLeft w:val="0"/>
      <w:marRight w:val="0"/>
      <w:marTop w:val="0"/>
      <w:marBottom w:val="0"/>
      <w:divBdr>
        <w:top w:val="none" w:sz="0" w:space="0" w:color="auto"/>
        <w:left w:val="none" w:sz="0" w:space="0" w:color="auto"/>
        <w:bottom w:val="none" w:sz="0" w:space="0" w:color="auto"/>
        <w:right w:val="none" w:sz="0" w:space="0" w:color="auto"/>
      </w:divBdr>
    </w:div>
    <w:div w:id="365180716">
      <w:bodyDiv w:val="1"/>
      <w:marLeft w:val="0"/>
      <w:marRight w:val="0"/>
      <w:marTop w:val="0"/>
      <w:marBottom w:val="0"/>
      <w:divBdr>
        <w:top w:val="none" w:sz="0" w:space="0" w:color="auto"/>
        <w:left w:val="none" w:sz="0" w:space="0" w:color="auto"/>
        <w:bottom w:val="none" w:sz="0" w:space="0" w:color="auto"/>
        <w:right w:val="none" w:sz="0" w:space="0" w:color="auto"/>
      </w:divBdr>
    </w:div>
    <w:div w:id="400713439">
      <w:bodyDiv w:val="1"/>
      <w:marLeft w:val="0"/>
      <w:marRight w:val="0"/>
      <w:marTop w:val="0"/>
      <w:marBottom w:val="0"/>
      <w:divBdr>
        <w:top w:val="none" w:sz="0" w:space="0" w:color="auto"/>
        <w:left w:val="none" w:sz="0" w:space="0" w:color="auto"/>
        <w:bottom w:val="none" w:sz="0" w:space="0" w:color="auto"/>
        <w:right w:val="none" w:sz="0" w:space="0" w:color="auto"/>
      </w:divBdr>
    </w:div>
    <w:div w:id="410003764">
      <w:bodyDiv w:val="1"/>
      <w:marLeft w:val="0"/>
      <w:marRight w:val="0"/>
      <w:marTop w:val="0"/>
      <w:marBottom w:val="0"/>
      <w:divBdr>
        <w:top w:val="none" w:sz="0" w:space="0" w:color="auto"/>
        <w:left w:val="none" w:sz="0" w:space="0" w:color="auto"/>
        <w:bottom w:val="none" w:sz="0" w:space="0" w:color="auto"/>
        <w:right w:val="none" w:sz="0" w:space="0" w:color="auto"/>
      </w:divBdr>
    </w:div>
    <w:div w:id="555504815">
      <w:bodyDiv w:val="1"/>
      <w:marLeft w:val="0"/>
      <w:marRight w:val="0"/>
      <w:marTop w:val="0"/>
      <w:marBottom w:val="0"/>
      <w:divBdr>
        <w:top w:val="none" w:sz="0" w:space="0" w:color="auto"/>
        <w:left w:val="none" w:sz="0" w:space="0" w:color="auto"/>
        <w:bottom w:val="none" w:sz="0" w:space="0" w:color="auto"/>
        <w:right w:val="none" w:sz="0" w:space="0" w:color="auto"/>
      </w:divBdr>
    </w:div>
    <w:div w:id="685137057">
      <w:bodyDiv w:val="1"/>
      <w:marLeft w:val="0"/>
      <w:marRight w:val="0"/>
      <w:marTop w:val="0"/>
      <w:marBottom w:val="0"/>
      <w:divBdr>
        <w:top w:val="none" w:sz="0" w:space="0" w:color="auto"/>
        <w:left w:val="none" w:sz="0" w:space="0" w:color="auto"/>
        <w:bottom w:val="none" w:sz="0" w:space="0" w:color="auto"/>
        <w:right w:val="none" w:sz="0" w:space="0" w:color="auto"/>
      </w:divBdr>
    </w:div>
    <w:div w:id="704327822">
      <w:bodyDiv w:val="1"/>
      <w:marLeft w:val="0"/>
      <w:marRight w:val="0"/>
      <w:marTop w:val="0"/>
      <w:marBottom w:val="0"/>
      <w:divBdr>
        <w:top w:val="none" w:sz="0" w:space="0" w:color="auto"/>
        <w:left w:val="none" w:sz="0" w:space="0" w:color="auto"/>
        <w:bottom w:val="none" w:sz="0" w:space="0" w:color="auto"/>
        <w:right w:val="none" w:sz="0" w:space="0" w:color="auto"/>
      </w:divBdr>
    </w:div>
    <w:div w:id="1012219097">
      <w:bodyDiv w:val="1"/>
      <w:marLeft w:val="0"/>
      <w:marRight w:val="0"/>
      <w:marTop w:val="0"/>
      <w:marBottom w:val="0"/>
      <w:divBdr>
        <w:top w:val="none" w:sz="0" w:space="0" w:color="auto"/>
        <w:left w:val="none" w:sz="0" w:space="0" w:color="auto"/>
        <w:bottom w:val="none" w:sz="0" w:space="0" w:color="auto"/>
        <w:right w:val="none" w:sz="0" w:space="0" w:color="auto"/>
      </w:divBdr>
    </w:div>
    <w:div w:id="1070230244">
      <w:bodyDiv w:val="1"/>
      <w:marLeft w:val="0"/>
      <w:marRight w:val="0"/>
      <w:marTop w:val="0"/>
      <w:marBottom w:val="0"/>
      <w:divBdr>
        <w:top w:val="none" w:sz="0" w:space="0" w:color="auto"/>
        <w:left w:val="none" w:sz="0" w:space="0" w:color="auto"/>
        <w:bottom w:val="none" w:sz="0" w:space="0" w:color="auto"/>
        <w:right w:val="none" w:sz="0" w:space="0" w:color="auto"/>
      </w:divBdr>
    </w:div>
    <w:div w:id="1217622003">
      <w:bodyDiv w:val="1"/>
      <w:marLeft w:val="0"/>
      <w:marRight w:val="0"/>
      <w:marTop w:val="0"/>
      <w:marBottom w:val="0"/>
      <w:divBdr>
        <w:top w:val="none" w:sz="0" w:space="0" w:color="auto"/>
        <w:left w:val="none" w:sz="0" w:space="0" w:color="auto"/>
        <w:bottom w:val="none" w:sz="0" w:space="0" w:color="auto"/>
        <w:right w:val="none" w:sz="0" w:space="0" w:color="auto"/>
      </w:divBdr>
    </w:div>
    <w:div w:id="1281379360">
      <w:bodyDiv w:val="1"/>
      <w:marLeft w:val="0"/>
      <w:marRight w:val="0"/>
      <w:marTop w:val="0"/>
      <w:marBottom w:val="0"/>
      <w:divBdr>
        <w:top w:val="none" w:sz="0" w:space="0" w:color="auto"/>
        <w:left w:val="none" w:sz="0" w:space="0" w:color="auto"/>
        <w:bottom w:val="none" w:sz="0" w:space="0" w:color="auto"/>
        <w:right w:val="none" w:sz="0" w:space="0" w:color="auto"/>
      </w:divBdr>
    </w:div>
    <w:div w:id="1452549648">
      <w:bodyDiv w:val="1"/>
      <w:marLeft w:val="0"/>
      <w:marRight w:val="0"/>
      <w:marTop w:val="0"/>
      <w:marBottom w:val="0"/>
      <w:divBdr>
        <w:top w:val="none" w:sz="0" w:space="0" w:color="auto"/>
        <w:left w:val="none" w:sz="0" w:space="0" w:color="auto"/>
        <w:bottom w:val="none" w:sz="0" w:space="0" w:color="auto"/>
        <w:right w:val="none" w:sz="0" w:space="0" w:color="auto"/>
      </w:divBdr>
    </w:div>
    <w:div w:id="1462723482">
      <w:bodyDiv w:val="1"/>
      <w:marLeft w:val="0"/>
      <w:marRight w:val="0"/>
      <w:marTop w:val="0"/>
      <w:marBottom w:val="0"/>
      <w:divBdr>
        <w:top w:val="none" w:sz="0" w:space="0" w:color="auto"/>
        <w:left w:val="none" w:sz="0" w:space="0" w:color="auto"/>
        <w:bottom w:val="none" w:sz="0" w:space="0" w:color="auto"/>
        <w:right w:val="none" w:sz="0" w:space="0" w:color="auto"/>
      </w:divBdr>
    </w:div>
    <w:div w:id="1500005674">
      <w:bodyDiv w:val="1"/>
      <w:marLeft w:val="0"/>
      <w:marRight w:val="0"/>
      <w:marTop w:val="0"/>
      <w:marBottom w:val="0"/>
      <w:divBdr>
        <w:top w:val="none" w:sz="0" w:space="0" w:color="auto"/>
        <w:left w:val="none" w:sz="0" w:space="0" w:color="auto"/>
        <w:bottom w:val="none" w:sz="0" w:space="0" w:color="auto"/>
        <w:right w:val="none" w:sz="0" w:space="0" w:color="auto"/>
      </w:divBdr>
    </w:div>
    <w:div w:id="1586377806">
      <w:bodyDiv w:val="1"/>
      <w:marLeft w:val="0"/>
      <w:marRight w:val="0"/>
      <w:marTop w:val="0"/>
      <w:marBottom w:val="0"/>
      <w:divBdr>
        <w:top w:val="none" w:sz="0" w:space="0" w:color="auto"/>
        <w:left w:val="none" w:sz="0" w:space="0" w:color="auto"/>
        <w:bottom w:val="none" w:sz="0" w:space="0" w:color="auto"/>
        <w:right w:val="none" w:sz="0" w:space="0" w:color="auto"/>
      </w:divBdr>
    </w:div>
    <w:div w:id="1615407962">
      <w:bodyDiv w:val="1"/>
      <w:marLeft w:val="0"/>
      <w:marRight w:val="0"/>
      <w:marTop w:val="0"/>
      <w:marBottom w:val="0"/>
      <w:divBdr>
        <w:top w:val="none" w:sz="0" w:space="0" w:color="auto"/>
        <w:left w:val="none" w:sz="0" w:space="0" w:color="auto"/>
        <w:bottom w:val="none" w:sz="0" w:space="0" w:color="auto"/>
        <w:right w:val="none" w:sz="0" w:space="0" w:color="auto"/>
      </w:divBdr>
    </w:div>
    <w:div w:id="1635134497">
      <w:bodyDiv w:val="1"/>
      <w:marLeft w:val="0"/>
      <w:marRight w:val="0"/>
      <w:marTop w:val="0"/>
      <w:marBottom w:val="0"/>
      <w:divBdr>
        <w:top w:val="none" w:sz="0" w:space="0" w:color="auto"/>
        <w:left w:val="none" w:sz="0" w:space="0" w:color="auto"/>
        <w:bottom w:val="none" w:sz="0" w:space="0" w:color="auto"/>
        <w:right w:val="none" w:sz="0" w:space="0" w:color="auto"/>
      </w:divBdr>
      <w:divsChild>
        <w:div w:id="517813369">
          <w:marLeft w:val="0"/>
          <w:marRight w:val="0"/>
          <w:marTop w:val="0"/>
          <w:marBottom w:val="0"/>
          <w:divBdr>
            <w:top w:val="none" w:sz="0" w:space="0" w:color="auto"/>
            <w:left w:val="none" w:sz="0" w:space="0" w:color="auto"/>
            <w:bottom w:val="none" w:sz="0" w:space="0" w:color="auto"/>
            <w:right w:val="none" w:sz="0" w:space="0" w:color="auto"/>
          </w:divBdr>
          <w:divsChild>
            <w:div w:id="195852681">
              <w:marLeft w:val="0"/>
              <w:marRight w:val="0"/>
              <w:marTop w:val="0"/>
              <w:marBottom w:val="0"/>
              <w:divBdr>
                <w:top w:val="none" w:sz="0" w:space="0" w:color="auto"/>
                <w:left w:val="none" w:sz="0" w:space="0" w:color="auto"/>
                <w:bottom w:val="none" w:sz="0" w:space="0" w:color="auto"/>
                <w:right w:val="none" w:sz="0" w:space="0" w:color="auto"/>
              </w:divBdr>
              <w:divsChild>
                <w:div w:id="156868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108269">
      <w:bodyDiv w:val="1"/>
      <w:marLeft w:val="0"/>
      <w:marRight w:val="0"/>
      <w:marTop w:val="0"/>
      <w:marBottom w:val="0"/>
      <w:divBdr>
        <w:top w:val="none" w:sz="0" w:space="0" w:color="auto"/>
        <w:left w:val="none" w:sz="0" w:space="0" w:color="auto"/>
        <w:bottom w:val="none" w:sz="0" w:space="0" w:color="auto"/>
        <w:right w:val="none" w:sz="0" w:space="0" w:color="auto"/>
      </w:divBdr>
    </w:div>
    <w:div w:id="1673333901">
      <w:bodyDiv w:val="1"/>
      <w:marLeft w:val="0"/>
      <w:marRight w:val="0"/>
      <w:marTop w:val="0"/>
      <w:marBottom w:val="0"/>
      <w:divBdr>
        <w:top w:val="none" w:sz="0" w:space="0" w:color="auto"/>
        <w:left w:val="none" w:sz="0" w:space="0" w:color="auto"/>
        <w:bottom w:val="none" w:sz="0" w:space="0" w:color="auto"/>
        <w:right w:val="none" w:sz="0" w:space="0" w:color="auto"/>
      </w:divBdr>
    </w:div>
    <w:div w:id="1748923158">
      <w:bodyDiv w:val="1"/>
      <w:marLeft w:val="0"/>
      <w:marRight w:val="0"/>
      <w:marTop w:val="0"/>
      <w:marBottom w:val="0"/>
      <w:divBdr>
        <w:top w:val="none" w:sz="0" w:space="0" w:color="auto"/>
        <w:left w:val="none" w:sz="0" w:space="0" w:color="auto"/>
        <w:bottom w:val="none" w:sz="0" w:space="0" w:color="auto"/>
        <w:right w:val="none" w:sz="0" w:space="0" w:color="auto"/>
      </w:divBdr>
    </w:div>
    <w:div w:id="1765373401">
      <w:bodyDiv w:val="1"/>
      <w:marLeft w:val="0"/>
      <w:marRight w:val="0"/>
      <w:marTop w:val="0"/>
      <w:marBottom w:val="0"/>
      <w:divBdr>
        <w:top w:val="none" w:sz="0" w:space="0" w:color="auto"/>
        <w:left w:val="none" w:sz="0" w:space="0" w:color="auto"/>
        <w:bottom w:val="none" w:sz="0" w:space="0" w:color="auto"/>
        <w:right w:val="none" w:sz="0" w:space="0" w:color="auto"/>
      </w:divBdr>
    </w:div>
    <w:div w:id="1781953568">
      <w:bodyDiv w:val="1"/>
      <w:marLeft w:val="0"/>
      <w:marRight w:val="0"/>
      <w:marTop w:val="0"/>
      <w:marBottom w:val="0"/>
      <w:divBdr>
        <w:top w:val="none" w:sz="0" w:space="0" w:color="auto"/>
        <w:left w:val="none" w:sz="0" w:space="0" w:color="auto"/>
        <w:bottom w:val="none" w:sz="0" w:space="0" w:color="auto"/>
        <w:right w:val="none" w:sz="0" w:space="0" w:color="auto"/>
      </w:divBdr>
    </w:div>
    <w:div w:id="1840928464">
      <w:bodyDiv w:val="1"/>
      <w:marLeft w:val="0"/>
      <w:marRight w:val="0"/>
      <w:marTop w:val="0"/>
      <w:marBottom w:val="0"/>
      <w:divBdr>
        <w:top w:val="none" w:sz="0" w:space="0" w:color="auto"/>
        <w:left w:val="none" w:sz="0" w:space="0" w:color="auto"/>
        <w:bottom w:val="none" w:sz="0" w:space="0" w:color="auto"/>
        <w:right w:val="none" w:sz="0" w:space="0" w:color="auto"/>
      </w:divBdr>
    </w:div>
    <w:div w:id="1909654069">
      <w:bodyDiv w:val="1"/>
      <w:marLeft w:val="0"/>
      <w:marRight w:val="0"/>
      <w:marTop w:val="0"/>
      <w:marBottom w:val="0"/>
      <w:divBdr>
        <w:top w:val="none" w:sz="0" w:space="0" w:color="auto"/>
        <w:left w:val="none" w:sz="0" w:space="0" w:color="auto"/>
        <w:bottom w:val="none" w:sz="0" w:space="0" w:color="auto"/>
        <w:right w:val="none" w:sz="0" w:space="0" w:color="auto"/>
      </w:divBdr>
    </w:div>
    <w:div w:id="214095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jp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jp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jpg"/><Relationship Id="rId32" Type="http://schemas.openxmlformats.org/officeDocument/2006/relationships/image" Target="media/image23.jp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g"/><Relationship Id="rId28" Type="http://schemas.openxmlformats.org/officeDocument/2006/relationships/image" Target="media/image19.jp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image" Target="media/image2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jpg"/><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van\Desktop\Fakultet\Diplomski\sablon%20za%20pisanje%20rad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740C4-3DDE-45DE-974C-5DDE8D800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 za pisanje rada.dotx</Template>
  <TotalTime>2414</TotalTime>
  <Pages>43</Pages>
  <Words>6948</Words>
  <Characters>39605</Characters>
  <Application>Microsoft Office Word</Application>
  <DocSecurity>0</DocSecurity>
  <Lines>330</Lines>
  <Paragraphs>92</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ELEKTROTEHNIČKI FAKULTET UNIVERZITETA U BEOGRADU</vt:lpstr>
      <vt:lpstr>ELEKTROTEHNIČKI FAKULTET UNIVERZITETA U BEOGRADU</vt:lpstr>
    </vt:vector>
  </TitlesOfParts>
  <Company>ETF</Company>
  <LinksUpToDate>false</LinksUpToDate>
  <CharactersWithSpaces>46461</CharactersWithSpaces>
  <SharedDoc>false</SharedDoc>
  <HLinks>
    <vt:vector size="210" baseType="variant">
      <vt:variant>
        <vt:i4>1376308</vt:i4>
      </vt:variant>
      <vt:variant>
        <vt:i4>203</vt:i4>
      </vt:variant>
      <vt:variant>
        <vt:i4>0</vt:i4>
      </vt:variant>
      <vt:variant>
        <vt:i4>5</vt:i4>
      </vt:variant>
      <vt:variant>
        <vt:lpwstr/>
      </vt:variant>
      <vt:variant>
        <vt:lpwstr>_Toc146057617</vt:lpwstr>
      </vt:variant>
      <vt:variant>
        <vt:i4>1376308</vt:i4>
      </vt:variant>
      <vt:variant>
        <vt:i4>197</vt:i4>
      </vt:variant>
      <vt:variant>
        <vt:i4>0</vt:i4>
      </vt:variant>
      <vt:variant>
        <vt:i4>5</vt:i4>
      </vt:variant>
      <vt:variant>
        <vt:lpwstr/>
      </vt:variant>
      <vt:variant>
        <vt:lpwstr>_Toc146057616</vt:lpwstr>
      </vt:variant>
      <vt:variant>
        <vt:i4>1376308</vt:i4>
      </vt:variant>
      <vt:variant>
        <vt:i4>191</vt:i4>
      </vt:variant>
      <vt:variant>
        <vt:i4>0</vt:i4>
      </vt:variant>
      <vt:variant>
        <vt:i4>5</vt:i4>
      </vt:variant>
      <vt:variant>
        <vt:lpwstr/>
      </vt:variant>
      <vt:variant>
        <vt:lpwstr>_Toc146057615</vt:lpwstr>
      </vt:variant>
      <vt:variant>
        <vt:i4>1376308</vt:i4>
      </vt:variant>
      <vt:variant>
        <vt:i4>185</vt:i4>
      </vt:variant>
      <vt:variant>
        <vt:i4>0</vt:i4>
      </vt:variant>
      <vt:variant>
        <vt:i4>5</vt:i4>
      </vt:variant>
      <vt:variant>
        <vt:lpwstr/>
      </vt:variant>
      <vt:variant>
        <vt:lpwstr>_Toc146057614</vt:lpwstr>
      </vt:variant>
      <vt:variant>
        <vt:i4>1835079</vt:i4>
      </vt:variant>
      <vt:variant>
        <vt:i4>180</vt:i4>
      </vt:variant>
      <vt:variant>
        <vt:i4>0</vt:i4>
      </vt:variant>
      <vt:variant>
        <vt:i4>5</vt:i4>
      </vt:variant>
      <vt:variant>
        <vt:lpwstr>https://www.cdc.gov/healthyweight/assessing/bmi/</vt:lpwstr>
      </vt:variant>
      <vt:variant>
        <vt:lpwstr/>
      </vt:variant>
      <vt:variant>
        <vt:i4>393287</vt:i4>
      </vt:variant>
      <vt:variant>
        <vt:i4>177</vt:i4>
      </vt:variant>
      <vt:variant>
        <vt:i4>0</vt:i4>
      </vt:variant>
      <vt:variant>
        <vt:i4>5</vt:i4>
      </vt:variant>
      <vt:variant>
        <vt:lpwstr>https://idf.org/</vt:lpwstr>
      </vt:variant>
      <vt:variant>
        <vt:lpwstr/>
      </vt:variant>
      <vt:variant>
        <vt:i4>1114162</vt:i4>
      </vt:variant>
      <vt:variant>
        <vt:i4>170</vt:i4>
      </vt:variant>
      <vt:variant>
        <vt:i4>0</vt:i4>
      </vt:variant>
      <vt:variant>
        <vt:i4>5</vt:i4>
      </vt:variant>
      <vt:variant>
        <vt:lpwstr/>
      </vt:variant>
      <vt:variant>
        <vt:lpwstr>_Toc146134676</vt:lpwstr>
      </vt:variant>
      <vt:variant>
        <vt:i4>1114162</vt:i4>
      </vt:variant>
      <vt:variant>
        <vt:i4>164</vt:i4>
      </vt:variant>
      <vt:variant>
        <vt:i4>0</vt:i4>
      </vt:variant>
      <vt:variant>
        <vt:i4>5</vt:i4>
      </vt:variant>
      <vt:variant>
        <vt:lpwstr/>
      </vt:variant>
      <vt:variant>
        <vt:lpwstr>_Toc146134675</vt:lpwstr>
      </vt:variant>
      <vt:variant>
        <vt:i4>1114162</vt:i4>
      </vt:variant>
      <vt:variant>
        <vt:i4>158</vt:i4>
      </vt:variant>
      <vt:variant>
        <vt:i4>0</vt:i4>
      </vt:variant>
      <vt:variant>
        <vt:i4>5</vt:i4>
      </vt:variant>
      <vt:variant>
        <vt:lpwstr/>
      </vt:variant>
      <vt:variant>
        <vt:lpwstr>_Toc146134674</vt:lpwstr>
      </vt:variant>
      <vt:variant>
        <vt:i4>1114162</vt:i4>
      </vt:variant>
      <vt:variant>
        <vt:i4>152</vt:i4>
      </vt:variant>
      <vt:variant>
        <vt:i4>0</vt:i4>
      </vt:variant>
      <vt:variant>
        <vt:i4>5</vt:i4>
      </vt:variant>
      <vt:variant>
        <vt:lpwstr/>
      </vt:variant>
      <vt:variant>
        <vt:lpwstr>_Toc146134673</vt:lpwstr>
      </vt:variant>
      <vt:variant>
        <vt:i4>1114162</vt:i4>
      </vt:variant>
      <vt:variant>
        <vt:i4>146</vt:i4>
      </vt:variant>
      <vt:variant>
        <vt:i4>0</vt:i4>
      </vt:variant>
      <vt:variant>
        <vt:i4>5</vt:i4>
      </vt:variant>
      <vt:variant>
        <vt:lpwstr/>
      </vt:variant>
      <vt:variant>
        <vt:lpwstr>_Toc146134672</vt:lpwstr>
      </vt:variant>
      <vt:variant>
        <vt:i4>1114162</vt:i4>
      </vt:variant>
      <vt:variant>
        <vt:i4>140</vt:i4>
      </vt:variant>
      <vt:variant>
        <vt:i4>0</vt:i4>
      </vt:variant>
      <vt:variant>
        <vt:i4>5</vt:i4>
      </vt:variant>
      <vt:variant>
        <vt:lpwstr/>
      </vt:variant>
      <vt:variant>
        <vt:lpwstr>_Toc146134671</vt:lpwstr>
      </vt:variant>
      <vt:variant>
        <vt:i4>1114162</vt:i4>
      </vt:variant>
      <vt:variant>
        <vt:i4>134</vt:i4>
      </vt:variant>
      <vt:variant>
        <vt:i4>0</vt:i4>
      </vt:variant>
      <vt:variant>
        <vt:i4>5</vt:i4>
      </vt:variant>
      <vt:variant>
        <vt:lpwstr/>
      </vt:variant>
      <vt:variant>
        <vt:lpwstr>_Toc146134670</vt:lpwstr>
      </vt:variant>
      <vt:variant>
        <vt:i4>1048626</vt:i4>
      </vt:variant>
      <vt:variant>
        <vt:i4>128</vt:i4>
      </vt:variant>
      <vt:variant>
        <vt:i4>0</vt:i4>
      </vt:variant>
      <vt:variant>
        <vt:i4>5</vt:i4>
      </vt:variant>
      <vt:variant>
        <vt:lpwstr/>
      </vt:variant>
      <vt:variant>
        <vt:lpwstr>_Toc146134669</vt:lpwstr>
      </vt:variant>
      <vt:variant>
        <vt:i4>1048626</vt:i4>
      </vt:variant>
      <vt:variant>
        <vt:i4>122</vt:i4>
      </vt:variant>
      <vt:variant>
        <vt:i4>0</vt:i4>
      </vt:variant>
      <vt:variant>
        <vt:i4>5</vt:i4>
      </vt:variant>
      <vt:variant>
        <vt:lpwstr/>
      </vt:variant>
      <vt:variant>
        <vt:lpwstr>_Toc146134668</vt:lpwstr>
      </vt:variant>
      <vt:variant>
        <vt:i4>1048626</vt:i4>
      </vt:variant>
      <vt:variant>
        <vt:i4>116</vt:i4>
      </vt:variant>
      <vt:variant>
        <vt:i4>0</vt:i4>
      </vt:variant>
      <vt:variant>
        <vt:i4>5</vt:i4>
      </vt:variant>
      <vt:variant>
        <vt:lpwstr/>
      </vt:variant>
      <vt:variant>
        <vt:lpwstr>_Toc146134667</vt:lpwstr>
      </vt:variant>
      <vt:variant>
        <vt:i4>1048626</vt:i4>
      </vt:variant>
      <vt:variant>
        <vt:i4>110</vt:i4>
      </vt:variant>
      <vt:variant>
        <vt:i4>0</vt:i4>
      </vt:variant>
      <vt:variant>
        <vt:i4>5</vt:i4>
      </vt:variant>
      <vt:variant>
        <vt:lpwstr/>
      </vt:variant>
      <vt:variant>
        <vt:lpwstr>_Toc146134666</vt:lpwstr>
      </vt:variant>
      <vt:variant>
        <vt:i4>1048626</vt:i4>
      </vt:variant>
      <vt:variant>
        <vt:i4>104</vt:i4>
      </vt:variant>
      <vt:variant>
        <vt:i4>0</vt:i4>
      </vt:variant>
      <vt:variant>
        <vt:i4>5</vt:i4>
      </vt:variant>
      <vt:variant>
        <vt:lpwstr/>
      </vt:variant>
      <vt:variant>
        <vt:lpwstr>_Toc146134665</vt:lpwstr>
      </vt:variant>
      <vt:variant>
        <vt:i4>1048626</vt:i4>
      </vt:variant>
      <vt:variant>
        <vt:i4>98</vt:i4>
      </vt:variant>
      <vt:variant>
        <vt:i4>0</vt:i4>
      </vt:variant>
      <vt:variant>
        <vt:i4>5</vt:i4>
      </vt:variant>
      <vt:variant>
        <vt:lpwstr/>
      </vt:variant>
      <vt:variant>
        <vt:lpwstr>_Toc146134664</vt:lpwstr>
      </vt:variant>
      <vt:variant>
        <vt:i4>1048626</vt:i4>
      </vt:variant>
      <vt:variant>
        <vt:i4>92</vt:i4>
      </vt:variant>
      <vt:variant>
        <vt:i4>0</vt:i4>
      </vt:variant>
      <vt:variant>
        <vt:i4>5</vt:i4>
      </vt:variant>
      <vt:variant>
        <vt:lpwstr/>
      </vt:variant>
      <vt:variant>
        <vt:lpwstr>_Toc146134663</vt:lpwstr>
      </vt:variant>
      <vt:variant>
        <vt:i4>1048626</vt:i4>
      </vt:variant>
      <vt:variant>
        <vt:i4>86</vt:i4>
      </vt:variant>
      <vt:variant>
        <vt:i4>0</vt:i4>
      </vt:variant>
      <vt:variant>
        <vt:i4>5</vt:i4>
      </vt:variant>
      <vt:variant>
        <vt:lpwstr/>
      </vt:variant>
      <vt:variant>
        <vt:lpwstr>_Toc146134662</vt:lpwstr>
      </vt:variant>
      <vt:variant>
        <vt:i4>1048626</vt:i4>
      </vt:variant>
      <vt:variant>
        <vt:i4>80</vt:i4>
      </vt:variant>
      <vt:variant>
        <vt:i4>0</vt:i4>
      </vt:variant>
      <vt:variant>
        <vt:i4>5</vt:i4>
      </vt:variant>
      <vt:variant>
        <vt:lpwstr/>
      </vt:variant>
      <vt:variant>
        <vt:lpwstr>_Toc146134661</vt:lpwstr>
      </vt:variant>
      <vt:variant>
        <vt:i4>1048626</vt:i4>
      </vt:variant>
      <vt:variant>
        <vt:i4>74</vt:i4>
      </vt:variant>
      <vt:variant>
        <vt:i4>0</vt:i4>
      </vt:variant>
      <vt:variant>
        <vt:i4>5</vt:i4>
      </vt:variant>
      <vt:variant>
        <vt:lpwstr/>
      </vt:variant>
      <vt:variant>
        <vt:lpwstr>_Toc146134660</vt:lpwstr>
      </vt:variant>
      <vt:variant>
        <vt:i4>1245234</vt:i4>
      </vt:variant>
      <vt:variant>
        <vt:i4>68</vt:i4>
      </vt:variant>
      <vt:variant>
        <vt:i4>0</vt:i4>
      </vt:variant>
      <vt:variant>
        <vt:i4>5</vt:i4>
      </vt:variant>
      <vt:variant>
        <vt:lpwstr/>
      </vt:variant>
      <vt:variant>
        <vt:lpwstr>_Toc146134659</vt:lpwstr>
      </vt:variant>
      <vt:variant>
        <vt:i4>1245234</vt:i4>
      </vt:variant>
      <vt:variant>
        <vt:i4>62</vt:i4>
      </vt:variant>
      <vt:variant>
        <vt:i4>0</vt:i4>
      </vt:variant>
      <vt:variant>
        <vt:i4>5</vt:i4>
      </vt:variant>
      <vt:variant>
        <vt:lpwstr/>
      </vt:variant>
      <vt:variant>
        <vt:lpwstr>_Toc146134658</vt:lpwstr>
      </vt:variant>
      <vt:variant>
        <vt:i4>1245234</vt:i4>
      </vt:variant>
      <vt:variant>
        <vt:i4>56</vt:i4>
      </vt:variant>
      <vt:variant>
        <vt:i4>0</vt:i4>
      </vt:variant>
      <vt:variant>
        <vt:i4>5</vt:i4>
      </vt:variant>
      <vt:variant>
        <vt:lpwstr/>
      </vt:variant>
      <vt:variant>
        <vt:lpwstr>_Toc146134657</vt:lpwstr>
      </vt:variant>
      <vt:variant>
        <vt:i4>1245234</vt:i4>
      </vt:variant>
      <vt:variant>
        <vt:i4>50</vt:i4>
      </vt:variant>
      <vt:variant>
        <vt:i4>0</vt:i4>
      </vt:variant>
      <vt:variant>
        <vt:i4>5</vt:i4>
      </vt:variant>
      <vt:variant>
        <vt:lpwstr/>
      </vt:variant>
      <vt:variant>
        <vt:lpwstr>_Toc146134656</vt:lpwstr>
      </vt:variant>
      <vt:variant>
        <vt:i4>1245234</vt:i4>
      </vt:variant>
      <vt:variant>
        <vt:i4>44</vt:i4>
      </vt:variant>
      <vt:variant>
        <vt:i4>0</vt:i4>
      </vt:variant>
      <vt:variant>
        <vt:i4>5</vt:i4>
      </vt:variant>
      <vt:variant>
        <vt:lpwstr/>
      </vt:variant>
      <vt:variant>
        <vt:lpwstr>_Toc146134655</vt:lpwstr>
      </vt:variant>
      <vt:variant>
        <vt:i4>1245234</vt:i4>
      </vt:variant>
      <vt:variant>
        <vt:i4>38</vt:i4>
      </vt:variant>
      <vt:variant>
        <vt:i4>0</vt:i4>
      </vt:variant>
      <vt:variant>
        <vt:i4>5</vt:i4>
      </vt:variant>
      <vt:variant>
        <vt:lpwstr/>
      </vt:variant>
      <vt:variant>
        <vt:lpwstr>_Toc146134654</vt:lpwstr>
      </vt:variant>
      <vt:variant>
        <vt:i4>1245234</vt:i4>
      </vt:variant>
      <vt:variant>
        <vt:i4>32</vt:i4>
      </vt:variant>
      <vt:variant>
        <vt:i4>0</vt:i4>
      </vt:variant>
      <vt:variant>
        <vt:i4>5</vt:i4>
      </vt:variant>
      <vt:variant>
        <vt:lpwstr/>
      </vt:variant>
      <vt:variant>
        <vt:lpwstr>_Toc146134653</vt:lpwstr>
      </vt:variant>
      <vt:variant>
        <vt:i4>1245234</vt:i4>
      </vt:variant>
      <vt:variant>
        <vt:i4>26</vt:i4>
      </vt:variant>
      <vt:variant>
        <vt:i4>0</vt:i4>
      </vt:variant>
      <vt:variant>
        <vt:i4>5</vt:i4>
      </vt:variant>
      <vt:variant>
        <vt:lpwstr/>
      </vt:variant>
      <vt:variant>
        <vt:lpwstr>_Toc146134652</vt:lpwstr>
      </vt:variant>
      <vt:variant>
        <vt:i4>1245234</vt:i4>
      </vt:variant>
      <vt:variant>
        <vt:i4>20</vt:i4>
      </vt:variant>
      <vt:variant>
        <vt:i4>0</vt:i4>
      </vt:variant>
      <vt:variant>
        <vt:i4>5</vt:i4>
      </vt:variant>
      <vt:variant>
        <vt:lpwstr/>
      </vt:variant>
      <vt:variant>
        <vt:lpwstr>_Toc146134651</vt:lpwstr>
      </vt:variant>
      <vt:variant>
        <vt:i4>1245234</vt:i4>
      </vt:variant>
      <vt:variant>
        <vt:i4>14</vt:i4>
      </vt:variant>
      <vt:variant>
        <vt:i4>0</vt:i4>
      </vt:variant>
      <vt:variant>
        <vt:i4>5</vt:i4>
      </vt:variant>
      <vt:variant>
        <vt:lpwstr/>
      </vt:variant>
      <vt:variant>
        <vt:lpwstr>_Toc146134650</vt:lpwstr>
      </vt:variant>
      <vt:variant>
        <vt:i4>1179698</vt:i4>
      </vt:variant>
      <vt:variant>
        <vt:i4>8</vt:i4>
      </vt:variant>
      <vt:variant>
        <vt:i4>0</vt:i4>
      </vt:variant>
      <vt:variant>
        <vt:i4>5</vt:i4>
      </vt:variant>
      <vt:variant>
        <vt:lpwstr/>
      </vt:variant>
      <vt:variant>
        <vt:lpwstr>_Toc146134649</vt:lpwstr>
      </vt:variant>
      <vt:variant>
        <vt:i4>1179698</vt:i4>
      </vt:variant>
      <vt:variant>
        <vt:i4>2</vt:i4>
      </vt:variant>
      <vt:variant>
        <vt:i4>0</vt:i4>
      </vt:variant>
      <vt:variant>
        <vt:i4>5</vt:i4>
      </vt:variant>
      <vt:variant>
        <vt:lpwstr/>
      </vt:variant>
      <vt:variant>
        <vt:lpwstr>_Toc146134648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ELEKTROTEHNIČKI FAKULTET UNIVERZITETA U BEOGRADU</dc:title>
  <dc:subject/>
  <dc:creator>Ivan</dc:creator>
  <cp:keywords/>
  <dc:description/>
  <cp:lastModifiedBy>Andrijana Miković</cp:lastModifiedBy>
  <cp:revision>8</cp:revision>
  <cp:lastPrinted>2024-01-17T23:24:00Z</cp:lastPrinted>
  <dcterms:created xsi:type="dcterms:W3CDTF">2023-09-24T16:18:00Z</dcterms:created>
  <dcterms:modified xsi:type="dcterms:W3CDTF">2024-08-22T16:04:00Z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6"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7"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Times+Symbol 12.eqp</vt:lpwstr>
  </property>
  <property fmtid="{D5CDD505-2E9C-101B-9397-08002B2CF9AE}" pid="9" name="MTEquationNumber2">
    <vt:lpwstr>(#C1.#S1.#E1)</vt:lpwstr>
  </property>
  <property fmtid="{D5CDD505-2E9C-101B-9397-08002B2CF9AE}" pid="10" name="GrammarlyDocumentId">
    <vt:lpwstr>8729ee6d670ad8f857cdd336e41758fb525733a88652b9580d2d250869dabd6c</vt:lpwstr>
  </property>
</Properties>
</file>